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09B63" w14:textId="77777777" w:rsidR="00C30089" w:rsidRDefault="00C30089" w:rsidP="001F3AF8">
      <w:pPr>
        <w:jc w:val="both"/>
      </w:pPr>
    </w:p>
    <w:p w14:paraId="1845F2E5" w14:textId="77777777" w:rsidR="00005602" w:rsidRDefault="00005602" w:rsidP="00005602">
      <w:pPr>
        <w:pBdr>
          <w:bottom w:val="single" w:sz="6" w:space="1" w:color="auto"/>
        </w:pBdr>
        <w:rPr>
          <w:sz w:val="72"/>
          <w:szCs w:val="72"/>
        </w:rPr>
      </w:pPr>
    </w:p>
    <w:p w14:paraId="4E83EB12" w14:textId="77777777" w:rsidR="00005602" w:rsidRDefault="00005602" w:rsidP="00005602">
      <w:pPr>
        <w:pBdr>
          <w:bottom w:val="single" w:sz="6" w:space="1" w:color="auto"/>
        </w:pBdr>
        <w:rPr>
          <w:sz w:val="72"/>
          <w:szCs w:val="72"/>
        </w:rPr>
      </w:pPr>
    </w:p>
    <w:p w14:paraId="35DDEE00" w14:textId="77777777" w:rsidR="00005602" w:rsidRDefault="00005602" w:rsidP="00005602">
      <w:pPr>
        <w:pBdr>
          <w:bottom w:val="single" w:sz="6" w:space="1" w:color="auto"/>
        </w:pBdr>
        <w:rPr>
          <w:sz w:val="72"/>
          <w:szCs w:val="72"/>
        </w:rPr>
      </w:pPr>
    </w:p>
    <w:p w14:paraId="1E005563" w14:textId="77777777" w:rsidR="00005602" w:rsidRDefault="00002457" w:rsidP="00005602">
      <w:pPr>
        <w:pBdr>
          <w:bottom w:val="single" w:sz="6" w:space="1" w:color="auto"/>
        </w:pBdr>
        <w:rPr>
          <w:sz w:val="72"/>
          <w:szCs w:val="72"/>
        </w:rPr>
      </w:pPr>
      <w:r>
        <w:rPr>
          <w:sz w:val="72"/>
          <w:szCs w:val="72"/>
        </w:rPr>
        <w:t>EXPLOITATION</w:t>
      </w:r>
      <w:r w:rsidR="00005602" w:rsidRPr="00005602">
        <w:rPr>
          <w:sz w:val="72"/>
          <w:szCs w:val="72"/>
        </w:rPr>
        <w:t xml:space="preserve"> POSTGRESQL</w:t>
      </w:r>
    </w:p>
    <w:p w14:paraId="0DD87336" w14:textId="77777777" w:rsidR="00005602" w:rsidRDefault="00005602" w:rsidP="00005602">
      <w:pPr>
        <w:rPr>
          <w:sz w:val="96"/>
          <w:szCs w:val="96"/>
        </w:rPr>
      </w:pPr>
      <w:r w:rsidRPr="00005602">
        <w:rPr>
          <w:sz w:val="96"/>
          <w:szCs w:val="96"/>
        </w:rPr>
        <w:t>USER GUIDE</w:t>
      </w:r>
    </w:p>
    <w:p w14:paraId="43C89397" w14:textId="77777777" w:rsidR="00005602" w:rsidRDefault="00005602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00D2F1CF" w14:textId="77777777" w:rsidR="00005602" w:rsidRDefault="00005602">
      <w:pPr>
        <w:pStyle w:val="TOCHeading"/>
      </w:pPr>
    </w:p>
    <w:p w14:paraId="37933F88" w14:textId="77777777" w:rsidR="00005602" w:rsidRDefault="00005602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7771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91A21" w14:textId="77777777" w:rsidR="00005602" w:rsidRDefault="00005602">
          <w:pPr>
            <w:pStyle w:val="TOCHeading"/>
          </w:pPr>
          <w:r>
            <w:t>Table des matières</w:t>
          </w:r>
        </w:p>
        <w:p w14:paraId="56A5ACD6" w14:textId="21771DD7" w:rsidR="00A26606" w:rsidRDefault="0000560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179061" w:history="1">
            <w:r w:rsidR="00A26606" w:rsidRPr="00402920">
              <w:rPr>
                <w:rStyle w:val="Hyperlink"/>
                <w:noProof/>
                <w:lang w:val="en-US"/>
              </w:rPr>
              <w:t>I.</w:t>
            </w:r>
            <w:r w:rsidR="00A26606">
              <w:rPr>
                <w:rFonts w:eastAsiaTheme="minorEastAsia"/>
                <w:noProof/>
                <w:lang w:eastAsia="fr-FR"/>
              </w:rPr>
              <w:tab/>
            </w:r>
            <w:r w:rsidR="00A26606" w:rsidRPr="00402920">
              <w:rPr>
                <w:rStyle w:val="Hyperlink"/>
                <w:noProof/>
                <w:lang w:val="en-US"/>
              </w:rPr>
              <w:t>Introduction</w:t>
            </w:r>
            <w:r w:rsidR="00A26606">
              <w:rPr>
                <w:noProof/>
                <w:webHidden/>
              </w:rPr>
              <w:tab/>
            </w:r>
            <w:r w:rsidR="00A26606">
              <w:rPr>
                <w:noProof/>
                <w:webHidden/>
              </w:rPr>
              <w:fldChar w:fldCharType="begin"/>
            </w:r>
            <w:r w:rsidR="00A26606">
              <w:rPr>
                <w:noProof/>
                <w:webHidden/>
              </w:rPr>
              <w:instrText xml:space="preserve"> PAGEREF _Toc519179061 \h </w:instrText>
            </w:r>
            <w:r w:rsidR="00A26606">
              <w:rPr>
                <w:noProof/>
                <w:webHidden/>
              </w:rPr>
            </w:r>
            <w:r w:rsidR="00A26606">
              <w:rPr>
                <w:noProof/>
                <w:webHidden/>
              </w:rPr>
              <w:fldChar w:fldCharType="separate"/>
            </w:r>
            <w:r w:rsidR="00A26606">
              <w:rPr>
                <w:noProof/>
                <w:webHidden/>
              </w:rPr>
              <w:t>4</w:t>
            </w:r>
            <w:r w:rsidR="00A26606">
              <w:rPr>
                <w:noProof/>
                <w:webHidden/>
              </w:rPr>
              <w:fldChar w:fldCharType="end"/>
            </w:r>
          </w:hyperlink>
        </w:p>
        <w:p w14:paraId="2CE46E2D" w14:textId="5F989601" w:rsidR="00A26606" w:rsidRDefault="004A690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79062" w:history="1">
            <w:r w:rsidR="00A26606" w:rsidRPr="00402920">
              <w:rPr>
                <w:rStyle w:val="Hyperlink"/>
                <w:noProof/>
                <w:lang w:val="en-US"/>
              </w:rPr>
              <w:t>II.</w:t>
            </w:r>
            <w:r w:rsidR="00A26606">
              <w:rPr>
                <w:rFonts w:eastAsiaTheme="minorEastAsia"/>
                <w:noProof/>
                <w:lang w:eastAsia="fr-FR"/>
              </w:rPr>
              <w:tab/>
            </w:r>
            <w:r w:rsidR="00A26606" w:rsidRPr="00402920">
              <w:rPr>
                <w:rStyle w:val="Hyperlink"/>
                <w:noProof/>
                <w:lang w:val="en-US"/>
              </w:rPr>
              <w:t>Prerequisites</w:t>
            </w:r>
            <w:r w:rsidR="00A26606">
              <w:rPr>
                <w:noProof/>
                <w:webHidden/>
              </w:rPr>
              <w:tab/>
            </w:r>
            <w:r w:rsidR="00A26606">
              <w:rPr>
                <w:noProof/>
                <w:webHidden/>
              </w:rPr>
              <w:fldChar w:fldCharType="begin"/>
            </w:r>
            <w:r w:rsidR="00A26606">
              <w:rPr>
                <w:noProof/>
                <w:webHidden/>
              </w:rPr>
              <w:instrText xml:space="preserve"> PAGEREF _Toc519179062 \h </w:instrText>
            </w:r>
            <w:r w:rsidR="00A26606">
              <w:rPr>
                <w:noProof/>
                <w:webHidden/>
              </w:rPr>
            </w:r>
            <w:r w:rsidR="00A26606">
              <w:rPr>
                <w:noProof/>
                <w:webHidden/>
              </w:rPr>
              <w:fldChar w:fldCharType="separate"/>
            </w:r>
            <w:r w:rsidR="00A26606">
              <w:rPr>
                <w:noProof/>
                <w:webHidden/>
              </w:rPr>
              <w:t>4</w:t>
            </w:r>
            <w:r w:rsidR="00A26606">
              <w:rPr>
                <w:noProof/>
                <w:webHidden/>
              </w:rPr>
              <w:fldChar w:fldCharType="end"/>
            </w:r>
          </w:hyperlink>
        </w:p>
        <w:p w14:paraId="5263856B" w14:textId="7B1EB1DF" w:rsidR="00A26606" w:rsidRDefault="004A690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79063" w:history="1">
            <w:r w:rsidR="00A26606" w:rsidRPr="00402920">
              <w:rPr>
                <w:rStyle w:val="Hyperlink"/>
                <w:noProof/>
                <w:lang w:val="en-US"/>
              </w:rPr>
              <w:t>III.</w:t>
            </w:r>
            <w:r w:rsidR="00A26606">
              <w:rPr>
                <w:rFonts w:eastAsiaTheme="minorEastAsia"/>
                <w:noProof/>
                <w:lang w:eastAsia="fr-FR"/>
              </w:rPr>
              <w:tab/>
            </w:r>
            <w:r w:rsidR="00A26606" w:rsidRPr="00402920">
              <w:rPr>
                <w:rStyle w:val="Hyperlink"/>
                <w:noProof/>
                <w:lang w:val="en-US"/>
              </w:rPr>
              <w:t>How to exploit a postgresql database :</w:t>
            </w:r>
            <w:r w:rsidR="00A26606">
              <w:rPr>
                <w:noProof/>
                <w:webHidden/>
              </w:rPr>
              <w:tab/>
            </w:r>
            <w:r w:rsidR="00A26606">
              <w:rPr>
                <w:noProof/>
                <w:webHidden/>
              </w:rPr>
              <w:fldChar w:fldCharType="begin"/>
            </w:r>
            <w:r w:rsidR="00A26606">
              <w:rPr>
                <w:noProof/>
                <w:webHidden/>
              </w:rPr>
              <w:instrText xml:space="preserve"> PAGEREF _Toc519179063 \h </w:instrText>
            </w:r>
            <w:r w:rsidR="00A26606">
              <w:rPr>
                <w:noProof/>
                <w:webHidden/>
              </w:rPr>
            </w:r>
            <w:r w:rsidR="00A26606">
              <w:rPr>
                <w:noProof/>
                <w:webHidden/>
              </w:rPr>
              <w:fldChar w:fldCharType="separate"/>
            </w:r>
            <w:r w:rsidR="00A26606">
              <w:rPr>
                <w:noProof/>
                <w:webHidden/>
              </w:rPr>
              <w:t>4</w:t>
            </w:r>
            <w:r w:rsidR="00A26606">
              <w:rPr>
                <w:noProof/>
                <w:webHidden/>
              </w:rPr>
              <w:fldChar w:fldCharType="end"/>
            </w:r>
          </w:hyperlink>
        </w:p>
        <w:p w14:paraId="4F02483D" w14:textId="6278D6F6" w:rsidR="00A26606" w:rsidRDefault="004A6909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79064" w:history="1">
            <w:r w:rsidR="00A26606" w:rsidRPr="00402920">
              <w:rPr>
                <w:rStyle w:val="Hyperlink"/>
                <w:noProof/>
                <w:lang w:val="en-US"/>
              </w:rPr>
              <w:t>1.</w:t>
            </w:r>
            <w:r w:rsidR="00A26606">
              <w:rPr>
                <w:rFonts w:eastAsiaTheme="minorEastAsia"/>
                <w:noProof/>
                <w:lang w:eastAsia="fr-FR"/>
              </w:rPr>
              <w:tab/>
            </w:r>
            <w:r w:rsidR="00A26606" w:rsidRPr="00402920">
              <w:rPr>
                <w:rStyle w:val="Hyperlink"/>
                <w:noProof/>
                <w:lang w:val="en-US"/>
              </w:rPr>
              <w:t>Stop/Start a postgresql database</w:t>
            </w:r>
            <w:r w:rsidR="00A26606">
              <w:rPr>
                <w:noProof/>
                <w:webHidden/>
              </w:rPr>
              <w:tab/>
            </w:r>
            <w:r w:rsidR="00A26606">
              <w:rPr>
                <w:noProof/>
                <w:webHidden/>
              </w:rPr>
              <w:fldChar w:fldCharType="begin"/>
            </w:r>
            <w:r w:rsidR="00A26606">
              <w:rPr>
                <w:noProof/>
                <w:webHidden/>
              </w:rPr>
              <w:instrText xml:space="preserve"> PAGEREF _Toc519179064 \h </w:instrText>
            </w:r>
            <w:r w:rsidR="00A26606">
              <w:rPr>
                <w:noProof/>
                <w:webHidden/>
              </w:rPr>
            </w:r>
            <w:r w:rsidR="00A26606">
              <w:rPr>
                <w:noProof/>
                <w:webHidden/>
              </w:rPr>
              <w:fldChar w:fldCharType="separate"/>
            </w:r>
            <w:r w:rsidR="00A26606">
              <w:rPr>
                <w:noProof/>
                <w:webHidden/>
              </w:rPr>
              <w:t>4</w:t>
            </w:r>
            <w:r w:rsidR="00A26606">
              <w:rPr>
                <w:noProof/>
                <w:webHidden/>
              </w:rPr>
              <w:fldChar w:fldCharType="end"/>
            </w:r>
          </w:hyperlink>
        </w:p>
        <w:p w14:paraId="259A3B5B" w14:textId="3DAF63E6" w:rsidR="00A26606" w:rsidRDefault="004A6909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79065" w:history="1">
            <w:r w:rsidR="00A26606" w:rsidRPr="00402920">
              <w:rPr>
                <w:rStyle w:val="Hyperlink"/>
                <w:noProof/>
                <w:lang w:val="en-US"/>
              </w:rPr>
              <w:t>2.</w:t>
            </w:r>
            <w:r w:rsidR="00A26606">
              <w:rPr>
                <w:rFonts w:eastAsiaTheme="minorEastAsia"/>
                <w:noProof/>
                <w:lang w:eastAsia="fr-FR"/>
              </w:rPr>
              <w:tab/>
            </w:r>
            <w:r w:rsidR="00A26606" w:rsidRPr="00402920">
              <w:rPr>
                <w:rStyle w:val="Hyperlink"/>
                <w:noProof/>
                <w:lang w:val="en-US"/>
              </w:rPr>
              <w:t>Connect to postgresql database</w:t>
            </w:r>
            <w:r w:rsidR="00A26606">
              <w:rPr>
                <w:noProof/>
                <w:webHidden/>
              </w:rPr>
              <w:tab/>
            </w:r>
            <w:r w:rsidR="00A26606">
              <w:rPr>
                <w:noProof/>
                <w:webHidden/>
              </w:rPr>
              <w:fldChar w:fldCharType="begin"/>
            </w:r>
            <w:r w:rsidR="00A26606">
              <w:rPr>
                <w:noProof/>
                <w:webHidden/>
              </w:rPr>
              <w:instrText xml:space="preserve"> PAGEREF _Toc519179065 \h </w:instrText>
            </w:r>
            <w:r w:rsidR="00A26606">
              <w:rPr>
                <w:noProof/>
                <w:webHidden/>
              </w:rPr>
            </w:r>
            <w:r w:rsidR="00A26606">
              <w:rPr>
                <w:noProof/>
                <w:webHidden/>
              </w:rPr>
              <w:fldChar w:fldCharType="separate"/>
            </w:r>
            <w:r w:rsidR="00A26606">
              <w:rPr>
                <w:noProof/>
                <w:webHidden/>
              </w:rPr>
              <w:t>4</w:t>
            </w:r>
            <w:r w:rsidR="00A26606">
              <w:rPr>
                <w:noProof/>
                <w:webHidden/>
              </w:rPr>
              <w:fldChar w:fldCharType="end"/>
            </w:r>
          </w:hyperlink>
        </w:p>
        <w:p w14:paraId="28E3DAD1" w14:textId="2EFFBA67" w:rsidR="00A26606" w:rsidRDefault="004A6909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79066" w:history="1">
            <w:r w:rsidR="00A26606" w:rsidRPr="00402920">
              <w:rPr>
                <w:rStyle w:val="Hyperlink"/>
                <w:noProof/>
                <w:lang w:val="en-US"/>
              </w:rPr>
              <w:t>a.</w:t>
            </w:r>
            <w:r w:rsidR="00A26606">
              <w:rPr>
                <w:rFonts w:eastAsiaTheme="minorEastAsia"/>
                <w:noProof/>
                <w:lang w:eastAsia="fr-FR"/>
              </w:rPr>
              <w:tab/>
            </w:r>
            <w:r w:rsidR="00A26606" w:rsidRPr="00402920">
              <w:rPr>
                <w:rStyle w:val="Hyperlink"/>
                <w:noProof/>
                <w:lang w:val="en-US"/>
              </w:rPr>
              <w:t>As Applicatif USER :</w:t>
            </w:r>
            <w:r w:rsidR="00A26606">
              <w:rPr>
                <w:noProof/>
                <w:webHidden/>
              </w:rPr>
              <w:tab/>
            </w:r>
            <w:r w:rsidR="00A26606">
              <w:rPr>
                <w:noProof/>
                <w:webHidden/>
              </w:rPr>
              <w:fldChar w:fldCharType="begin"/>
            </w:r>
            <w:r w:rsidR="00A26606">
              <w:rPr>
                <w:noProof/>
                <w:webHidden/>
              </w:rPr>
              <w:instrText xml:space="preserve"> PAGEREF _Toc519179066 \h </w:instrText>
            </w:r>
            <w:r w:rsidR="00A26606">
              <w:rPr>
                <w:noProof/>
                <w:webHidden/>
              </w:rPr>
            </w:r>
            <w:r w:rsidR="00A26606">
              <w:rPr>
                <w:noProof/>
                <w:webHidden/>
              </w:rPr>
              <w:fldChar w:fldCharType="separate"/>
            </w:r>
            <w:r w:rsidR="00A26606">
              <w:rPr>
                <w:noProof/>
                <w:webHidden/>
              </w:rPr>
              <w:t>4</w:t>
            </w:r>
            <w:r w:rsidR="00A26606">
              <w:rPr>
                <w:noProof/>
                <w:webHidden/>
              </w:rPr>
              <w:fldChar w:fldCharType="end"/>
            </w:r>
          </w:hyperlink>
        </w:p>
        <w:p w14:paraId="484E45B6" w14:textId="46159B0B" w:rsidR="00A26606" w:rsidRDefault="004A6909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79067" w:history="1">
            <w:r w:rsidR="00A26606" w:rsidRPr="00402920">
              <w:rPr>
                <w:rStyle w:val="Hyperlink"/>
                <w:noProof/>
                <w:lang w:val="en-US"/>
              </w:rPr>
              <w:t>a.</w:t>
            </w:r>
            <w:r w:rsidR="00A26606">
              <w:rPr>
                <w:rFonts w:eastAsiaTheme="minorEastAsia"/>
                <w:noProof/>
                <w:lang w:eastAsia="fr-FR"/>
              </w:rPr>
              <w:tab/>
            </w:r>
            <w:r w:rsidR="00A26606" w:rsidRPr="00402920">
              <w:rPr>
                <w:rStyle w:val="Hyperlink"/>
                <w:noProof/>
                <w:lang w:val="en-US"/>
              </w:rPr>
              <w:t>As Exploitation USER :</w:t>
            </w:r>
            <w:r w:rsidR="00A26606">
              <w:rPr>
                <w:noProof/>
                <w:webHidden/>
              </w:rPr>
              <w:tab/>
            </w:r>
            <w:r w:rsidR="00A26606">
              <w:rPr>
                <w:noProof/>
                <w:webHidden/>
              </w:rPr>
              <w:fldChar w:fldCharType="begin"/>
            </w:r>
            <w:r w:rsidR="00A26606">
              <w:rPr>
                <w:noProof/>
                <w:webHidden/>
              </w:rPr>
              <w:instrText xml:space="preserve"> PAGEREF _Toc519179067 \h </w:instrText>
            </w:r>
            <w:r w:rsidR="00A26606">
              <w:rPr>
                <w:noProof/>
                <w:webHidden/>
              </w:rPr>
            </w:r>
            <w:r w:rsidR="00A26606">
              <w:rPr>
                <w:noProof/>
                <w:webHidden/>
              </w:rPr>
              <w:fldChar w:fldCharType="separate"/>
            </w:r>
            <w:r w:rsidR="00A26606">
              <w:rPr>
                <w:noProof/>
                <w:webHidden/>
              </w:rPr>
              <w:t>4</w:t>
            </w:r>
            <w:r w:rsidR="00A26606">
              <w:rPr>
                <w:noProof/>
                <w:webHidden/>
              </w:rPr>
              <w:fldChar w:fldCharType="end"/>
            </w:r>
          </w:hyperlink>
        </w:p>
        <w:p w14:paraId="7DD54363" w14:textId="04788DB6" w:rsidR="00A26606" w:rsidRDefault="004A6909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79068" w:history="1">
            <w:r w:rsidR="00A26606" w:rsidRPr="00402920">
              <w:rPr>
                <w:rStyle w:val="Hyperlink"/>
                <w:noProof/>
                <w:lang w:val="en-US"/>
              </w:rPr>
              <w:t>3.</w:t>
            </w:r>
            <w:r w:rsidR="00A26606">
              <w:rPr>
                <w:rFonts w:eastAsiaTheme="minorEastAsia"/>
                <w:noProof/>
                <w:lang w:eastAsia="fr-FR"/>
              </w:rPr>
              <w:tab/>
            </w:r>
            <w:r w:rsidR="00A26606" w:rsidRPr="00402920">
              <w:rPr>
                <w:rStyle w:val="Hyperlink"/>
                <w:noProof/>
                <w:lang w:val="en-US"/>
              </w:rPr>
              <w:t>Check status of a postgresql database (standalone or a master/slave):</w:t>
            </w:r>
            <w:r w:rsidR="00A26606">
              <w:rPr>
                <w:noProof/>
                <w:webHidden/>
              </w:rPr>
              <w:tab/>
            </w:r>
            <w:r w:rsidR="00A26606">
              <w:rPr>
                <w:noProof/>
                <w:webHidden/>
              </w:rPr>
              <w:fldChar w:fldCharType="begin"/>
            </w:r>
            <w:r w:rsidR="00A26606">
              <w:rPr>
                <w:noProof/>
                <w:webHidden/>
              </w:rPr>
              <w:instrText xml:space="preserve"> PAGEREF _Toc519179068 \h </w:instrText>
            </w:r>
            <w:r w:rsidR="00A26606">
              <w:rPr>
                <w:noProof/>
                <w:webHidden/>
              </w:rPr>
            </w:r>
            <w:r w:rsidR="00A26606">
              <w:rPr>
                <w:noProof/>
                <w:webHidden/>
              </w:rPr>
              <w:fldChar w:fldCharType="separate"/>
            </w:r>
            <w:r w:rsidR="00A26606">
              <w:rPr>
                <w:noProof/>
                <w:webHidden/>
              </w:rPr>
              <w:t>5</w:t>
            </w:r>
            <w:r w:rsidR="00A26606">
              <w:rPr>
                <w:noProof/>
                <w:webHidden/>
              </w:rPr>
              <w:fldChar w:fldCharType="end"/>
            </w:r>
          </w:hyperlink>
        </w:p>
        <w:p w14:paraId="798718DC" w14:textId="0C54DC7C" w:rsidR="00A26606" w:rsidRDefault="004A6909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79069" w:history="1">
            <w:r w:rsidR="00A26606" w:rsidRPr="00402920">
              <w:rPr>
                <w:rStyle w:val="Hyperlink"/>
                <w:noProof/>
                <w:lang w:val="en-US"/>
              </w:rPr>
              <w:t>4.</w:t>
            </w:r>
            <w:r w:rsidR="00A26606">
              <w:rPr>
                <w:rFonts w:eastAsiaTheme="minorEastAsia"/>
                <w:noProof/>
                <w:lang w:eastAsia="fr-FR"/>
              </w:rPr>
              <w:tab/>
            </w:r>
            <w:r w:rsidR="00A26606" w:rsidRPr="00402920">
              <w:rPr>
                <w:rStyle w:val="Hyperlink"/>
                <w:noProof/>
                <w:lang w:val="en-US"/>
              </w:rPr>
              <w:t>Do a failover of a postgresql database (slave to master):</w:t>
            </w:r>
            <w:r w:rsidR="00A26606">
              <w:rPr>
                <w:noProof/>
                <w:webHidden/>
              </w:rPr>
              <w:tab/>
            </w:r>
            <w:r w:rsidR="00A26606">
              <w:rPr>
                <w:noProof/>
                <w:webHidden/>
              </w:rPr>
              <w:fldChar w:fldCharType="begin"/>
            </w:r>
            <w:r w:rsidR="00A26606">
              <w:rPr>
                <w:noProof/>
                <w:webHidden/>
              </w:rPr>
              <w:instrText xml:space="preserve"> PAGEREF _Toc519179069 \h </w:instrText>
            </w:r>
            <w:r w:rsidR="00A26606">
              <w:rPr>
                <w:noProof/>
                <w:webHidden/>
              </w:rPr>
            </w:r>
            <w:r w:rsidR="00A26606">
              <w:rPr>
                <w:noProof/>
                <w:webHidden/>
              </w:rPr>
              <w:fldChar w:fldCharType="separate"/>
            </w:r>
            <w:r w:rsidR="00A26606">
              <w:rPr>
                <w:noProof/>
                <w:webHidden/>
              </w:rPr>
              <w:t>5</w:t>
            </w:r>
            <w:r w:rsidR="00A26606">
              <w:rPr>
                <w:noProof/>
                <w:webHidden/>
              </w:rPr>
              <w:fldChar w:fldCharType="end"/>
            </w:r>
          </w:hyperlink>
        </w:p>
        <w:p w14:paraId="4ED19F57" w14:textId="2DEF977C" w:rsidR="00A26606" w:rsidRDefault="004A6909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79070" w:history="1">
            <w:r w:rsidR="00A26606" w:rsidRPr="00402920">
              <w:rPr>
                <w:rStyle w:val="Hyperlink"/>
                <w:noProof/>
                <w:lang w:val="en-US"/>
              </w:rPr>
              <w:t>5.</w:t>
            </w:r>
            <w:r w:rsidR="00A26606">
              <w:rPr>
                <w:rFonts w:eastAsiaTheme="minorEastAsia"/>
                <w:noProof/>
                <w:lang w:eastAsia="fr-FR"/>
              </w:rPr>
              <w:tab/>
            </w:r>
            <w:r w:rsidR="00A26606" w:rsidRPr="00402920">
              <w:rPr>
                <w:rStyle w:val="Hyperlink"/>
                <w:noProof/>
                <w:lang w:val="en-US"/>
              </w:rPr>
              <w:t>How to export a schema:</w:t>
            </w:r>
            <w:r w:rsidR="00A26606">
              <w:rPr>
                <w:noProof/>
                <w:webHidden/>
              </w:rPr>
              <w:tab/>
            </w:r>
            <w:r w:rsidR="00A26606">
              <w:rPr>
                <w:noProof/>
                <w:webHidden/>
              </w:rPr>
              <w:fldChar w:fldCharType="begin"/>
            </w:r>
            <w:r w:rsidR="00A26606">
              <w:rPr>
                <w:noProof/>
                <w:webHidden/>
              </w:rPr>
              <w:instrText xml:space="preserve"> PAGEREF _Toc519179070 \h </w:instrText>
            </w:r>
            <w:r w:rsidR="00A26606">
              <w:rPr>
                <w:noProof/>
                <w:webHidden/>
              </w:rPr>
            </w:r>
            <w:r w:rsidR="00A26606">
              <w:rPr>
                <w:noProof/>
                <w:webHidden/>
              </w:rPr>
              <w:fldChar w:fldCharType="separate"/>
            </w:r>
            <w:r w:rsidR="00A26606">
              <w:rPr>
                <w:noProof/>
                <w:webHidden/>
              </w:rPr>
              <w:t>5</w:t>
            </w:r>
            <w:r w:rsidR="00A26606">
              <w:rPr>
                <w:noProof/>
                <w:webHidden/>
              </w:rPr>
              <w:fldChar w:fldCharType="end"/>
            </w:r>
          </w:hyperlink>
        </w:p>
        <w:p w14:paraId="5ADAAA57" w14:textId="584653BE" w:rsidR="00A26606" w:rsidRDefault="004A6909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79071" w:history="1">
            <w:r w:rsidR="00A26606" w:rsidRPr="00402920">
              <w:rPr>
                <w:rStyle w:val="Hyperlink"/>
                <w:noProof/>
                <w:lang w:val="en-US"/>
              </w:rPr>
              <w:t>6.</w:t>
            </w:r>
            <w:r w:rsidR="00A26606">
              <w:rPr>
                <w:rFonts w:eastAsiaTheme="minorEastAsia"/>
                <w:noProof/>
                <w:lang w:eastAsia="fr-FR"/>
              </w:rPr>
              <w:tab/>
            </w:r>
            <w:r w:rsidR="00A26606" w:rsidRPr="00402920">
              <w:rPr>
                <w:rStyle w:val="Hyperlink"/>
                <w:noProof/>
                <w:lang w:val="en-US"/>
              </w:rPr>
              <w:t>How to check a SQL file:</w:t>
            </w:r>
            <w:r w:rsidR="00A26606">
              <w:rPr>
                <w:noProof/>
                <w:webHidden/>
              </w:rPr>
              <w:tab/>
            </w:r>
            <w:r w:rsidR="00A26606">
              <w:rPr>
                <w:noProof/>
                <w:webHidden/>
              </w:rPr>
              <w:fldChar w:fldCharType="begin"/>
            </w:r>
            <w:r w:rsidR="00A26606">
              <w:rPr>
                <w:noProof/>
                <w:webHidden/>
              </w:rPr>
              <w:instrText xml:space="preserve"> PAGEREF _Toc519179071 \h </w:instrText>
            </w:r>
            <w:r w:rsidR="00A26606">
              <w:rPr>
                <w:noProof/>
                <w:webHidden/>
              </w:rPr>
            </w:r>
            <w:r w:rsidR="00A26606">
              <w:rPr>
                <w:noProof/>
                <w:webHidden/>
              </w:rPr>
              <w:fldChar w:fldCharType="separate"/>
            </w:r>
            <w:r w:rsidR="00A26606">
              <w:rPr>
                <w:noProof/>
                <w:webHidden/>
              </w:rPr>
              <w:t>5</w:t>
            </w:r>
            <w:r w:rsidR="00A26606">
              <w:rPr>
                <w:noProof/>
                <w:webHidden/>
              </w:rPr>
              <w:fldChar w:fldCharType="end"/>
            </w:r>
          </w:hyperlink>
        </w:p>
        <w:p w14:paraId="11C5AE5D" w14:textId="5D6FB45E" w:rsidR="00A26606" w:rsidRDefault="004A690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79072" w:history="1">
            <w:r w:rsidR="00A26606" w:rsidRPr="00402920">
              <w:rPr>
                <w:rStyle w:val="Hyperlink"/>
                <w:noProof/>
                <w:lang w:val="en-US"/>
              </w:rPr>
              <w:t>IV.</w:t>
            </w:r>
            <w:r w:rsidR="00A26606">
              <w:rPr>
                <w:rFonts w:eastAsiaTheme="minorEastAsia"/>
                <w:noProof/>
                <w:lang w:eastAsia="fr-FR"/>
              </w:rPr>
              <w:tab/>
            </w:r>
            <w:r w:rsidR="00A26606" w:rsidRPr="00402920">
              <w:rPr>
                <w:rStyle w:val="Hyperlink"/>
                <w:noProof/>
                <w:lang w:val="en-US"/>
              </w:rPr>
              <w:t>How to exploit a Repmgr cluster :</w:t>
            </w:r>
            <w:r w:rsidR="00A26606">
              <w:rPr>
                <w:noProof/>
                <w:webHidden/>
              </w:rPr>
              <w:tab/>
            </w:r>
            <w:r w:rsidR="00A26606">
              <w:rPr>
                <w:noProof/>
                <w:webHidden/>
              </w:rPr>
              <w:fldChar w:fldCharType="begin"/>
            </w:r>
            <w:r w:rsidR="00A26606">
              <w:rPr>
                <w:noProof/>
                <w:webHidden/>
              </w:rPr>
              <w:instrText xml:space="preserve"> PAGEREF _Toc519179072 \h </w:instrText>
            </w:r>
            <w:r w:rsidR="00A26606">
              <w:rPr>
                <w:noProof/>
                <w:webHidden/>
              </w:rPr>
            </w:r>
            <w:r w:rsidR="00A26606">
              <w:rPr>
                <w:noProof/>
                <w:webHidden/>
              </w:rPr>
              <w:fldChar w:fldCharType="separate"/>
            </w:r>
            <w:r w:rsidR="00A26606">
              <w:rPr>
                <w:noProof/>
                <w:webHidden/>
              </w:rPr>
              <w:t>6</w:t>
            </w:r>
            <w:r w:rsidR="00A26606">
              <w:rPr>
                <w:noProof/>
                <w:webHidden/>
              </w:rPr>
              <w:fldChar w:fldCharType="end"/>
            </w:r>
          </w:hyperlink>
        </w:p>
        <w:p w14:paraId="67BEE8B2" w14:textId="6B23D45F" w:rsidR="00A26606" w:rsidRDefault="004A6909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79073" w:history="1">
            <w:r w:rsidR="00A26606" w:rsidRPr="00402920">
              <w:rPr>
                <w:rStyle w:val="Hyperlink"/>
                <w:noProof/>
                <w:lang w:val="en-US"/>
              </w:rPr>
              <w:t>1.</w:t>
            </w:r>
            <w:r w:rsidR="00A26606">
              <w:rPr>
                <w:rFonts w:eastAsiaTheme="minorEastAsia"/>
                <w:noProof/>
                <w:lang w:eastAsia="fr-FR"/>
              </w:rPr>
              <w:tab/>
            </w:r>
            <w:r w:rsidR="00A26606" w:rsidRPr="00402920">
              <w:rPr>
                <w:rStyle w:val="Hyperlink"/>
                <w:noProof/>
                <w:lang w:val="en-US"/>
              </w:rPr>
              <w:t>How to start/stop a Repmgr node :</w:t>
            </w:r>
            <w:r w:rsidR="00A26606">
              <w:rPr>
                <w:noProof/>
                <w:webHidden/>
              </w:rPr>
              <w:tab/>
            </w:r>
            <w:r w:rsidR="00A26606">
              <w:rPr>
                <w:noProof/>
                <w:webHidden/>
              </w:rPr>
              <w:fldChar w:fldCharType="begin"/>
            </w:r>
            <w:r w:rsidR="00A26606">
              <w:rPr>
                <w:noProof/>
                <w:webHidden/>
              </w:rPr>
              <w:instrText xml:space="preserve"> PAGEREF _Toc519179073 \h </w:instrText>
            </w:r>
            <w:r w:rsidR="00A26606">
              <w:rPr>
                <w:noProof/>
                <w:webHidden/>
              </w:rPr>
            </w:r>
            <w:r w:rsidR="00A26606">
              <w:rPr>
                <w:noProof/>
                <w:webHidden/>
              </w:rPr>
              <w:fldChar w:fldCharType="separate"/>
            </w:r>
            <w:r w:rsidR="00A26606">
              <w:rPr>
                <w:noProof/>
                <w:webHidden/>
              </w:rPr>
              <w:t>6</w:t>
            </w:r>
            <w:r w:rsidR="00A26606">
              <w:rPr>
                <w:noProof/>
                <w:webHidden/>
              </w:rPr>
              <w:fldChar w:fldCharType="end"/>
            </w:r>
          </w:hyperlink>
        </w:p>
        <w:p w14:paraId="21F1D65F" w14:textId="4BAEB6D7" w:rsidR="00A26606" w:rsidRDefault="004A6909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79074" w:history="1">
            <w:r w:rsidR="00A26606" w:rsidRPr="00402920">
              <w:rPr>
                <w:rStyle w:val="Hyperlink"/>
                <w:noProof/>
                <w:lang w:val="en-US"/>
              </w:rPr>
              <w:t>2.</w:t>
            </w:r>
            <w:r w:rsidR="00A26606">
              <w:rPr>
                <w:rFonts w:eastAsiaTheme="minorEastAsia"/>
                <w:noProof/>
                <w:lang w:eastAsia="fr-FR"/>
              </w:rPr>
              <w:tab/>
            </w:r>
            <w:r w:rsidR="00A26606" w:rsidRPr="00402920">
              <w:rPr>
                <w:rStyle w:val="Hyperlink"/>
                <w:noProof/>
                <w:lang w:val="en-US"/>
              </w:rPr>
              <w:t>How to check a Repmgr cluster :</w:t>
            </w:r>
            <w:r w:rsidR="00A26606">
              <w:rPr>
                <w:noProof/>
                <w:webHidden/>
              </w:rPr>
              <w:tab/>
            </w:r>
            <w:r w:rsidR="00A26606">
              <w:rPr>
                <w:noProof/>
                <w:webHidden/>
              </w:rPr>
              <w:fldChar w:fldCharType="begin"/>
            </w:r>
            <w:r w:rsidR="00A26606">
              <w:rPr>
                <w:noProof/>
                <w:webHidden/>
              </w:rPr>
              <w:instrText xml:space="preserve"> PAGEREF _Toc519179074 \h </w:instrText>
            </w:r>
            <w:r w:rsidR="00A26606">
              <w:rPr>
                <w:noProof/>
                <w:webHidden/>
              </w:rPr>
            </w:r>
            <w:r w:rsidR="00A26606">
              <w:rPr>
                <w:noProof/>
                <w:webHidden/>
              </w:rPr>
              <w:fldChar w:fldCharType="separate"/>
            </w:r>
            <w:r w:rsidR="00A26606">
              <w:rPr>
                <w:noProof/>
                <w:webHidden/>
              </w:rPr>
              <w:t>6</w:t>
            </w:r>
            <w:r w:rsidR="00A26606">
              <w:rPr>
                <w:noProof/>
                <w:webHidden/>
              </w:rPr>
              <w:fldChar w:fldCharType="end"/>
            </w:r>
          </w:hyperlink>
        </w:p>
        <w:p w14:paraId="55B9CEF4" w14:textId="0B130221" w:rsidR="00A26606" w:rsidRDefault="004A6909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79075" w:history="1">
            <w:r w:rsidR="00A26606" w:rsidRPr="00402920">
              <w:rPr>
                <w:rStyle w:val="Hyperlink"/>
                <w:noProof/>
                <w:lang w:val="en-US"/>
              </w:rPr>
              <w:t>3.</w:t>
            </w:r>
            <w:r w:rsidR="00A26606">
              <w:rPr>
                <w:rFonts w:eastAsiaTheme="minorEastAsia"/>
                <w:noProof/>
                <w:lang w:eastAsia="fr-FR"/>
              </w:rPr>
              <w:tab/>
            </w:r>
            <w:r w:rsidR="00A26606" w:rsidRPr="00402920">
              <w:rPr>
                <w:rStyle w:val="Hyperlink"/>
                <w:noProof/>
                <w:lang w:val="en-US"/>
              </w:rPr>
              <w:t>How to start/stop/status a Repmgr witness :</w:t>
            </w:r>
            <w:r w:rsidR="00A26606">
              <w:rPr>
                <w:noProof/>
                <w:webHidden/>
              </w:rPr>
              <w:tab/>
            </w:r>
            <w:r w:rsidR="00A26606">
              <w:rPr>
                <w:noProof/>
                <w:webHidden/>
              </w:rPr>
              <w:fldChar w:fldCharType="begin"/>
            </w:r>
            <w:r w:rsidR="00A26606">
              <w:rPr>
                <w:noProof/>
                <w:webHidden/>
              </w:rPr>
              <w:instrText xml:space="preserve"> PAGEREF _Toc519179075 \h </w:instrText>
            </w:r>
            <w:r w:rsidR="00A26606">
              <w:rPr>
                <w:noProof/>
                <w:webHidden/>
              </w:rPr>
            </w:r>
            <w:r w:rsidR="00A26606">
              <w:rPr>
                <w:noProof/>
                <w:webHidden/>
              </w:rPr>
              <w:fldChar w:fldCharType="separate"/>
            </w:r>
            <w:r w:rsidR="00A26606">
              <w:rPr>
                <w:noProof/>
                <w:webHidden/>
              </w:rPr>
              <w:t>6</w:t>
            </w:r>
            <w:r w:rsidR="00A26606">
              <w:rPr>
                <w:noProof/>
                <w:webHidden/>
              </w:rPr>
              <w:fldChar w:fldCharType="end"/>
            </w:r>
          </w:hyperlink>
        </w:p>
        <w:p w14:paraId="54455BAD" w14:textId="0EFA0325" w:rsidR="00A26606" w:rsidRDefault="004A6909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79076" w:history="1">
            <w:r w:rsidR="00A26606" w:rsidRPr="00402920">
              <w:rPr>
                <w:rStyle w:val="Hyperlink"/>
                <w:noProof/>
                <w:lang w:val="en-US"/>
              </w:rPr>
              <w:t>4.</w:t>
            </w:r>
            <w:r w:rsidR="00A26606">
              <w:rPr>
                <w:rFonts w:eastAsiaTheme="minorEastAsia"/>
                <w:noProof/>
                <w:lang w:eastAsia="fr-FR"/>
              </w:rPr>
              <w:tab/>
            </w:r>
            <w:r w:rsidR="00A26606" w:rsidRPr="00402920">
              <w:rPr>
                <w:rStyle w:val="Hyperlink"/>
                <w:noProof/>
                <w:lang w:val="en-US"/>
              </w:rPr>
              <w:t>How to do a failover/switchover on a Repmgr cluster :</w:t>
            </w:r>
            <w:r w:rsidR="00A26606">
              <w:rPr>
                <w:noProof/>
                <w:webHidden/>
              </w:rPr>
              <w:tab/>
            </w:r>
            <w:r w:rsidR="00A26606">
              <w:rPr>
                <w:noProof/>
                <w:webHidden/>
              </w:rPr>
              <w:fldChar w:fldCharType="begin"/>
            </w:r>
            <w:r w:rsidR="00A26606">
              <w:rPr>
                <w:noProof/>
                <w:webHidden/>
              </w:rPr>
              <w:instrText xml:space="preserve"> PAGEREF _Toc519179076 \h </w:instrText>
            </w:r>
            <w:r w:rsidR="00A26606">
              <w:rPr>
                <w:noProof/>
                <w:webHidden/>
              </w:rPr>
            </w:r>
            <w:r w:rsidR="00A26606">
              <w:rPr>
                <w:noProof/>
                <w:webHidden/>
              </w:rPr>
              <w:fldChar w:fldCharType="separate"/>
            </w:r>
            <w:r w:rsidR="00A26606">
              <w:rPr>
                <w:noProof/>
                <w:webHidden/>
              </w:rPr>
              <w:t>6</w:t>
            </w:r>
            <w:r w:rsidR="00A26606">
              <w:rPr>
                <w:noProof/>
                <w:webHidden/>
              </w:rPr>
              <w:fldChar w:fldCharType="end"/>
            </w:r>
          </w:hyperlink>
        </w:p>
        <w:p w14:paraId="03DAF16A" w14:textId="13573D74" w:rsidR="00A26606" w:rsidRDefault="004A690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79077" w:history="1">
            <w:r w:rsidR="00A26606" w:rsidRPr="00402920">
              <w:rPr>
                <w:rStyle w:val="Hyperlink"/>
                <w:noProof/>
                <w:lang w:val="en-US"/>
              </w:rPr>
              <w:t>V.</w:t>
            </w:r>
            <w:r w:rsidR="00A26606">
              <w:rPr>
                <w:rFonts w:eastAsiaTheme="minorEastAsia"/>
                <w:noProof/>
                <w:lang w:eastAsia="fr-FR"/>
              </w:rPr>
              <w:tab/>
            </w:r>
            <w:r w:rsidR="00A26606" w:rsidRPr="00402920">
              <w:rPr>
                <w:rStyle w:val="Hyperlink"/>
                <w:noProof/>
                <w:lang w:val="en-US"/>
              </w:rPr>
              <w:t>How to exploit a Pgbouncer node :</w:t>
            </w:r>
            <w:r w:rsidR="00A26606">
              <w:rPr>
                <w:noProof/>
                <w:webHidden/>
              </w:rPr>
              <w:tab/>
            </w:r>
            <w:r w:rsidR="00A26606">
              <w:rPr>
                <w:noProof/>
                <w:webHidden/>
              </w:rPr>
              <w:fldChar w:fldCharType="begin"/>
            </w:r>
            <w:r w:rsidR="00A26606">
              <w:rPr>
                <w:noProof/>
                <w:webHidden/>
              </w:rPr>
              <w:instrText xml:space="preserve"> PAGEREF _Toc519179077 \h </w:instrText>
            </w:r>
            <w:r w:rsidR="00A26606">
              <w:rPr>
                <w:noProof/>
                <w:webHidden/>
              </w:rPr>
            </w:r>
            <w:r w:rsidR="00A26606">
              <w:rPr>
                <w:noProof/>
                <w:webHidden/>
              </w:rPr>
              <w:fldChar w:fldCharType="separate"/>
            </w:r>
            <w:r w:rsidR="00A26606">
              <w:rPr>
                <w:noProof/>
                <w:webHidden/>
              </w:rPr>
              <w:t>7</w:t>
            </w:r>
            <w:r w:rsidR="00A26606">
              <w:rPr>
                <w:noProof/>
                <w:webHidden/>
              </w:rPr>
              <w:fldChar w:fldCharType="end"/>
            </w:r>
          </w:hyperlink>
        </w:p>
        <w:p w14:paraId="016C22C3" w14:textId="5930B7A3" w:rsidR="00A26606" w:rsidRDefault="004A6909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79078" w:history="1">
            <w:r w:rsidR="00A26606" w:rsidRPr="00402920">
              <w:rPr>
                <w:rStyle w:val="Hyperlink"/>
                <w:noProof/>
                <w:lang w:val="en-US"/>
              </w:rPr>
              <w:t>1.</w:t>
            </w:r>
            <w:r w:rsidR="00A26606">
              <w:rPr>
                <w:rFonts w:eastAsiaTheme="minorEastAsia"/>
                <w:noProof/>
                <w:lang w:eastAsia="fr-FR"/>
              </w:rPr>
              <w:tab/>
            </w:r>
            <w:r w:rsidR="00A26606" w:rsidRPr="00402920">
              <w:rPr>
                <w:rStyle w:val="Hyperlink"/>
                <w:noProof/>
                <w:lang w:val="en-US"/>
              </w:rPr>
              <w:t>How to start/stop/status a Pgbouncer node :</w:t>
            </w:r>
            <w:r w:rsidR="00A26606">
              <w:rPr>
                <w:noProof/>
                <w:webHidden/>
              </w:rPr>
              <w:tab/>
            </w:r>
            <w:r w:rsidR="00A26606">
              <w:rPr>
                <w:noProof/>
                <w:webHidden/>
              </w:rPr>
              <w:fldChar w:fldCharType="begin"/>
            </w:r>
            <w:r w:rsidR="00A26606">
              <w:rPr>
                <w:noProof/>
                <w:webHidden/>
              </w:rPr>
              <w:instrText xml:space="preserve"> PAGEREF _Toc519179078 \h </w:instrText>
            </w:r>
            <w:r w:rsidR="00A26606">
              <w:rPr>
                <w:noProof/>
                <w:webHidden/>
              </w:rPr>
            </w:r>
            <w:r w:rsidR="00A26606">
              <w:rPr>
                <w:noProof/>
                <w:webHidden/>
              </w:rPr>
              <w:fldChar w:fldCharType="separate"/>
            </w:r>
            <w:r w:rsidR="00A26606">
              <w:rPr>
                <w:noProof/>
                <w:webHidden/>
              </w:rPr>
              <w:t>7</w:t>
            </w:r>
            <w:r w:rsidR="00A26606">
              <w:rPr>
                <w:noProof/>
                <w:webHidden/>
              </w:rPr>
              <w:fldChar w:fldCharType="end"/>
            </w:r>
          </w:hyperlink>
        </w:p>
        <w:p w14:paraId="18D66AD8" w14:textId="25CD78F2" w:rsidR="00005602" w:rsidRDefault="00005602">
          <w:r>
            <w:rPr>
              <w:b/>
              <w:bCs/>
            </w:rPr>
            <w:fldChar w:fldCharType="end"/>
          </w:r>
        </w:p>
      </w:sdtContent>
    </w:sdt>
    <w:p w14:paraId="74CD9B22" w14:textId="77777777" w:rsidR="00005602" w:rsidRDefault="0000560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EC5702D" w14:textId="77777777" w:rsidR="00005602" w:rsidRDefault="00005602"/>
    <w:p w14:paraId="476D1589" w14:textId="77777777" w:rsidR="00005602" w:rsidRDefault="00005602" w:rsidP="00A36A1C">
      <w:pPr>
        <w:pStyle w:val="Title"/>
      </w:pPr>
      <w:r>
        <w:t>MODIFICATION HISTORY &amp; REVIEWS</w:t>
      </w:r>
    </w:p>
    <w:p w14:paraId="3EE00289" w14:textId="77777777" w:rsidR="00005602" w:rsidRDefault="0000560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98"/>
        <w:gridCol w:w="955"/>
        <w:gridCol w:w="2080"/>
        <w:gridCol w:w="4729"/>
      </w:tblGrid>
      <w:tr w:rsidR="00005602" w14:paraId="2E4AAC85" w14:textId="77777777" w:rsidTr="0000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2CE0C79" w14:textId="77777777" w:rsidR="00005602" w:rsidRDefault="00005602">
            <w:r>
              <w:t>Date</w:t>
            </w:r>
          </w:p>
        </w:tc>
        <w:tc>
          <w:tcPr>
            <w:tcW w:w="957" w:type="dxa"/>
          </w:tcPr>
          <w:p w14:paraId="25C15B78" w14:textId="77777777" w:rsidR="00005602" w:rsidRDefault="0000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126" w:type="dxa"/>
          </w:tcPr>
          <w:p w14:paraId="05DED873" w14:textId="77777777" w:rsidR="00005602" w:rsidRDefault="0000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4887" w:type="dxa"/>
          </w:tcPr>
          <w:p w14:paraId="51225CB0" w14:textId="77777777" w:rsidR="00005602" w:rsidRDefault="0000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05602" w14:paraId="35DD901D" w14:textId="77777777" w:rsidTr="0000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1C94954" w14:textId="77777777" w:rsidR="00005602" w:rsidRDefault="0004774D">
            <w:r>
              <w:t>02</w:t>
            </w:r>
            <w:r w:rsidR="00005602">
              <w:t>/0</w:t>
            </w:r>
            <w:r>
              <w:t>5</w:t>
            </w:r>
            <w:r w:rsidR="00005602">
              <w:t>/2017</w:t>
            </w:r>
          </w:p>
        </w:tc>
        <w:tc>
          <w:tcPr>
            <w:tcW w:w="957" w:type="dxa"/>
          </w:tcPr>
          <w:p w14:paraId="220EDB48" w14:textId="77777777" w:rsidR="00005602" w:rsidRDefault="0000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V0.1</w:t>
            </w:r>
          </w:p>
        </w:tc>
        <w:tc>
          <w:tcPr>
            <w:tcW w:w="2126" w:type="dxa"/>
          </w:tcPr>
          <w:p w14:paraId="2EFF22BD" w14:textId="77777777" w:rsidR="00005602" w:rsidRDefault="0000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AABOUDI Karim</w:t>
            </w:r>
          </w:p>
        </w:tc>
        <w:tc>
          <w:tcPr>
            <w:tcW w:w="4887" w:type="dxa"/>
          </w:tcPr>
          <w:p w14:paraId="0CE48561" w14:textId="77777777" w:rsidR="00005602" w:rsidRDefault="0000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005602" w:rsidRPr="004A6909" w14:paraId="45B4E86E" w14:textId="77777777" w:rsidTr="0000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FEE7304" w14:textId="49E1A10C" w:rsidR="00005602" w:rsidRDefault="00F20B49">
            <w:r>
              <w:t>28/06/2017</w:t>
            </w:r>
          </w:p>
        </w:tc>
        <w:tc>
          <w:tcPr>
            <w:tcW w:w="957" w:type="dxa"/>
          </w:tcPr>
          <w:p w14:paraId="49BF290F" w14:textId="7B7FC47B" w:rsidR="00005602" w:rsidRDefault="00F2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V0.2</w:t>
            </w:r>
          </w:p>
        </w:tc>
        <w:tc>
          <w:tcPr>
            <w:tcW w:w="2126" w:type="dxa"/>
          </w:tcPr>
          <w:p w14:paraId="4596FEAA" w14:textId="0EB56639" w:rsidR="00005602" w:rsidRDefault="00F2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AABOUDI Karim</w:t>
            </w:r>
          </w:p>
        </w:tc>
        <w:tc>
          <w:tcPr>
            <w:tcW w:w="4887" w:type="dxa"/>
          </w:tcPr>
          <w:p w14:paraId="4CB48DE8" w14:textId="247AE290" w:rsidR="00005602" w:rsidRPr="00F20B49" w:rsidRDefault="00F2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20B49">
              <w:rPr>
                <w:lang w:val="en-US"/>
              </w:rPr>
              <w:t>Export schema from adm user</w:t>
            </w:r>
          </w:p>
        </w:tc>
      </w:tr>
      <w:tr w:rsidR="00005602" w:rsidRPr="004A6909" w14:paraId="1E1A4018" w14:textId="77777777" w:rsidTr="0000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845940F" w14:textId="0376C12E" w:rsidR="00005602" w:rsidRPr="00F20B49" w:rsidRDefault="00C54D77">
            <w:pPr>
              <w:rPr>
                <w:lang w:val="en-US"/>
              </w:rPr>
            </w:pPr>
            <w:r>
              <w:rPr>
                <w:lang w:val="en-US"/>
              </w:rPr>
              <w:t>05/10/2017</w:t>
            </w:r>
          </w:p>
        </w:tc>
        <w:tc>
          <w:tcPr>
            <w:tcW w:w="957" w:type="dxa"/>
          </w:tcPr>
          <w:p w14:paraId="304DE3F5" w14:textId="19485C48" w:rsidR="00005602" w:rsidRPr="00F20B49" w:rsidRDefault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V0.3</w:t>
            </w:r>
          </w:p>
        </w:tc>
        <w:tc>
          <w:tcPr>
            <w:tcW w:w="2126" w:type="dxa"/>
          </w:tcPr>
          <w:p w14:paraId="372F060C" w14:textId="4C684D68" w:rsidR="00005602" w:rsidRPr="00F20B49" w:rsidRDefault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 AABOUDI Karim</w:t>
            </w:r>
          </w:p>
        </w:tc>
        <w:tc>
          <w:tcPr>
            <w:tcW w:w="4887" w:type="dxa"/>
          </w:tcPr>
          <w:p w14:paraId="2207BE3F" w14:textId="6020778E" w:rsidR="00005602" w:rsidRPr="00F20B49" w:rsidRDefault="00C5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Repmgr and Pgbouncer exploitation</w:t>
            </w:r>
          </w:p>
        </w:tc>
      </w:tr>
      <w:tr w:rsidR="00005602" w:rsidRPr="004A6909" w14:paraId="4D05ADDC" w14:textId="77777777" w:rsidTr="0000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199DF3" w14:textId="667B8A3C" w:rsidR="00005602" w:rsidRPr="00F20B49" w:rsidRDefault="00E026DF">
            <w:pPr>
              <w:rPr>
                <w:lang w:val="en-US"/>
              </w:rPr>
            </w:pPr>
            <w:r>
              <w:rPr>
                <w:lang w:val="en-US"/>
              </w:rPr>
              <w:t>12/06/2018</w:t>
            </w:r>
          </w:p>
        </w:tc>
        <w:tc>
          <w:tcPr>
            <w:tcW w:w="957" w:type="dxa"/>
          </w:tcPr>
          <w:p w14:paraId="21CD6D30" w14:textId="3B1406A6" w:rsidR="00005602" w:rsidRPr="00F20B49" w:rsidRDefault="00E02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2126" w:type="dxa"/>
          </w:tcPr>
          <w:p w14:paraId="60E2924B" w14:textId="0B986B1B" w:rsidR="00005602" w:rsidRPr="00F20B49" w:rsidRDefault="00E02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 AABOUDI Karim</w:t>
            </w:r>
          </w:p>
        </w:tc>
        <w:tc>
          <w:tcPr>
            <w:tcW w:w="4887" w:type="dxa"/>
          </w:tcPr>
          <w:p w14:paraId="6F132880" w14:textId="0DBA9BE4" w:rsidR="00005602" w:rsidRPr="00F20B49" w:rsidRDefault="00E02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how to check a SQL file</w:t>
            </w:r>
          </w:p>
        </w:tc>
      </w:tr>
      <w:tr w:rsidR="00953B7F" w:rsidRPr="004A6909" w14:paraId="65EB83F0" w14:textId="77777777" w:rsidTr="0000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5190691" w14:textId="50A8C024" w:rsidR="00953B7F" w:rsidRDefault="00953B7F">
            <w:pPr>
              <w:rPr>
                <w:lang w:val="en-US"/>
              </w:rPr>
            </w:pPr>
            <w:r>
              <w:rPr>
                <w:lang w:val="en-US"/>
              </w:rPr>
              <w:t>12/07/2018</w:t>
            </w:r>
          </w:p>
        </w:tc>
        <w:tc>
          <w:tcPr>
            <w:tcW w:w="957" w:type="dxa"/>
          </w:tcPr>
          <w:p w14:paraId="6C1DAF42" w14:textId="4F1E1C3C" w:rsidR="00953B7F" w:rsidRDefault="0095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2126" w:type="dxa"/>
          </w:tcPr>
          <w:p w14:paraId="49D954DD" w14:textId="2DEEFB24" w:rsidR="00953B7F" w:rsidRDefault="0095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 AABOUDI Karim</w:t>
            </w:r>
          </w:p>
        </w:tc>
        <w:tc>
          <w:tcPr>
            <w:tcW w:w="4887" w:type="dxa"/>
          </w:tcPr>
          <w:p w14:paraId="31996CB1" w14:textId="29810A4F" w:rsidR="00953B7F" w:rsidRDefault="003A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how to connect with psql</w:t>
            </w:r>
          </w:p>
        </w:tc>
      </w:tr>
    </w:tbl>
    <w:p w14:paraId="6DEBB865" w14:textId="77777777" w:rsidR="00005602" w:rsidRPr="00F20B49" w:rsidRDefault="0000560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 w:rsidRPr="00F20B49">
        <w:rPr>
          <w:lang w:val="en-US"/>
        </w:rPr>
        <w:br w:type="page"/>
      </w:r>
    </w:p>
    <w:p w14:paraId="070DF4FA" w14:textId="77777777" w:rsidR="001F3AF8" w:rsidRPr="00C54D77" w:rsidRDefault="001F3AF8" w:rsidP="001F3AF8">
      <w:pPr>
        <w:pStyle w:val="Heading1"/>
        <w:jc w:val="both"/>
        <w:rPr>
          <w:lang w:val="en-US"/>
        </w:rPr>
      </w:pPr>
      <w:bookmarkStart w:id="0" w:name="_Toc519179061"/>
      <w:r w:rsidRPr="00C54D77">
        <w:rPr>
          <w:lang w:val="en-US"/>
        </w:rPr>
        <w:lastRenderedPageBreak/>
        <w:t>Introduction</w:t>
      </w:r>
      <w:bookmarkEnd w:id="0"/>
    </w:p>
    <w:p w14:paraId="3D7BDF15" w14:textId="77777777" w:rsidR="001F3AF8" w:rsidRPr="00C54D77" w:rsidRDefault="001F3AF8" w:rsidP="001F3AF8">
      <w:pPr>
        <w:jc w:val="both"/>
        <w:rPr>
          <w:lang w:val="en-US"/>
        </w:rPr>
      </w:pPr>
    </w:p>
    <w:p w14:paraId="5429EE50" w14:textId="13755D0B" w:rsidR="001F3AF8" w:rsidRPr="001F3AF8" w:rsidRDefault="001F3AF8" w:rsidP="001F3AF8">
      <w:pPr>
        <w:jc w:val="both"/>
        <w:rPr>
          <w:lang w:val="en-US"/>
        </w:rPr>
      </w:pPr>
      <w:r w:rsidRPr="001F3AF8">
        <w:rPr>
          <w:lang w:val="en-US"/>
        </w:rPr>
        <w:t>This docume</w:t>
      </w:r>
      <w:r>
        <w:rPr>
          <w:lang w:val="en-US"/>
        </w:rPr>
        <w:t xml:space="preserve">nt describes how to </w:t>
      </w:r>
      <w:r w:rsidR="00002457">
        <w:rPr>
          <w:lang w:val="en-US"/>
        </w:rPr>
        <w:t>exploit</w:t>
      </w:r>
      <w:r>
        <w:rPr>
          <w:lang w:val="en-US"/>
        </w:rPr>
        <w:t xml:space="preserve"> </w:t>
      </w:r>
      <w:r w:rsidR="00002457">
        <w:rPr>
          <w:lang w:val="en-US"/>
        </w:rPr>
        <w:t>a postgresql datab</w:t>
      </w:r>
      <w:r w:rsidR="00FF71AF">
        <w:rPr>
          <w:lang w:val="en-US"/>
        </w:rPr>
        <w:t>ase using the “pack_dba” script with user &lt;trig&gt;&lt;env&gt;adm.</w:t>
      </w:r>
    </w:p>
    <w:p w14:paraId="67A84A0D" w14:textId="77777777" w:rsidR="001F3AF8" w:rsidRPr="00002457" w:rsidRDefault="001F3AF8" w:rsidP="000977E5">
      <w:pPr>
        <w:pStyle w:val="Heading1"/>
        <w:numPr>
          <w:ilvl w:val="0"/>
          <w:numId w:val="0"/>
        </w:numPr>
        <w:ind w:left="720" w:hanging="360"/>
        <w:jc w:val="both"/>
        <w:rPr>
          <w:lang w:val="en-US"/>
        </w:rPr>
      </w:pPr>
    </w:p>
    <w:p w14:paraId="3E2DD081" w14:textId="77777777" w:rsidR="001F3AF8" w:rsidRPr="00002457" w:rsidRDefault="001F3AF8" w:rsidP="001F3AF8">
      <w:pPr>
        <w:pStyle w:val="Heading1"/>
        <w:jc w:val="both"/>
        <w:rPr>
          <w:lang w:val="en-US"/>
        </w:rPr>
      </w:pPr>
      <w:bookmarkStart w:id="1" w:name="_Toc519179062"/>
      <w:r w:rsidRPr="00002457">
        <w:rPr>
          <w:lang w:val="en-US"/>
        </w:rPr>
        <w:t>Prerequisites</w:t>
      </w:r>
      <w:bookmarkEnd w:id="1"/>
    </w:p>
    <w:p w14:paraId="7EA4C165" w14:textId="77777777" w:rsidR="001F3AF8" w:rsidRPr="00002457" w:rsidRDefault="001F3AF8" w:rsidP="001F3AF8">
      <w:pPr>
        <w:jc w:val="both"/>
        <w:rPr>
          <w:lang w:val="en-US"/>
        </w:rPr>
      </w:pPr>
    </w:p>
    <w:p w14:paraId="119C4C69" w14:textId="77777777" w:rsidR="001F3AF8" w:rsidRDefault="006E4D8A" w:rsidP="00002457">
      <w:pPr>
        <w:jc w:val="both"/>
        <w:rPr>
          <w:lang w:val="en-US"/>
        </w:rPr>
      </w:pPr>
      <w:r>
        <w:rPr>
          <w:lang w:val="en-US"/>
        </w:rPr>
        <w:t xml:space="preserve">If it’s not already the case (check with </w:t>
      </w:r>
      <w:r w:rsidRPr="006E4D8A">
        <w:rPr>
          <w:lang w:val="en-US"/>
        </w:rPr>
        <w:sym w:font="Wingdings" w:char="F0E8"/>
      </w:r>
      <w:r>
        <w:rPr>
          <w:lang w:val="en-US"/>
        </w:rPr>
        <w:t xml:space="preserve"> sudo -l), </w:t>
      </w:r>
      <w:r w:rsidR="00002457">
        <w:rPr>
          <w:lang w:val="en-US"/>
        </w:rPr>
        <w:t xml:space="preserve">you need the following sudo </w:t>
      </w:r>
      <w:r>
        <w:rPr>
          <w:lang w:val="en-US"/>
        </w:rPr>
        <w:t>privilege</w:t>
      </w:r>
      <w:r w:rsidR="00002457">
        <w:rPr>
          <w:lang w:val="en-US"/>
        </w:rPr>
        <w:t>:</w:t>
      </w:r>
    </w:p>
    <w:p w14:paraId="342C106B" w14:textId="77777777" w:rsidR="00002457" w:rsidRPr="00002457" w:rsidRDefault="00002457" w:rsidP="00002457">
      <w:pPr>
        <w:jc w:val="both"/>
        <w:rPr>
          <w:b/>
          <w:i/>
          <w:lang w:val="en-US"/>
        </w:rPr>
      </w:pPr>
      <w:r w:rsidRPr="00002457">
        <w:rPr>
          <w:b/>
          <w:i/>
          <w:lang w:val="en-US"/>
        </w:rPr>
        <w:t xml:space="preserve"> (root) NOPASSWD: /bin/su postgres -c /produits/admindb/postgres/public/DBA_*.ksh *</w:t>
      </w:r>
    </w:p>
    <w:p w14:paraId="197E9C29" w14:textId="77777777" w:rsidR="001F3AF8" w:rsidRPr="00002457" w:rsidRDefault="001F3AF8" w:rsidP="001F3AF8">
      <w:pPr>
        <w:jc w:val="both"/>
        <w:rPr>
          <w:lang w:val="en-US"/>
        </w:rPr>
      </w:pPr>
    </w:p>
    <w:p w14:paraId="293988B8" w14:textId="77777777" w:rsidR="001F3AF8" w:rsidRDefault="00A91BE0" w:rsidP="001F3AF8">
      <w:pPr>
        <w:pStyle w:val="Heading1"/>
        <w:jc w:val="both"/>
        <w:rPr>
          <w:lang w:val="en-US"/>
        </w:rPr>
      </w:pPr>
      <w:bookmarkStart w:id="2" w:name="_Toc519179063"/>
      <w:r>
        <w:rPr>
          <w:lang w:val="en-US"/>
        </w:rPr>
        <w:t>How to exploit a postgresql database :</w:t>
      </w:r>
      <w:bookmarkEnd w:id="2"/>
    </w:p>
    <w:p w14:paraId="1F3EBAAF" w14:textId="77777777" w:rsidR="001F3AF8" w:rsidRDefault="001F3AF8" w:rsidP="00CB29ED">
      <w:pPr>
        <w:pStyle w:val="Heading2"/>
        <w:numPr>
          <w:ilvl w:val="0"/>
          <w:numId w:val="0"/>
        </w:numPr>
        <w:ind w:left="720"/>
        <w:jc w:val="both"/>
        <w:rPr>
          <w:lang w:val="en-US"/>
        </w:rPr>
      </w:pPr>
    </w:p>
    <w:p w14:paraId="10756C9A" w14:textId="6412674C" w:rsidR="008C1E69" w:rsidRDefault="00A91BE0" w:rsidP="001F3AF8">
      <w:pPr>
        <w:pStyle w:val="Heading2"/>
        <w:jc w:val="both"/>
        <w:rPr>
          <w:lang w:val="en-US"/>
        </w:rPr>
      </w:pPr>
      <w:bookmarkStart w:id="3" w:name="_Toc519179064"/>
      <w:r>
        <w:rPr>
          <w:lang w:val="en-US"/>
        </w:rPr>
        <w:t>Stop/Start a postgresql database</w:t>
      </w:r>
      <w:bookmarkEnd w:id="3"/>
      <w:r w:rsidR="008C1E69">
        <w:rPr>
          <w:lang w:val="en-US"/>
        </w:rPr>
        <w:t xml:space="preserve"> </w:t>
      </w:r>
    </w:p>
    <w:p w14:paraId="614E3537" w14:textId="77777777" w:rsidR="001F3AF8" w:rsidRPr="001F3AF8" w:rsidRDefault="001F3AF8" w:rsidP="001F3AF8">
      <w:pPr>
        <w:jc w:val="both"/>
        <w:rPr>
          <w:lang w:val="en-US"/>
        </w:rPr>
      </w:pPr>
    </w:p>
    <w:p w14:paraId="105C64A9" w14:textId="77777777" w:rsidR="00A91BE0" w:rsidRPr="00BA791E" w:rsidRDefault="00D40FCA" w:rsidP="001F3AF8">
      <w:pPr>
        <w:jc w:val="both"/>
        <w:rPr>
          <w:i/>
          <w:lang w:val="en-US"/>
        </w:rPr>
      </w:pPr>
      <w:r w:rsidRPr="00BA791E">
        <w:rPr>
          <w:i/>
          <w:lang w:val="en-US"/>
        </w:rPr>
        <w:t>/produits/admindb/postgres/public/pack_dba.ksh EXPLOIT &lt;postgresql_db_name&gt; START</w:t>
      </w:r>
    </w:p>
    <w:p w14:paraId="438E6D87" w14:textId="31BB80C1" w:rsidR="00D40FCA" w:rsidRDefault="00D40FCA" w:rsidP="001F3AF8">
      <w:pPr>
        <w:jc w:val="both"/>
        <w:rPr>
          <w:i/>
          <w:lang w:val="en-US"/>
        </w:rPr>
      </w:pPr>
      <w:r w:rsidRPr="00BA791E">
        <w:rPr>
          <w:i/>
          <w:lang w:val="en-US"/>
        </w:rPr>
        <w:t>/produits/admindb/postgres/public/pack_dba.ksh EXPLOIT &lt;postgresql_db_name&gt; STOP</w:t>
      </w:r>
    </w:p>
    <w:p w14:paraId="01473566" w14:textId="77777777" w:rsidR="008C1E69" w:rsidRPr="00BA791E" w:rsidRDefault="008C1E69" w:rsidP="001F3AF8">
      <w:pPr>
        <w:jc w:val="both"/>
        <w:rPr>
          <w:i/>
          <w:lang w:val="en-US"/>
        </w:rPr>
      </w:pPr>
    </w:p>
    <w:p w14:paraId="362C38E7" w14:textId="218DB6B4" w:rsidR="008C1E69" w:rsidRDefault="008C1E69" w:rsidP="008C1E69">
      <w:pPr>
        <w:pStyle w:val="Heading2"/>
        <w:rPr>
          <w:lang w:val="en-US"/>
        </w:rPr>
      </w:pPr>
      <w:bookmarkStart w:id="4" w:name="_Toc519179065"/>
      <w:r w:rsidRPr="008C1E69">
        <w:rPr>
          <w:lang w:val="en-US"/>
        </w:rPr>
        <w:t>Connect to postgresql database</w:t>
      </w:r>
      <w:bookmarkEnd w:id="4"/>
      <w:r w:rsidRPr="008C1E69">
        <w:rPr>
          <w:lang w:val="en-US"/>
        </w:rPr>
        <w:t xml:space="preserve"> </w:t>
      </w:r>
    </w:p>
    <w:p w14:paraId="54A6DB5A" w14:textId="77777777" w:rsidR="008C1E69" w:rsidRPr="008C1E69" w:rsidRDefault="008C1E69" w:rsidP="008C1E69">
      <w:pPr>
        <w:rPr>
          <w:lang w:val="en-US"/>
        </w:rPr>
      </w:pPr>
    </w:p>
    <w:p w14:paraId="41341E50" w14:textId="7715FCBC" w:rsidR="008C1E69" w:rsidRDefault="008C1E69" w:rsidP="008C1E69">
      <w:pPr>
        <w:pStyle w:val="Heading2"/>
        <w:numPr>
          <w:ilvl w:val="1"/>
          <w:numId w:val="4"/>
        </w:numPr>
        <w:rPr>
          <w:lang w:val="en-US"/>
        </w:rPr>
      </w:pPr>
      <w:bookmarkStart w:id="5" w:name="_Toc519179066"/>
      <w:r>
        <w:rPr>
          <w:lang w:val="en-US"/>
        </w:rPr>
        <w:t>As Applicatif USER :</w:t>
      </w:r>
      <w:bookmarkEnd w:id="5"/>
    </w:p>
    <w:p w14:paraId="6BC7A948" w14:textId="65B62DA2" w:rsidR="008C1E69" w:rsidRDefault="008C1E69" w:rsidP="008C1E69">
      <w:pPr>
        <w:rPr>
          <w:lang w:val="en-US"/>
        </w:rPr>
      </w:pPr>
    </w:p>
    <w:p w14:paraId="19019112" w14:textId="6F7CD734" w:rsidR="008C1E69" w:rsidRDefault="008C1E69" w:rsidP="008C1E69">
      <w:pPr>
        <w:rPr>
          <w:i/>
        </w:rPr>
      </w:pPr>
      <w:r w:rsidRPr="008C1E69">
        <w:t>. /produits/pgsql/env/env_</w:t>
      </w:r>
      <w:r w:rsidRPr="008C1E69">
        <w:rPr>
          <w:i/>
        </w:rPr>
        <w:t>&lt;postgresql_db_name&gt;</w:t>
      </w:r>
    </w:p>
    <w:p w14:paraId="2358D4C9" w14:textId="20AC9A84" w:rsidR="008C1E69" w:rsidRPr="003C117E" w:rsidRDefault="008C1E69" w:rsidP="008C1E69">
      <w:pPr>
        <w:rPr>
          <w:i/>
          <w:lang w:val="en-US"/>
        </w:rPr>
      </w:pPr>
      <w:r w:rsidRPr="003C117E">
        <w:rPr>
          <w:i/>
          <w:lang w:val="en-US"/>
        </w:rPr>
        <w:t>psql -U &lt;APPLICATI</w:t>
      </w:r>
      <w:r w:rsidR="00A26606" w:rsidRPr="003C117E">
        <w:rPr>
          <w:i/>
          <w:lang w:val="en-US"/>
        </w:rPr>
        <w:t>F_USER&gt; -h $DBHOST -d $DBNAME</w:t>
      </w:r>
    </w:p>
    <w:p w14:paraId="18B0888E" w14:textId="0D3B575A" w:rsidR="003C117E" w:rsidRPr="003C117E" w:rsidRDefault="003C117E" w:rsidP="008C1E69">
      <w:pPr>
        <w:rPr>
          <w:i/>
          <w:lang w:val="en-US"/>
        </w:rPr>
      </w:pPr>
      <w:r w:rsidRPr="003C117E">
        <w:rPr>
          <w:i/>
          <w:lang w:val="en-US"/>
        </w:rPr>
        <w:t>DBNAME#\i</w:t>
      </w:r>
      <w:r>
        <w:rPr>
          <w:i/>
          <w:lang w:val="en-US"/>
        </w:rPr>
        <w:t xml:space="preserve"> </w:t>
      </w:r>
      <w:r w:rsidR="001F14A2">
        <w:rPr>
          <w:i/>
          <w:lang w:val="en-US"/>
        </w:rPr>
        <w:t>/path/to/sqlfile.sql</w:t>
      </w:r>
    </w:p>
    <w:p w14:paraId="20035976" w14:textId="2F0B1101" w:rsidR="008C1E69" w:rsidRPr="003C117E" w:rsidRDefault="008C1E69" w:rsidP="008C1E69">
      <w:pPr>
        <w:rPr>
          <w:lang w:val="en-US"/>
        </w:rPr>
      </w:pPr>
    </w:p>
    <w:p w14:paraId="2A76A159" w14:textId="6D1E7CDE" w:rsidR="008C1E69" w:rsidRDefault="008C1E69" w:rsidP="008C1E69">
      <w:pPr>
        <w:pStyle w:val="Heading2"/>
        <w:numPr>
          <w:ilvl w:val="0"/>
          <w:numId w:val="8"/>
        </w:numPr>
        <w:rPr>
          <w:lang w:val="en-US"/>
        </w:rPr>
      </w:pPr>
      <w:bookmarkStart w:id="6" w:name="_Toc519179067"/>
      <w:r>
        <w:rPr>
          <w:lang w:val="en-US"/>
        </w:rPr>
        <w:t>As Exploitation USER :</w:t>
      </w:r>
      <w:bookmarkEnd w:id="6"/>
    </w:p>
    <w:p w14:paraId="45A952E0" w14:textId="0BDD2987" w:rsidR="008C1E69" w:rsidRDefault="008C1E69" w:rsidP="008C1E69">
      <w:pPr>
        <w:rPr>
          <w:lang w:val="en-US"/>
        </w:rPr>
      </w:pPr>
    </w:p>
    <w:p w14:paraId="50E65E0B" w14:textId="77777777" w:rsidR="008C1E69" w:rsidRDefault="008C1E69" w:rsidP="008C1E69">
      <w:pPr>
        <w:rPr>
          <w:i/>
        </w:rPr>
      </w:pPr>
      <w:r w:rsidRPr="008C1E69">
        <w:t>. /produits/pgsql/env/env_</w:t>
      </w:r>
      <w:r w:rsidRPr="008C1E69">
        <w:rPr>
          <w:i/>
        </w:rPr>
        <w:t>&lt;postgresql_db_name&gt;</w:t>
      </w:r>
    </w:p>
    <w:p w14:paraId="3E8EE4D4" w14:textId="71D6B8EE" w:rsidR="008C1E69" w:rsidRPr="008C1E69" w:rsidRDefault="00A6206B" w:rsidP="008C1E69">
      <w:r>
        <w:t>p</w:t>
      </w:r>
      <w:r w:rsidR="008C1E69">
        <w:t>sql</w:t>
      </w:r>
      <w:r w:rsidR="00DB34BA">
        <w:t xml:space="preserve"> $DBNAME</w:t>
      </w:r>
    </w:p>
    <w:p w14:paraId="56982363" w14:textId="77777777" w:rsidR="008C1E69" w:rsidRPr="008C1E69" w:rsidRDefault="008C1E69" w:rsidP="008C1E69"/>
    <w:p w14:paraId="4A0CAE7B" w14:textId="77777777" w:rsidR="00D40FCA" w:rsidRPr="008C1E69" w:rsidRDefault="00D40FCA" w:rsidP="00CB29ED">
      <w:pPr>
        <w:pStyle w:val="Heading2"/>
        <w:numPr>
          <w:ilvl w:val="0"/>
          <w:numId w:val="0"/>
        </w:numPr>
        <w:ind w:left="720"/>
      </w:pPr>
    </w:p>
    <w:p w14:paraId="638E87BD" w14:textId="77777777" w:rsidR="001F3AF8" w:rsidRDefault="00D40FCA" w:rsidP="00005602">
      <w:pPr>
        <w:pStyle w:val="Heading2"/>
        <w:rPr>
          <w:lang w:val="en-US"/>
        </w:rPr>
      </w:pPr>
      <w:bookmarkStart w:id="7" w:name="_Toc519179068"/>
      <w:r>
        <w:rPr>
          <w:lang w:val="en-US"/>
        </w:rPr>
        <w:t>Check status of a postgresql database (standalone or a master/slave)</w:t>
      </w:r>
      <w:r w:rsidR="001F3AF8">
        <w:rPr>
          <w:lang w:val="en-US"/>
        </w:rPr>
        <w:t>:</w:t>
      </w:r>
      <w:bookmarkEnd w:id="7"/>
    </w:p>
    <w:p w14:paraId="6DFA3C71" w14:textId="77777777" w:rsidR="00005602" w:rsidRPr="00005602" w:rsidRDefault="00005602" w:rsidP="00005602">
      <w:pPr>
        <w:rPr>
          <w:lang w:val="en-US"/>
        </w:rPr>
      </w:pPr>
    </w:p>
    <w:p w14:paraId="33EDB2A3" w14:textId="77777777" w:rsidR="001F3AF8" w:rsidRPr="00BA791E" w:rsidRDefault="00D40FCA" w:rsidP="001F3AF8">
      <w:pPr>
        <w:jc w:val="both"/>
        <w:rPr>
          <w:i/>
          <w:lang w:val="en-US"/>
        </w:rPr>
      </w:pPr>
      <w:r w:rsidRPr="00BA791E">
        <w:rPr>
          <w:i/>
          <w:lang w:val="en-US"/>
        </w:rPr>
        <w:t>/produits/admindb/postgres/public/pack_dba.ksh EXPLOIT &lt;postgresql_db_name&gt; STATUS</w:t>
      </w:r>
    </w:p>
    <w:p w14:paraId="40EAED28" w14:textId="394A0738" w:rsidR="00D40FCA" w:rsidRDefault="00351A07" w:rsidP="001F3AF8">
      <w:pPr>
        <w:jc w:val="both"/>
        <w:rPr>
          <w:lang w:val="en-US"/>
        </w:rPr>
      </w:pPr>
      <w:r>
        <w:rPr>
          <w:lang w:val="en-US"/>
        </w:rPr>
        <w:t xml:space="preserve">In case </w:t>
      </w:r>
      <w:r w:rsidR="00C07F54">
        <w:rPr>
          <w:lang w:val="en-US"/>
        </w:rPr>
        <w:t>of a standalone</w:t>
      </w:r>
      <w:r>
        <w:rPr>
          <w:lang w:val="en-US"/>
        </w:rPr>
        <w:t xml:space="preserve"> or a master, you will have the below result:</w:t>
      </w:r>
    </w:p>
    <w:p w14:paraId="0886DF8B" w14:textId="77777777" w:rsidR="00DB447A" w:rsidRPr="000721B8" w:rsidRDefault="00DB447A" w:rsidP="00DB447A">
      <w:pPr>
        <w:spacing w:line="160" w:lineRule="exact"/>
        <w:jc w:val="both"/>
        <w:rPr>
          <w:b/>
          <w:i/>
          <w:lang w:val="en-US"/>
        </w:rPr>
      </w:pPr>
      <w:r w:rsidRPr="000721B8">
        <w:rPr>
          <w:b/>
          <w:i/>
          <w:lang w:val="en-US"/>
        </w:rPr>
        <w:t>pg_ctl: server is running (PID: 107481)</w:t>
      </w:r>
    </w:p>
    <w:p w14:paraId="393A9DEE" w14:textId="77777777" w:rsidR="00DB447A" w:rsidRPr="00FF71AF" w:rsidRDefault="00DB447A" w:rsidP="00DB447A">
      <w:pPr>
        <w:spacing w:line="160" w:lineRule="exact"/>
        <w:jc w:val="both"/>
        <w:rPr>
          <w:b/>
          <w:i/>
          <w:lang w:val="en-US"/>
        </w:rPr>
      </w:pPr>
      <w:r w:rsidRPr="00FF71AF">
        <w:rPr>
          <w:b/>
          <w:i/>
          <w:lang w:val="en-US"/>
        </w:rPr>
        <w:t>/opt/rh/rh-postgresql95/root/usr/bin/postgres</w:t>
      </w:r>
    </w:p>
    <w:p w14:paraId="18C9836A" w14:textId="77777777" w:rsidR="00DB447A" w:rsidRPr="00C54D77" w:rsidRDefault="00DB447A" w:rsidP="00DB447A">
      <w:pPr>
        <w:spacing w:line="160" w:lineRule="exact"/>
        <w:jc w:val="both"/>
        <w:rPr>
          <w:b/>
          <w:i/>
          <w:lang w:val="en-US"/>
        </w:rPr>
      </w:pPr>
      <w:r w:rsidRPr="00C54D77">
        <w:rPr>
          <w:b/>
          <w:i/>
          <w:lang w:val="en-US"/>
        </w:rPr>
        <w:t>Database cluster state:               in production</w:t>
      </w:r>
    </w:p>
    <w:p w14:paraId="1653D1A4" w14:textId="77777777" w:rsidR="00DB447A" w:rsidRPr="00FF71AF" w:rsidRDefault="00DB447A" w:rsidP="00DB447A">
      <w:pPr>
        <w:spacing w:line="160" w:lineRule="exact"/>
        <w:jc w:val="both"/>
        <w:rPr>
          <w:b/>
          <w:i/>
          <w:lang w:val="en-US"/>
        </w:rPr>
      </w:pPr>
      <w:r w:rsidRPr="00FF71AF">
        <w:rPr>
          <w:b/>
          <w:i/>
          <w:lang w:val="en-US"/>
        </w:rPr>
        <w:t>Time of latest checkpoint:            Tue May  2 16:10:07 2017</w:t>
      </w:r>
    </w:p>
    <w:p w14:paraId="52A7C109" w14:textId="11EB98DB" w:rsidR="00351A07" w:rsidRPr="00351A07" w:rsidRDefault="00351A07" w:rsidP="00DB447A">
      <w:pPr>
        <w:jc w:val="both"/>
        <w:rPr>
          <w:lang w:val="en-US"/>
        </w:rPr>
      </w:pPr>
      <w:r>
        <w:rPr>
          <w:lang w:val="en-US"/>
        </w:rPr>
        <w:t>In case of a standby, you will have the below result:</w:t>
      </w:r>
    </w:p>
    <w:p w14:paraId="763A4DF4" w14:textId="501DA5AD" w:rsidR="00351A07" w:rsidRPr="00FF71AF" w:rsidRDefault="00351A07" w:rsidP="007F1966">
      <w:pPr>
        <w:spacing w:line="160" w:lineRule="exact"/>
        <w:jc w:val="both"/>
        <w:rPr>
          <w:b/>
          <w:i/>
          <w:lang w:val="en-US"/>
        </w:rPr>
      </w:pPr>
      <w:r w:rsidRPr="00FF71AF">
        <w:rPr>
          <w:b/>
          <w:i/>
          <w:lang w:val="en-US"/>
        </w:rPr>
        <w:t>pg_ctl: server is running (PID: xxxx)</w:t>
      </w:r>
    </w:p>
    <w:p w14:paraId="35CD77B7" w14:textId="77777777" w:rsidR="00351A07" w:rsidRPr="00FF71AF" w:rsidRDefault="00351A07" w:rsidP="007F1966">
      <w:pPr>
        <w:spacing w:line="160" w:lineRule="exact"/>
        <w:jc w:val="both"/>
        <w:rPr>
          <w:b/>
          <w:i/>
          <w:lang w:val="en-US"/>
        </w:rPr>
      </w:pPr>
      <w:r w:rsidRPr="00FF71AF">
        <w:rPr>
          <w:b/>
          <w:i/>
          <w:lang w:val="en-US"/>
        </w:rPr>
        <w:t>/opt/rh/rh-postgresql95/root/usr/bin/postgres</w:t>
      </w:r>
    </w:p>
    <w:p w14:paraId="6AE82185" w14:textId="77777777" w:rsidR="00C07F54" w:rsidRPr="00DB447A" w:rsidRDefault="00C07F54" w:rsidP="00C07F54">
      <w:pPr>
        <w:spacing w:line="160" w:lineRule="exact"/>
        <w:jc w:val="both"/>
        <w:rPr>
          <w:b/>
          <w:i/>
          <w:lang w:val="en-US"/>
        </w:rPr>
      </w:pPr>
      <w:r w:rsidRPr="00DB447A">
        <w:rPr>
          <w:b/>
          <w:i/>
          <w:lang w:val="en-US"/>
        </w:rPr>
        <w:t>Database cluster state:               in archive recovery</w:t>
      </w:r>
    </w:p>
    <w:p w14:paraId="15657574" w14:textId="684CFE16" w:rsidR="00351A07" w:rsidRPr="00FF71AF" w:rsidRDefault="00C07F54" w:rsidP="00C07F54">
      <w:pPr>
        <w:spacing w:line="160" w:lineRule="exact"/>
        <w:jc w:val="both"/>
        <w:rPr>
          <w:b/>
          <w:i/>
          <w:lang w:val="en-US"/>
        </w:rPr>
      </w:pPr>
      <w:r w:rsidRPr="00FF71AF">
        <w:rPr>
          <w:b/>
          <w:i/>
          <w:lang w:val="en-US"/>
        </w:rPr>
        <w:t>Time of latest checkpoint:            Tue May  2 16:05:07 2017</w:t>
      </w:r>
    </w:p>
    <w:p w14:paraId="4FDBF438" w14:textId="57DE1400" w:rsidR="00C07F54" w:rsidRPr="000721B8" w:rsidRDefault="000721B8">
      <w:pPr>
        <w:rPr>
          <w:b/>
          <w:i/>
          <w:lang w:val="en-US"/>
        </w:rPr>
      </w:pPr>
      <w:r w:rsidRPr="000721B8">
        <w:rPr>
          <w:lang w:val="en-US"/>
        </w:rPr>
        <w:t xml:space="preserve">You can check the gap </w:t>
      </w:r>
      <w:r>
        <w:rPr>
          <w:lang w:val="en-US"/>
        </w:rPr>
        <w:t xml:space="preserve">between the master and the slave </w:t>
      </w:r>
      <w:r w:rsidRPr="000721B8">
        <w:rPr>
          <w:lang w:val="en-US"/>
        </w:rPr>
        <w:t xml:space="preserve">with </w:t>
      </w:r>
      <w:r>
        <w:rPr>
          <w:lang w:val="en-US"/>
        </w:rPr>
        <w:t>the time of latest checkpoint.</w:t>
      </w:r>
    </w:p>
    <w:p w14:paraId="6CBC75F2" w14:textId="1211CC6C" w:rsidR="00C07F54" w:rsidRPr="000721B8" w:rsidRDefault="00C07F54" w:rsidP="00C07F54">
      <w:pPr>
        <w:spacing w:line="160" w:lineRule="exact"/>
        <w:jc w:val="both"/>
        <w:rPr>
          <w:b/>
          <w:i/>
          <w:lang w:val="en-US"/>
        </w:rPr>
      </w:pPr>
    </w:p>
    <w:p w14:paraId="0F98FE7C" w14:textId="77777777" w:rsidR="00D40FCA" w:rsidRDefault="00D40FCA" w:rsidP="00D40FCA">
      <w:pPr>
        <w:pStyle w:val="Heading2"/>
        <w:rPr>
          <w:lang w:val="en-US"/>
        </w:rPr>
      </w:pPr>
      <w:bookmarkStart w:id="8" w:name="_Toc519179069"/>
      <w:r>
        <w:rPr>
          <w:lang w:val="en-US"/>
        </w:rPr>
        <w:t>Do a failover of a postgresql database (slave to master):</w:t>
      </w:r>
      <w:bookmarkEnd w:id="8"/>
    </w:p>
    <w:p w14:paraId="7B67A48C" w14:textId="379E2851" w:rsidR="001F3AF8" w:rsidRDefault="001F3AF8" w:rsidP="001F3AF8">
      <w:pPr>
        <w:jc w:val="both"/>
        <w:rPr>
          <w:lang w:val="en-US"/>
        </w:rPr>
      </w:pPr>
    </w:p>
    <w:p w14:paraId="497D6FFC" w14:textId="014386D0" w:rsidR="00AA4AC4" w:rsidRPr="00AA4AC4" w:rsidRDefault="00AA4AC4" w:rsidP="001F3AF8">
      <w:pPr>
        <w:jc w:val="both"/>
        <w:rPr>
          <w:b/>
          <w:color w:val="FF0000"/>
          <w:lang w:val="en-US"/>
        </w:rPr>
      </w:pPr>
      <w:r w:rsidRPr="00AA4AC4">
        <w:rPr>
          <w:b/>
          <w:color w:val="FF0000"/>
          <w:lang w:val="en-US"/>
        </w:rPr>
        <w:t>/!\ WARNING : This command must be used only if the master is broken or unreachable.</w:t>
      </w:r>
    </w:p>
    <w:p w14:paraId="52209654" w14:textId="6430F60C" w:rsidR="00D40FCA" w:rsidRPr="001F3AF8" w:rsidRDefault="00D40FCA" w:rsidP="001F3AF8">
      <w:pPr>
        <w:jc w:val="both"/>
        <w:rPr>
          <w:lang w:val="en-US"/>
        </w:rPr>
      </w:pPr>
      <w:r>
        <w:rPr>
          <w:lang w:val="en-US"/>
        </w:rPr>
        <w:t xml:space="preserve">The below command must be run on the slave server to promote </w:t>
      </w:r>
      <w:r w:rsidR="00EA40AA">
        <w:rPr>
          <w:lang w:val="en-US"/>
        </w:rPr>
        <w:t>it and to become read/</w:t>
      </w:r>
      <w:r w:rsidR="00CB3026">
        <w:rPr>
          <w:lang w:val="en-US"/>
        </w:rPr>
        <w:t>write:</w:t>
      </w:r>
    </w:p>
    <w:p w14:paraId="4733FDF1" w14:textId="6F85EBDD" w:rsidR="001F3AF8" w:rsidRDefault="00D40FCA" w:rsidP="001F3AF8">
      <w:pPr>
        <w:jc w:val="both"/>
        <w:rPr>
          <w:i/>
          <w:lang w:val="en-US"/>
        </w:rPr>
      </w:pPr>
      <w:r w:rsidRPr="00BA791E">
        <w:rPr>
          <w:i/>
          <w:lang w:val="en-US"/>
        </w:rPr>
        <w:t>/produits/admindb/postgres/public/pack_dba.ksh EXPLOIT &lt;postgresql_db_name&gt; FAILOVER</w:t>
      </w:r>
    </w:p>
    <w:p w14:paraId="72E5CD86" w14:textId="565E29C6" w:rsidR="00FF71AF" w:rsidRDefault="00FF71AF" w:rsidP="001F3AF8">
      <w:pPr>
        <w:jc w:val="both"/>
        <w:rPr>
          <w:i/>
          <w:lang w:val="en-US"/>
        </w:rPr>
      </w:pPr>
    </w:p>
    <w:p w14:paraId="1639DE9F" w14:textId="250C5824" w:rsidR="00FF71AF" w:rsidRDefault="00FF71AF" w:rsidP="00FF71AF">
      <w:pPr>
        <w:pStyle w:val="Heading2"/>
        <w:rPr>
          <w:lang w:val="en-US"/>
        </w:rPr>
      </w:pPr>
      <w:bookmarkStart w:id="9" w:name="_Toc519179070"/>
      <w:r>
        <w:rPr>
          <w:lang w:val="en-US"/>
        </w:rPr>
        <w:t>How to export a schema:</w:t>
      </w:r>
      <w:bookmarkEnd w:id="9"/>
    </w:p>
    <w:p w14:paraId="6B52D85C" w14:textId="77777777" w:rsidR="00FF71AF" w:rsidRPr="00FF71AF" w:rsidRDefault="00FF71AF" w:rsidP="00FF71AF">
      <w:pPr>
        <w:rPr>
          <w:lang w:val="en-US"/>
        </w:rPr>
      </w:pPr>
    </w:p>
    <w:p w14:paraId="571DC5CA" w14:textId="2BF95230" w:rsidR="00FF71AF" w:rsidRDefault="00FF71AF" w:rsidP="00FF71AF">
      <w:pPr>
        <w:jc w:val="both"/>
        <w:rPr>
          <w:lang w:val="en-US"/>
        </w:rPr>
      </w:pPr>
      <w:r>
        <w:rPr>
          <w:lang w:val="en-US"/>
        </w:rPr>
        <w:t>To dump a schema to a SQL file</w:t>
      </w:r>
      <w:r w:rsidR="00D72EF5">
        <w:rPr>
          <w:lang w:val="en-US"/>
        </w:rPr>
        <w:t>, you need to connect to the machine as “&lt;trig&gt;&lt;env&gt;adm” user and</w:t>
      </w:r>
      <w:r>
        <w:rPr>
          <w:lang w:val="en-US"/>
        </w:rPr>
        <w:t xml:space="preserve"> do:</w:t>
      </w:r>
    </w:p>
    <w:p w14:paraId="4A4ACDA5" w14:textId="511080A0" w:rsidR="00FF71AF" w:rsidRPr="00C54D77" w:rsidRDefault="00FF71AF" w:rsidP="00FF71AF">
      <w:pPr>
        <w:jc w:val="both"/>
        <w:rPr>
          <w:i/>
        </w:rPr>
      </w:pPr>
      <w:r w:rsidRPr="00C54D77">
        <w:rPr>
          <w:i/>
        </w:rPr>
        <w:t>. /produits/pgsql/env/env_&lt;postgresql_db_name&gt;</w:t>
      </w:r>
    </w:p>
    <w:p w14:paraId="01235A56" w14:textId="11AD7669" w:rsidR="00FF71AF" w:rsidRDefault="00FF71AF" w:rsidP="00FF71AF">
      <w:pPr>
        <w:jc w:val="both"/>
        <w:rPr>
          <w:i/>
          <w:lang w:val="en-US"/>
        </w:rPr>
      </w:pPr>
      <w:r w:rsidRPr="00FF71AF">
        <w:rPr>
          <w:i/>
          <w:lang w:val="en-US"/>
        </w:rPr>
        <w:t>pg_dump -</w:t>
      </w:r>
      <w:r w:rsidR="004A6909">
        <w:rPr>
          <w:i/>
          <w:lang w:val="en-US"/>
        </w:rPr>
        <w:t>U</w:t>
      </w:r>
      <w:r w:rsidR="00203564">
        <w:rPr>
          <w:i/>
          <w:lang w:val="en-US"/>
        </w:rPr>
        <w:t xml:space="preserve"> “</w:t>
      </w:r>
      <w:r>
        <w:rPr>
          <w:i/>
          <w:lang w:val="en-US"/>
        </w:rPr>
        <w:t>schema</w:t>
      </w:r>
      <w:r w:rsidR="00E726D3">
        <w:rPr>
          <w:i/>
          <w:lang w:val="en-US"/>
        </w:rPr>
        <w:t>_name</w:t>
      </w:r>
      <w:r>
        <w:rPr>
          <w:i/>
          <w:lang w:val="en-US"/>
        </w:rPr>
        <w:t>”</w:t>
      </w:r>
      <w:r w:rsidR="004A6909">
        <w:rPr>
          <w:i/>
          <w:lang w:val="en-US"/>
        </w:rPr>
        <w:t xml:space="preserve"> -h $DBHOST -d</w:t>
      </w:r>
      <w:r>
        <w:rPr>
          <w:i/>
          <w:lang w:val="en-US"/>
        </w:rPr>
        <w:t xml:space="preserve"> “db_name</w:t>
      </w:r>
      <w:bookmarkStart w:id="10" w:name="_GoBack"/>
      <w:bookmarkEnd w:id="10"/>
      <w:r w:rsidR="00DF2A14">
        <w:rPr>
          <w:i/>
          <w:lang w:val="en-US"/>
        </w:rPr>
        <w:t>”</w:t>
      </w:r>
      <w:r w:rsidR="004A6909">
        <w:rPr>
          <w:i/>
          <w:lang w:val="en-US"/>
        </w:rPr>
        <w:t xml:space="preserve"> -W</w:t>
      </w:r>
      <w:r>
        <w:rPr>
          <w:i/>
          <w:lang w:val="en-US"/>
        </w:rPr>
        <w:t xml:space="preserve"> &gt; schema_$(</w:t>
      </w:r>
      <w:r w:rsidRPr="00FF71AF">
        <w:rPr>
          <w:i/>
          <w:lang w:val="en-US"/>
        </w:rPr>
        <w:t>date +%d%m%y%H%M</w:t>
      </w:r>
      <w:r>
        <w:rPr>
          <w:i/>
          <w:lang w:val="en-US"/>
        </w:rPr>
        <w:t>).sql</w:t>
      </w:r>
    </w:p>
    <w:p w14:paraId="38BB70F5" w14:textId="543454D8" w:rsidR="00B84756" w:rsidRDefault="00B84756" w:rsidP="00FF71AF">
      <w:pPr>
        <w:jc w:val="both"/>
        <w:rPr>
          <w:i/>
          <w:lang w:val="en-US"/>
        </w:rPr>
      </w:pPr>
    </w:p>
    <w:p w14:paraId="3D64DA7B" w14:textId="2BF84129" w:rsidR="00B84756" w:rsidRDefault="00B84756" w:rsidP="00B84756">
      <w:pPr>
        <w:pStyle w:val="Heading2"/>
        <w:rPr>
          <w:lang w:val="en-US"/>
        </w:rPr>
      </w:pPr>
      <w:bookmarkStart w:id="11" w:name="_Toc519179071"/>
      <w:r>
        <w:rPr>
          <w:lang w:val="en-US"/>
        </w:rPr>
        <w:t>How to check a SQL file:</w:t>
      </w:r>
      <w:bookmarkEnd w:id="11"/>
    </w:p>
    <w:p w14:paraId="611E81CA" w14:textId="77777777" w:rsidR="00B84756" w:rsidRPr="00FF71AF" w:rsidRDefault="00B84756" w:rsidP="00B84756">
      <w:pPr>
        <w:rPr>
          <w:lang w:val="en-US"/>
        </w:rPr>
      </w:pPr>
    </w:p>
    <w:p w14:paraId="76A7D1A9" w14:textId="6DE87C69" w:rsidR="00B84756" w:rsidRPr="00B84756" w:rsidRDefault="00B84756" w:rsidP="00FF71AF">
      <w:pPr>
        <w:jc w:val="both"/>
        <w:rPr>
          <w:i/>
          <w:lang w:val="en-US"/>
        </w:rPr>
      </w:pPr>
      <w:r>
        <w:rPr>
          <w:lang w:val="en-US"/>
        </w:rPr>
        <w:lastRenderedPageBreak/>
        <w:t>Before executing a SQL file, you need to check it with the following command:</w:t>
      </w:r>
    </w:p>
    <w:p w14:paraId="52C9D718" w14:textId="21372E09" w:rsidR="00B84756" w:rsidRPr="00B84756" w:rsidRDefault="00B84756" w:rsidP="00B8475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B84756">
        <w:rPr>
          <w:i/>
          <w:lang w:val="en-US"/>
        </w:rPr>
        <w:t>/produits/admindb/postgres/public/pack_dba.ksh EXPLOIT_VERIF_TYPE_SQL /</w:t>
      </w:r>
      <w:r>
        <w:rPr>
          <w:i/>
          <w:lang w:val="en-US"/>
        </w:rPr>
        <w:t>Directory</w:t>
      </w:r>
      <w:r w:rsidRPr="00B84756">
        <w:rPr>
          <w:i/>
          <w:lang w:val="en-US"/>
        </w:rPr>
        <w:t>/</w:t>
      </w:r>
      <w:r>
        <w:rPr>
          <w:i/>
          <w:lang w:val="en-US"/>
        </w:rPr>
        <w:t>of</w:t>
      </w:r>
      <w:r w:rsidRPr="00B84756">
        <w:rPr>
          <w:i/>
          <w:lang w:val="en-US"/>
        </w:rPr>
        <w:t>/sql/files/</w:t>
      </w:r>
    </w:p>
    <w:p w14:paraId="0EC61AAF" w14:textId="77777777" w:rsidR="00B84756" w:rsidRDefault="00B84756" w:rsidP="00FF71AF">
      <w:pPr>
        <w:jc w:val="both"/>
        <w:rPr>
          <w:i/>
          <w:lang w:val="en-US"/>
        </w:rPr>
      </w:pPr>
    </w:p>
    <w:p w14:paraId="65B877C7" w14:textId="67E8EF15" w:rsidR="00DF2A14" w:rsidRDefault="00DF2A14" w:rsidP="00FF71AF">
      <w:pPr>
        <w:jc w:val="both"/>
        <w:rPr>
          <w:i/>
          <w:lang w:val="en-US"/>
        </w:rPr>
      </w:pPr>
    </w:p>
    <w:p w14:paraId="0AA4502B" w14:textId="3A92CF2B" w:rsidR="00DF2A14" w:rsidRDefault="00DF2A14" w:rsidP="00DF2A14">
      <w:pPr>
        <w:pStyle w:val="Heading1"/>
        <w:jc w:val="both"/>
        <w:rPr>
          <w:lang w:val="en-US"/>
        </w:rPr>
      </w:pPr>
      <w:bookmarkStart w:id="12" w:name="_Toc519179072"/>
      <w:r>
        <w:rPr>
          <w:lang w:val="en-US"/>
        </w:rPr>
        <w:t xml:space="preserve">How to exploit </w:t>
      </w:r>
      <w:r w:rsidR="003129F6">
        <w:rPr>
          <w:lang w:val="en-US"/>
        </w:rPr>
        <w:t>the</w:t>
      </w:r>
      <w:r>
        <w:rPr>
          <w:lang w:val="en-US"/>
        </w:rPr>
        <w:t xml:space="preserve"> Repmgr</w:t>
      </w:r>
      <w:r w:rsidR="003129F6">
        <w:rPr>
          <w:lang w:val="en-US"/>
        </w:rPr>
        <w:t>d daemon</w:t>
      </w:r>
      <w:r>
        <w:rPr>
          <w:lang w:val="en-US"/>
        </w:rPr>
        <w:t xml:space="preserve"> :</w:t>
      </w:r>
      <w:bookmarkEnd w:id="12"/>
    </w:p>
    <w:p w14:paraId="0F88B56A" w14:textId="77777777" w:rsidR="00DF2A14" w:rsidRDefault="00DF2A14" w:rsidP="00FF71AF">
      <w:pPr>
        <w:jc w:val="both"/>
        <w:rPr>
          <w:i/>
          <w:lang w:val="en-US"/>
        </w:rPr>
      </w:pPr>
    </w:p>
    <w:p w14:paraId="5B001F09" w14:textId="3199B878" w:rsidR="00DF2A14" w:rsidRPr="00CB29ED" w:rsidRDefault="00291C14" w:rsidP="00CB29ED">
      <w:pPr>
        <w:pStyle w:val="Heading2"/>
        <w:numPr>
          <w:ilvl w:val="0"/>
          <w:numId w:val="5"/>
        </w:numPr>
        <w:rPr>
          <w:lang w:val="en-US"/>
        </w:rPr>
      </w:pPr>
      <w:bookmarkStart w:id="13" w:name="_Toc519179073"/>
      <w:r>
        <w:rPr>
          <w:lang w:val="en-US"/>
        </w:rPr>
        <w:t>How to start/stop a Repmgrd daemon</w:t>
      </w:r>
      <w:r w:rsidR="00DF2A14" w:rsidRPr="00CB29ED">
        <w:rPr>
          <w:lang w:val="en-US"/>
        </w:rPr>
        <w:t xml:space="preserve"> :</w:t>
      </w:r>
      <w:bookmarkEnd w:id="13"/>
    </w:p>
    <w:p w14:paraId="16487A86" w14:textId="77777777" w:rsidR="00DF2A14" w:rsidRDefault="00DF2A14" w:rsidP="00FF71AF">
      <w:pPr>
        <w:jc w:val="both"/>
        <w:rPr>
          <w:i/>
          <w:lang w:val="en-US"/>
        </w:rPr>
      </w:pPr>
    </w:p>
    <w:p w14:paraId="0D15BD8E" w14:textId="3B0FD929" w:rsidR="00DF2A14" w:rsidRDefault="00DF2A14" w:rsidP="00FF71AF">
      <w:pPr>
        <w:jc w:val="both"/>
        <w:rPr>
          <w:i/>
          <w:lang w:val="en-US"/>
        </w:rPr>
      </w:pPr>
      <w:r w:rsidRPr="00BA791E">
        <w:rPr>
          <w:i/>
          <w:lang w:val="en-US"/>
        </w:rPr>
        <w:t>/produits/admindb/postgres/public/pack_dba.ksh</w:t>
      </w:r>
      <w:r>
        <w:rPr>
          <w:i/>
          <w:lang w:val="en-US"/>
        </w:rPr>
        <w:t xml:space="preserve"> REPMGR &lt;postgres_node_name&gt; START</w:t>
      </w:r>
    </w:p>
    <w:p w14:paraId="397B66B9" w14:textId="161BDF65" w:rsidR="00DF2A14" w:rsidRDefault="00DF2A14" w:rsidP="00DF2A14">
      <w:pPr>
        <w:jc w:val="both"/>
        <w:rPr>
          <w:i/>
          <w:lang w:val="en-US"/>
        </w:rPr>
      </w:pPr>
      <w:r w:rsidRPr="00BA791E">
        <w:rPr>
          <w:i/>
          <w:lang w:val="en-US"/>
        </w:rPr>
        <w:t>/produits/admindb/postgres/public/pack_dba.ksh</w:t>
      </w:r>
      <w:r>
        <w:rPr>
          <w:i/>
          <w:lang w:val="en-US"/>
        </w:rPr>
        <w:t xml:space="preserve"> REPMGR &lt;postgres_node_name&gt; STOP</w:t>
      </w:r>
    </w:p>
    <w:p w14:paraId="3175456B" w14:textId="01C0D61F" w:rsidR="00DF2A14" w:rsidRDefault="00DF2A14" w:rsidP="00FF71AF">
      <w:pPr>
        <w:jc w:val="both"/>
        <w:rPr>
          <w:i/>
          <w:lang w:val="en-US"/>
        </w:rPr>
      </w:pPr>
    </w:p>
    <w:p w14:paraId="1563ECF5" w14:textId="2949E3F3" w:rsidR="00DF2A14" w:rsidRDefault="00DF2A14" w:rsidP="00DF2A14">
      <w:pPr>
        <w:pStyle w:val="Heading2"/>
        <w:rPr>
          <w:lang w:val="en-US"/>
        </w:rPr>
      </w:pPr>
      <w:bookmarkStart w:id="14" w:name="_Toc519179074"/>
      <w:r>
        <w:rPr>
          <w:lang w:val="en-US"/>
        </w:rPr>
        <w:t xml:space="preserve">How to check </w:t>
      </w:r>
      <w:r w:rsidR="00C17025">
        <w:rPr>
          <w:lang w:val="en-US"/>
        </w:rPr>
        <w:t>a</w:t>
      </w:r>
      <w:r>
        <w:rPr>
          <w:lang w:val="en-US"/>
        </w:rPr>
        <w:t xml:space="preserve"> Repmgr cluster :</w:t>
      </w:r>
      <w:bookmarkEnd w:id="14"/>
    </w:p>
    <w:p w14:paraId="09A92947" w14:textId="77777777" w:rsidR="00DF2A14" w:rsidRDefault="00DF2A14" w:rsidP="00DF2A14">
      <w:pPr>
        <w:jc w:val="both"/>
        <w:rPr>
          <w:lang w:val="en-US"/>
        </w:rPr>
      </w:pPr>
    </w:p>
    <w:p w14:paraId="2497A113" w14:textId="5D4FAC65" w:rsidR="00DF2A14" w:rsidRPr="00DF2A14" w:rsidRDefault="00DF2A14" w:rsidP="00DF2A14">
      <w:pPr>
        <w:jc w:val="both"/>
        <w:rPr>
          <w:lang w:val="en-US"/>
        </w:rPr>
      </w:pPr>
      <w:r w:rsidRPr="00DF2A14">
        <w:rPr>
          <w:lang w:val="en-US"/>
        </w:rPr>
        <w:t xml:space="preserve">From </w:t>
      </w:r>
      <w:r>
        <w:rPr>
          <w:lang w:val="en-US"/>
        </w:rPr>
        <w:t xml:space="preserve">any node </w:t>
      </w:r>
      <w:r w:rsidRPr="00DF2A14">
        <w:rPr>
          <w:lang w:val="en-US"/>
        </w:rPr>
        <w:t>:</w:t>
      </w:r>
    </w:p>
    <w:p w14:paraId="7A47C2C5" w14:textId="1FA4A54A" w:rsidR="00DF2A14" w:rsidRDefault="00DF2A14" w:rsidP="00DF2A14">
      <w:pPr>
        <w:jc w:val="both"/>
        <w:rPr>
          <w:i/>
          <w:lang w:val="en-US"/>
        </w:rPr>
      </w:pPr>
      <w:r w:rsidRPr="00BA791E">
        <w:rPr>
          <w:i/>
          <w:lang w:val="en-US"/>
        </w:rPr>
        <w:t>/produits/admindb/postgres/public/pack_dba.ksh</w:t>
      </w:r>
      <w:r>
        <w:rPr>
          <w:i/>
          <w:lang w:val="en-US"/>
        </w:rPr>
        <w:t xml:space="preserve"> REPMGR &lt;postgres_node_name&gt; </w:t>
      </w:r>
      <w:r w:rsidRPr="00DF2A14">
        <w:rPr>
          <w:i/>
          <w:lang w:val="en-US"/>
        </w:rPr>
        <w:t>STATUS</w:t>
      </w:r>
    </w:p>
    <w:p w14:paraId="0A65DAD5" w14:textId="77777777" w:rsidR="00CB29ED" w:rsidRDefault="00CB29ED" w:rsidP="00DF2A14">
      <w:pPr>
        <w:jc w:val="both"/>
        <w:rPr>
          <w:i/>
          <w:lang w:val="en-US"/>
        </w:rPr>
      </w:pPr>
    </w:p>
    <w:p w14:paraId="69E36292" w14:textId="0867030B" w:rsidR="00DF2A14" w:rsidRDefault="00DF2A14" w:rsidP="00DF2A14">
      <w:pPr>
        <w:pStyle w:val="Heading2"/>
        <w:rPr>
          <w:lang w:val="en-US"/>
        </w:rPr>
      </w:pPr>
      <w:bookmarkStart w:id="15" w:name="_Toc519179075"/>
      <w:r>
        <w:rPr>
          <w:lang w:val="en-US"/>
        </w:rPr>
        <w:t>How to start/stop</w:t>
      </w:r>
      <w:r w:rsidR="00054A90">
        <w:rPr>
          <w:lang w:val="en-US"/>
        </w:rPr>
        <w:t>/status</w:t>
      </w:r>
      <w:r>
        <w:rPr>
          <w:lang w:val="en-US"/>
        </w:rPr>
        <w:t xml:space="preserve"> a Repmgr</w:t>
      </w:r>
      <w:r w:rsidR="00802AA2">
        <w:rPr>
          <w:lang w:val="en-US"/>
        </w:rPr>
        <w:t>d</w:t>
      </w:r>
      <w:r>
        <w:rPr>
          <w:lang w:val="en-US"/>
        </w:rPr>
        <w:t xml:space="preserve"> witness</w:t>
      </w:r>
      <w:r w:rsidR="00802AA2">
        <w:rPr>
          <w:lang w:val="en-US"/>
        </w:rPr>
        <w:t xml:space="preserve"> daemon</w:t>
      </w:r>
      <w:r>
        <w:rPr>
          <w:lang w:val="en-US"/>
        </w:rPr>
        <w:t xml:space="preserve"> :</w:t>
      </w:r>
      <w:bookmarkEnd w:id="15"/>
    </w:p>
    <w:p w14:paraId="534959E6" w14:textId="77777777" w:rsidR="00DF2A14" w:rsidRDefault="00DF2A14" w:rsidP="00DF2A14">
      <w:pPr>
        <w:jc w:val="both"/>
        <w:rPr>
          <w:i/>
          <w:lang w:val="en-US"/>
        </w:rPr>
      </w:pPr>
    </w:p>
    <w:p w14:paraId="400AA4BF" w14:textId="6309E6EB" w:rsidR="00DF2A14" w:rsidRDefault="00DF2A14" w:rsidP="00B12EEB">
      <w:pPr>
        <w:rPr>
          <w:i/>
          <w:lang w:val="en-US"/>
        </w:rPr>
      </w:pPr>
      <w:r w:rsidRPr="00BA791E">
        <w:rPr>
          <w:i/>
          <w:lang w:val="en-US"/>
        </w:rPr>
        <w:t>/produits/admindb/postgres/public/pack_dba.ksh</w:t>
      </w:r>
      <w:r>
        <w:rPr>
          <w:i/>
          <w:lang w:val="en-US"/>
        </w:rPr>
        <w:t xml:space="preserve"> REPMGR &lt;postgres_node_name_witness&gt; START</w:t>
      </w:r>
      <w:r w:rsidR="005A1CFB">
        <w:rPr>
          <w:i/>
          <w:lang w:val="en-US"/>
        </w:rPr>
        <w:t>WITNESS</w:t>
      </w:r>
    </w:p>
    <w:p w14:paraId="50906DDF" w14:textId="25822D20" w:rsidR="00054A90" w:rsidRDefault="00054A90" w:rsidP="00B12EEB">
      <w:pPr>
        <w:rPr>
          <w:i/>
          <w:lang w:val="en-US"/>
        </w:rPr>
      </w:pPr>
      <w:r w:rsidRPr="00BA791E">
        <w:rPr>
          <w:i/>
          <w:lang w:val="en-US"/>
        </w:rPr>
        <w:t>/produits/admindb/postgres/public/pack_dba.ksh</w:t>
      </w:r>
      <w:r>
        <w:rPr>
          <w:i/>
          <w:lang w:val="en-US"/>
        </w:rPr>
        <w:t xml:space="preserve"> REPMGR &lt;postgres_node_name_witness&gt; STOP</w:t>
      </w:r>
      <w:r w:rsidR="005A1CFB">
        <w:rPr>
          <w:i/>
          <w:lang w:val="en-US"/>
        </w:rPr>
        <w:t>WITNESS</w:t>
      </w:r>
    </w:p>
    <w:p w14:paraId="5FDC0D1C" w14:textId="61729607" w:rsidR="00054A90" w:rsidRDefault="00054A90" w:rsidP="00B12EEB">
      <w:pPr>
        <w:rPr>
          <w:i/>
          <w:lang w:val="en-US"/>
        </w:rPr>
      </w:pPr>
      <w:r w:rsidRPr="00BA791E">
        <w:rPr>
          <w:i/>
          <w:lang w:val="en-US"/>
        </w:rPr>
        <w:t>/produits/admindb/postgres/public/pack_dba.ksh</w:t>
      </w:r>
      <w:r>
        <w:rPr>
          <w:i/>
          <w:lang w:val="en-US"/>
        </w:rPr>
        <w:t xml:space="preserve"> REPMGR &lt;postgres_node_name_witness&gt; STATUS</w:t>
      </w:r>
      <w:r w:rsidR="005A1CFB">
        <w:rPr>
          <w:i/>
          <w:lang w:val="en-US"/>
        </w:rPr>
        <w:t>WITNESS</w:t>
      </w:r>
    </w:p>
    <w:p w14:paraId="74273291" w14:textId="77777777" w:rsidR="00054A90" w:rsidRDefault="00054A90" w:rsidP="00DF2A14">
      <w:pPr>
        <w:jc w:val="both"/>
        <w:rPr>
          <w:i/>
          <w:lang w:val="en-US"/>
        </w:rPr>
      </w:pPr>
    </w:p>
    <w:p w14:paraId="08CFE1F5" w14:textId="3FB60634" w:rsidR="00DF2A14" w:rsidRDefault="00DF2A14" w:rsidP="00FF71AF">
      <w:pPr>
        <w:jc w:val="both"/>
        <w:rPr>
          <w:i/>
          <w:lang w:val="en-US"/>
        </w:rPr>
      </w:pPr>
    </w:p>
    <w:p w14:paraId="2AD61644" w14:textId="1596F7F5" w:rsidR="000F32DC" w:rsidRDefault="000F32DC" w:rsidP="000F32DC">
      <w:pPr>
        <w:pStyle w:val="Heading2"/>
        <w:rPr>
          <w:lang w:val="en-US"/>
        </w:rPr>
      </w:pPr>
      <w:bookmarkStart w:id="16" w:name="_Toc519179076"/>
      <w:r>
        <w:rPr>
          <w:lang w:val="en-US"/>
        </w:rPr>
        <w:t>How to do a failover/switchover</w:t>
      </w:r>
      <w:r w:rsidR="00145C75">
        <w:rPr>
          <w:lang w:val="en-US"/>
        </w:rPr>
        <w:t xml:space="preserve"> on a Repmgr cluster</w:t>
      </w:r>
      <w:r>
        <w:rPr>
          <w:lang w:val="en-US"/>
        </w:rPr>
        <w:t xml:space="preserve"> :</w:t>
      </w:r>
      <w:bookmarkEnd w:id="16"/>
    </w:p>
    <w:p w14:paraId="7220F25C" w14:textId="77777777" w:rsidR="000F32DC" w:rsidRDefault="000F32DC" w:rsidP="000F32DC">
      <w:pPr>
        <w:jc w:val="both"/>
        <w:rPr>
          <w:i/>
          <w:lang w:val="en-US"/>
        </w:rPr>
      </w:pPr>
    </w:p>
    <w:p w14:paraId="74FEB472" w14:textId="6D312334" w:rsidR="000F32DC" w:rsidRDefault="000F32DC" w:rsidP="000F32DC">
      <w:pPr>
        <w:jc w:val="both"/>
        <w:rPr>
          <w:i/>
          <w:lang w:val="en-US"/>
        </w:rPr>
      </w:pPr>
      <w:r w:rsidRPr="00BA791E">
        <w:rPr>
          <w:i/>
          <w:lang w:val="en-US"/>
        </w:rPr>
        <w:t>/produits/admindb/postgres/public/pack_dba.ksh</w:t>
      </w:r>
      <w:r>
        <w:rPr>
          <w:i/>
          <w:lang w:val="en-US"/>
        </w:rPr>
        <w:t xml:space="preserve"> REPMGR &lt;postgres_node_name&gt; FAILOVER</w:t>
      </w:r>
    </w:p>
    <w:p w14:paraId="1120749C" w14:textId="25263BBF" w:rsidR="000F32DC" w:rsidRDefault="000F32DC" w:rsidP="000F32DC">
      <w:pPr>
        <w:jc w:val="both"/>
        <w:rPr>
          <w:i/>
          <w:lang w:val="en-US"/>
        </w:rPr>
      </w:pPr>
    </w:p>
    <w:p w14:paraId="29C1FE2A" w14:textId="1331DC31" w:rsidR="000F32DC" w:rsidRDefault="000F32DC" w:rsidP="000F32DC">
      <w:pPr>
        <w:jc w:val="both"/>
        <w:rPr>
          <w:lang w:val="en-US"/>
        </w:rPr>
      </w:pPr>
      <w:r w:rsidRPr="00BA791E">
        <w:rPr>
          <w:i/>
          <w:lang w:val="en-US"/>
        </w:rPr>
        <w:lastRenderedPageBreak/>
        <w:t>/produits/admindb/postgres/public/pack_dba.ksh</w:t>
      </w:r>
      <w:r>
        <w:rPr>
          <w:i/>
          <w:lang w:val="en-US"/>
        </w:rPr>
        <w:t xml:space="preserve"> REPMGR &lt;postgres_node_name&gt; SWITCHOVER</w:t>
      </w:r>
    </w:p>
    <w:p w14:paraId="60A026CF" w14:textId="77777777" w:rsidR="000F32DC" w:rsidRDefault="000F32DC" w:rsidP="000977E5">
      <w:pPr>
        <w:pStyle w:val="Heading1"/>
        <w:numPr>
          <w:ilvl w:val="0"/>
          <w:numId w:val="0"/>
        </w:numPr>
        <w:ind w:left="720"/>
        <w:jc w:val="both"/>
        <w:rPr>
          <w:lang w:val="en-US"/>
        </w:rPr>
      </w:pPr>
    </w:p>
    <w:p w14:paraId="24137FBD" w14:textId="069A183A" w:rsidR="00C17025" w:rsidRDefault="00C17025" w:rsidP="00C17025">
      <w:pPr>
        <w:pStyle w:val="Heading1"/>
        <w:jc w:val="both"/>
        <w:rPr>
          <w:lang w:val="en-US"/>
        </w:rPr>
      </w:pPr>
      <w:bookmarkStart w:id="17" w:name="_Toc519179077"/>
      <w:r>
        <w:rPr>
          <w:lang w:val="en-US"/>
        </w:rPr>
        <w:t>How to exploit a Pgbouncer node :</w:t>
      </w:r>
      <w:bookmarkEnd w:id="17"/>
    </w:p>
    <w:p w14:paraId="4518CCA9" w14:textId="31C7CF54" w:rsidR="00C17025" w:rsidRDefault="00C17025" w:rsidP="00FF71AF">
      <w:pPr>
        <w:jc w:val="both"/>
        <w:rPr>
          <w:i/>
          <w:lang w:val="en-US"/>
        </w:rPr>
      </w:pPr>
    </w:p>
    <w:p w14:paraId="023A5BCC" w14:textId="3120EAE0" w:rsidR="00C17025" w:rsidRPr="00CB29ED" w:rsidRDefault="00C17025" w:rsidP="00CB29ED">
      <w:pPr>
        <w:pStyle w:val="Heading2"/>
        <w:numPr>
          <w:ilvl w:val="0"/>
          <w:numId w:val="6"/>
        </w:numPr>
        <w:rPr>
          <w:lang w:val="en-US"/>
        </w:rPr>
      </w:pPr>
      <w:bookmarkStart w:id="18" w:name="_Toc519179078"/>
      <w:r w:rsidRPr="00CB29ED">
        <w:rPr>
          <w:lang w:val="en-US"/>
        </w:rPr>
        <w:t>How to start/stop/status a Pgbouncer node :</w:t>
      </w:r>
      <w:bookmarkEnd w:id="18"/>
    </w:p>
    <w:p w14:paraId="59699BB6" w14:textId="13E05C61" w:rsidR="00C17025" w:rsidRDefault="00C17025" w:rsidP="00FF71AF">
      <w:pPr>
        <w:jc w:val="both"/>
        <w:rPr>
          <w:i/>
          <w:lang w:val="en-US"/>
        </w:rPr>
      </w:pPr>
    </w:p>
    <w:p w14:paraId="358D9AEA" w14:textId="77777777" w:rsidR="00C17025" w:rsidRPr="00DF2A14" w:rsidRDefault="00C17025" w:rsidP="00C17025">
      <w:pPr>
        <w:jc w:val="both"/>
        <w:rPr>
          <w:lang w:val="en-US"/>
        </w:rPr>
      </w:pPr>
      <w:r w:rsidRPr="00DF2A14">
        <w:rPr>
          <w:lang w:val="en-US"/>
        </w:rPr>
        <w:t xml:space="preserve">From </w:t>
      </w:r>
      <w:r>
        <w:rPr>
          <w:lang w:val="en-US"/>
        </w:rPr>
        <w:t xml:space="preserve">any node </w:t>
      </w:r>
      <w:r w:rsidRPr="00DF2A14">
        <w:rPr>
          <w:lang w:val="en-US"/>
        </w:rPr>
        <w:t>:</w:t>
      </w:r>
    </w:p>
    <w:p w14:paraId="147CDCDA" w14:textId="0CE53725" w:rsidR="00C17025" w:rsidRDefault="00C17025" w:rsidP="00C17025">
      <w:pPr>
        <w:jc w:val="both"/>
        <w:rPr>
          <w:i/>
          <w:lang w:val="en-US"/>
        </w:rPr>
      </w:pPr>
      <w:r w:rsidRPr="00BA791E">
        <w:rPr>
          <w:i/>
          <w:lang w:val="en-US"/>
        </w:rPr>
        <w:t>/produits/admindb/postgres/public/pack_dba.ksh</w:t>
      </w:r>
      <w:r>
        <w:rPr>
          <w:i/>
          <w:lang w:val="en-US"/>
        </w:rPr>
        <w:t xml:space="preserve"> PGBOUNCER APP START</w:t>
      </w:r>
    </w:p>
    <w:p w14:paraId="508148AD" w14:textId="6A6A8D52" w:rsidR="00C17025" w:rsidRDefault="00C17025" w:rsidP="00C17025">
      <w:pPr>
        <w:jc w:val="both"/>
        <w:rPr>
          <w:i/>
          <w:lang w:val="en-US"/>
        </w:rPr>
      </w:pPr>
      <w:r w:rsidRPr="00BA791E">
        <w:rPr>
          <w:i/>
          <w:lang w:val="en-US"/>
        </w:rPr>
        <w:t>/produits/admindb/postgres/public/pack_dba.ksh</w:t>
      </w:r>
      <w:r>
        <w:rPr>
          <w:i/>
          <w:lang w:val="en-US"/>
        </w:rPr>
        <w:t xml:space="preserve"> PGBOUNCER APP STOP</w:t>
      </w:r>
    </w:p>
    <w:p w14:paraId="4CCC7A78" w14:textId="045E8FBB" w:rsidR="00C17025" w:rsidRDefault="00C17025" w:rsidP="00C17025">
      <w:pPr>
        <w:jc w:val="both"/>
        <w:rPr>
          <w:i/>
          <w:lang w:val="en-US"/>
        </w:rPr>
      </w:pPr>
      <w:r w:rsidRPr="00BA791E">
        <w:rPr>
          <w:i/>
          <w:lang w:val="en-US"/>
        </w:rPr>
        <w:t>/produits/admindb/postgres/public/pack_dba.ksh</w:t>
      </w:r>
      <w:r>
        <w:rPr>
          <w:i/>
          <w:lang w:val="en-US"/>
        </w:rPr>
        <w:t xml:space="preserve"> PGBOUNCER APP STATUS</w:t>
      </w:r>
    </w:p>
    <w:p w14:paraId="5569897E" w14:textId="77777777" w:rsidR="00C17025" w:rsidRDefault="00C17025" w:rsidP="00C17025">
      <w:pPr>
        <w:jc w:val="both"/>
        <w:rPr>
          <w:i/>
          <w:lang w:val="en-US"/>
        </w:rPr>
      </w:pPr>
    </w:p>
    <w:p w14:paraId="2144C2B8" w14:textId="77777777" w:rsidR="00C17025" w:rsidRDefault="00C17025" w:rsidP="00FF71AF">
      <w:pPr>
        <w:jc w:val="both"/>
        <w:rPr>
          <w:i/>
          <w:lang w:val="en-US"/>
        </w:rPr>
      </w:pPr>
    </w:p>
    <w:sectPr w:rsidR="00C17025" w:rsidSect="00C30089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ACFCA" w14:textId="77777777" w:rsidR="00B17059" w:rsidRDefault="00B17059" w:rsidP="001F3AF8">
      <w:pPr>
        <w:spacing w:after="0" w:line="240" w:lineRule="auto"/>
      </w:pPr>
      <w:r>
        <w:separator/>
      </w:r>
    </w:p>
  </w:endnote>
  <w:endnote w:type="continuationSeparator" w:id="0">
    <w:p w14:paraId="2BB25F43" w14:textId="77777777" w:rsidR="00B17059" w:rsidRDefault="00B17059" w:rsidP="001F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A258E" w14:textId="77777777" w:rsidR="00B17059" w:rsidRDefault="00B17059" w:rsidP="001F3AF8">
      <w:pPr>
        <w:spacing w:after="0" w:line="240" w:lineRule="auto"/>
      </w:pPr>
      <w:r>
        <w:separator/>
      </w:r>
    </w:p>
  </w:footnote>
  <w:footnote w:type="continuationSeparator" w:id="0">
    <w:p w14:paraId="0A2F80BF" w14:textId="77777777" w:rsidR="00B17059" w:rsidRDefault="00B17059" w:rsidP="001F3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EEA95" w14:textId="77777777" w:rsidR="001F3AF8" w:rsidRPr="001F3AF8" w:rsidRDefault="001F3AF8">
    <w:pPr>
      <w:pStyle w:val="Header"/>
      <w:rPr>
        <w:b/>
        <w:lang w:val="en-US"/>
      </w:rPr>
    </w:pPr>
    <w:r>
      <w:rPr>
        <w:noProof/>
        <w:lang w:eastAsia="fr-FR"/>
      </w:rPr>
      <w:drawing>
        <wp:inline distT="0" distB="0" distL="0" distR="0" wp14:anchorId="7094266D" wp14:editId="7E93133D">
          <wp:extent cx="962025" cy="257175"/>
          <wp:effectExtent l="19050" t="0" r="952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lang w:val="en-US"/>
      </w:rPr>
      <w:tab/>
    </w:r>
    <w:r w:rsidRPr="001F3AF8">
      <w:rPr>
        <w:b/>
        <w:lang w:val="en-US"/>
      </w:rPr>
      <w:t xml:space="preserve">POSTGRESQL: </w:t>
    </w:r>
    <w:r w:rsidR="00002457">
      <w:rPr>
        <w:b/>
        <w:lang w:val="en-US"/>
      </w:rPr>
      <w:t>Exploitation</w:t>
    </w:r>
    <w:r w:rsidRPr="001F3AF8">
      <w:rPr>
        <w:b/>
        <w:lang w:val="en-US"/>
      </w:rPr>
      <w:t xml:space="preserve"> – User Guide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860EB"/>
    <w:multiLevelType w:val="hybridMultilevel"/>
    <w:tmpl w:val="BEB2661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312C10"/>
    <w:multiLevelType w:val="hybridMultilevel"/>
    <w:tmpl w:val="56C2EA34"/>
    <w:lvl w:ilvl="0" w:tplc="EBF604A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11506"/>
    <w:multiLevelType w:val="hybridMultilevel"/>
    <w:tmpl w:val="44FA7F16"/>
    <w:lvl w:ilvl="0" w:tplc="DDDCE68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E0B96"/>
    <w:multiLevelType w:val="hybridMultilevel"/>
    <w:tmpl w:val="38BA974C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1F312C7"/>
    <w:multiLevelType w:val="hybridMultilevel"/>
    <w:tmpl w:val="053E828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F8"/>
    <w:rsid w:val="00002457"/>
    <w:rsid w:val="00005602"/>
    <w:rsid w:val="0004774D"/>
    <w:rsid w:val="00054A90"/>
    <w:rsid w:val="000626EB"/>
    <w:rsid w:val="00063A98"/>
    <w:rsid w:val="000721B8"/>
    <w:rsid w:val="000977E5"/>
    <w:rsid w:val="000F32DC"/>
    <w:rsid w:val="000F4787"/>
    <w:rsid w:val="00145C75"/>
    <w:rsid w:val="001F14A2"/>
    <w:rsid w:val="001F3AF8"/>
    <w:rsid w:val="00203564"/>
    <w:rsid w:val="00260C8A"/>
    <w:rsid w:val="00291C14"/>
    <w:rsid w:val="002A4712"/>
    <w:rsid w:val="002E0183"/>
    <w:rsid w:val="003129F6"/>
    <w:rsid w:val="00351A07"/>
    <w:rsid w:val="003947D3"/>
    <w:rsid w:val="003A68BF"/>
    <w:rsid w:val="003C117E"/>
    <w:rsid w:val="004A6909"/>
    <w:rsid w:val="005A1CFB"/>
    <w:rsid w:val="006E4D8A"/>
    <w:rsid w:val="00726AF9"/>
    <w:rsid w:val="007F1966"/>
    <w:rsid w:val="00802AA2"/>
    <w:rsid w:val="008C1E69"/>
    <w:rsid w:val="00927F43"/>
    <w:rsid w:val="00953B7F"/>
    <w:rsid w:val="009603C2"/>
    <w:rsid w:val="009B1F93"/>
    <w:rsid w:val="009F66B3"/>
    <w:rsid w:val="00A26606"/>
    <w:rsid w:val="00A36A1C"/>
    <w:rsid w:val="00A6206B"/>
    <w:rsid w:val="00A91BE0"/>
    <w:rsid w:val="00AA4AC4"/>
    <w:rsid w:val="00B12EEB"/>
    <w:rsid w:val="00B17059"/>
    <w:rsid w:val="00B84756"/>
    <w:rsid w:val="00BA19B4"/>
    <w:rsid w:val="00BA791E"/>
    <w:rsid w:val="00C07F54"/>
    <w:rsid w:val="00C17025"/>
    <w:rsid w:val="00C30089"/>
    <w:rsid w:val="00C374AA"/>
    <w:rsid w:val="00C54D77"/>
    <w:rsid w:val="00CB29ED"/>
    <w:rsid w:val="00CB3026"/>
    <w:rsid w:val="00D40FCA"/>
    <w:rsid w:val="00D5639A"/>
    <w:rsid w:val="00D72EF5"/>
    <w:rsid w:val="00D92A0F"/>
    <w:rsid w:val="00D93FE4"/>
    <w:rsid w:val="00DB34BA"/>
    <w:rsid w:val="00DB447A"/>
    <w:rsid w:val="00DF2A14"/>
    <w:rsid w:val="00E026DF"/>
    <w:rsid w:val="00E726D3"/>
    <w:rsid w:val="00EA40AA"/>
    <w:rsid w:val="00EB3FC5"/>
    <w:rsid w:val="00F20B49"/>
    <w:rsid w:val="00FC34ED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4DFEDDFC"/>
  <w15:chartTrackingRefBased/>
  <w15:docId w15:val="{0738CF5D-902B-450C-9ADC-BDA432A1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089"/>
  </w:style>
  <w:style w:type="paragraph" w:styleId="Heading1">
    <w:name w:val="heading 1"/>
    <w:basedOn w:val="Normal"/>
    <w:next w:val="Normal"/>
    <w:link w:val="Heading1Char"/>
    <w:uiPriority w:val="9"/>
    <w:qFormat/>
    <w:rsid w:val="001F3AF8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AF8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A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AF8"/>
  </w:style>
  <w:style w:type="paragraph" w:styleId="Footer">
    <w:name w:val="footer"/>
    <w:basedOn w:val="Normal"/>
    <w:link w:val="FooterChar"/>
    <w:uiPriority w:val="99"/>
    <w:unhideWhenUsed/>
    <w:rsid w:val="001F3A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AF8"/>
  </w:style>
  <w:style w:type="character" w:customStyle="1" w:styleId="Heading1Char">
    <w:name w:val="Heading 1 Char"/>
    <w:basedOn w:val="DefaultParagraphFont"/>
    <w:link w:val="Heading1"/>
    <w:uiPriority w:val="9"/>
    <w:rsid w:val="001F3A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3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A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F3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F3AF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05602"/>
    <w:pPr>
      <w:numPr>
        <w:numId w:val="0"/>
      </w:numPr>
      <w:spacing w:line="259" w:lineRule="auto"/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0056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5602"/>
    <w:pPr>
      <w:spacing w:after="100"/>
      <w:ind w:left="220"/>
    </w:pPr>
  </w:style>
  <w:style w:type="table" w:styleId="PlainTable1">
    <w:name w:val="Plain Table 1"/>
    <w:basedOn w:val="TableNormal"/>
    <w:uiPriority w:val="41"/>
    <w:rsid w:val="000056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36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2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chnologie xmlns="b96e8483-7769-4e94-8362-9ab7196b76d8">PostgreSQL</Technologie>
    <Arborescence xmlns="b96e8483-7769-4e94-8362-9ab7196b76d8">Normes - Standards</Arborescenc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TS Word Document" ma:contentTypeID="0x010100B85973AC27144E3D8AFC74A83935277800E9D5ECD3BDEC504D97B9340588707EE8" ma:contentTypeVersion="3" ma:contentTypeDescription="" ma:contentTypeScope="" ma:versionID="78956d649d78bc1895a574c038aee36e">
  <xsd:schema xmlns:xsd="http://www.w3.org/2001/XMLSchema" xmlns:xs="http://www.w3.org/2001/XMLSchema" xmlns:p="http://schemas.microsoft.com/office/2006/metadata/properties" xmlns:ns2="b96e8483-7769-4e94-8362-9ab7196b76d8" xmlns:ns3="066b71c8-24bc-4011-832a-fcd413721f91" targetNamespace="http://schemas.microsoft.com/office/2006/metadata/properties" ma:root="true" ma:fieldsID="b4f59b9fc6e7a2d70e93fca0bca61b1e" ns2:_="" ns3:_="">
    <xsd:import namespace="b96e8483-7769-4e94-8362-9ab7196b76d8"/>
    <xsd:import namespace="066b71c8-24bc-4011-832a-fcd413721f91"/>
    <xsd:element name="properties">
      <xsd:complexType>
        <xsd:sequence>
          <xsd:element name="documentManagement">
            <xsd:complexType>
              <xsd:all>
                <xsd:element ref="ns2:Arborescence"/>
                <xsd:element ref="ns2:Technologie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e8483-7769-4e94-8362-9ab7196b76d8" elementFormDefault="qualified">
    <xsd:import namespace="http://schemas.microsoft.com/office/2006/documentManagement/types"/>
    <xsd:import namespace="http://schemas.microsoft.com/office/infopath/2007/PartnerControls"/>
    <xsd:element name="Arborescence" ma:index="9" ma:displayName="Activity" ma:format="Dropdown" ma:internalName="Arborescence">
      <xsd:simpleType>
        <xsd:restriction base="dms:Choice">
          <xsd:enumeration value="Offre de service - Service Offer"/>
          <xsd:enumeration value="Normes - Standards"/>
          <xsd:enumeration value="BT Activités - BT Activities"/>
          <xsd:enumeration value="Patch_Management"/>
          <xsd:enumeration value="Securiprod"/>
          <xsd:enumeration value="Operations"/>
          <xsd:enumeration value="Risk Acceptance"/>
          <xsd:enumeration value="CODD"/>
        </xsd:restriction>
      </xsd:simpleType>
    </xsd:element>
    <xsd:element name="Technologie" ma:index="10" nillable="true" ma:displayName="Technologie" ma:format="Dropdown" ma:internalName="Technologie">
      <xsd:simpleType>
        <xsd:restriction base="dms:Choice">
          <xsd:enumeration value="Big Data"/>
          <xsd:enumeration value="DB2"/>
          <xsd:enumeration value="Informix"/>
          <xsd:enumeration value="MongoDB"/>
          <xsd:enumeration value="Oracle"/>
          <xsd:enumeration value="Oracle CDN"/>
          <xsd:enumeration value="PostgreSQL"/>
          <xsd:enumeration value="SQL Server"/>
          <xsd:enumeration value="Sybase"/>
          <xsd:enumeration value="Teradata"/>
          <xsd:enumeration value="All Technologi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b71c8-24bc-4011-832a-fcd413721f9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D9FC07-C692-40BD-A189-2DB147B9C6A1}"/>
</file>

<file path=customXml/itemProps2.xml><?xml version="1.0" encoding="utf-8"?>
<ds:datastoreItem xmlns:ds="http://schemas.openxmlformats.org/officeDocument/2006/customXml" ds:itemID="{87DE372D-796F-440C-A63A-31C6D1A8AC9D}"/>
</file>

<file path=customXml/itemProps3.xml><?xml version="1.0" encoding="utf-8"?>
<ds:datastoreItem xmlns:ds="http://schemas.openxmlformats.org/officeDocument/2006/customXml" ds:itemID="{339B64AE-C0AA-4B51-9531-57519C9D0376}"/>
</file>

<file path=customXml/itemProps4.xml><?xml version="1.0" encoding="utf-8"?>
<ds:datastoreItem xmlns:ds="http://schemas.openxmlformats.org/officeDocument/2006/customXml" ds:itemID="{9A6C88BC-468F-4643-A10D-12176D954559}"/>
</file>

<file path=docProps/app.xml><?xml version="1.0" encoding="utf-8"?>
<Properties xmlns="http://schemas.openxmlformats.org/officeDocument/2006/extended-properties" xmlns:vt="http://schemas.openxmlformats.org/officeDocument/2006/docPropsVTypes">
  <Template>DDD5B9BB.dotm</Template>
  <TotalTime>149</TotalTime>
  <Pages>7</Pages>
  <Words>914</Words>
  <Characters>5028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AABOUDI Karim ResgGtsRetMdbScl</dc:creator>
  <cp:keywords/>
  <dc:description/>
  <cp:lastModifiedBy>KARIM EL AABOUDI</cp:lastModifiedBy>
  <cp:revision>56</cp:revision>
  <dcterms:created xsi:type="dcterms:W3CDTF">2017-05-02T09:53:00Z</dcterms:created>
  <dcterms:modified xsi:type="dcterms:W3CDTF">2018-10-29T14:06:00Z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0x010100B85973AC27144E3D8AFC74A83935277800E9D5ECD3BDEC504D97B9340588707EE8</vt:lpwstr>
  </property>
</Properties>
</file>