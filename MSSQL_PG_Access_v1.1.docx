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45F9" w14:textId="77777777" w:rsidR="00CD35EC" w:rsidRPr="000A10CD" w:rsidRDefault="0084158E" w:rsidP="00CD35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Access to </w:t>
      </w:r>
      <w:r w:rsidR="00CD35EC" w:rsidRPr="000A10CD">
        <w:rPr>
          <w:b/>
          <w:sz w:val="28"/>
          <w:szCs w:val="28"/>
          <w:lang w:val="en-US"/>
        </w:rPr>
        <w:t xml:space="preserve">ex-RET </w:t>
      </w:r>
      <w:r w:rsidR="00BF503B">
        <w:rPr>
          <w:b/>
          <w:sz w:val="28"/>
          <w:szCs w:val="28"/>
          <w:lang w:val="en-US"/>
        </w:rPr>
        <w:t>MSSQL and PostgreSQL</w:t>
      </w:r>
      <w:r>
        <w:rPr>
          <w:b/>
          <w:sz w:val="28"/>
          <w:szCs w:val="28"/>
          <w:lang w:val="en-US"/>
        </w:rPr>
        <w:t xml:space="preserve"> hosts</w:t>
      </w:r>
    </w:p>
    <w:p w14:paraId="1BD32246" w14:textId="77777777" w:rsidR="00C81001" w:rsidRPr="00560D59" w:rsidRDefault="00CD35EC" w:rsidP="00560D59">
      <w:pPr>
        <w:pStyle w:val="ListParagraph"/>
        <w:numPr>
          <w:ilvl w:val="0"/>
          <w:numId w:val="5"/>
        </w:numPr>
        <w:rPr>
          <w:lang w:val="en-US"/>
        </w:rPr>
      </w:pPr>
      <w:r w:rsidRPr="00560D59">
        <w:rPr>
          <w:lang w:val="en-US"/>
        </w:rPr>
        <w:t xml:space="preserve">Whats </w:t>
      </w:r>
      <w:r w:rsidR="00792872" w:rsidRPr="00560D59">
        <w:rPr>
          <w:lang w:val="en-US"/>
        </w:rPr>
        <w:t xml:space="preserve">is the tool to set and reset the unique password of </w:t>
      </w:r>
      <w:r w:rsidRPr="00560D59">
        <w:rPr>
          <w:lang w:val="en-US"/>
        </w:rPr>
        <w:t>your accounts</w:t>
      </w:r>
    </w:p>
    <w:p w14:paraId="0DD68F7B" w14:textId="77777777" w:rsidR="00CD35EC" w:rsidRPr="00CD35EC" w:rsidRDefault="00CD35EC" w:rsidP="00F45EB8">
      <w:pPr>
        <w:pStyle w:val="ListParagraph"/>
        <w:numPr>
          <w:ilvl w:val="0"/>
          <w:numId w:val="1"/>
        </w:numPr>
        <w:rPr>
          <w:lang w:val="en-US"/>
        </w:rPr>
      </w:pPr>
      <w:r w:rsidRPr="00CD35EC">
        <w:rPr>
          <w:lang w:val="en-US"/>
        </w:rPr>
        <w:t>Go to Whats website (go/whats)</w:t>
      </w:r>
    </w:p>
    <w:p w14:paraId="7B4B1010" w14:textId="77777777" w:rsidR="00CD35EC" w:rsidRDefault="00CD35EC" w:rsidP="00F45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first access to the website, choose “Mot de passe oublié”. Set a temporary password.</w:t>
      </w:r>
    </w:p>
    <w:p w14:paraId="09B4205D" w14:textId="77777777" w:rsidR="00CD35EC" w:rsidRDefault="00CD35EC" w:rsidP="00F45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into Whats website</w:t>
      </w:r>
    </w:p>
    <w:p w14:paraId="5E4A4EA6" w14:textId="77777777" w:rsidR="00CD35EC" w:rsidRDefault="00CD35EC" w:rsidP="00F45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MOT DE PASSE * Whats in order to change your password</w:t>
      </w:r>
    </w:p>
    <w:p w14:paraId="63B81F5A" w14:textId="77777777" w:rsidR="00CD35EC" w:rsidRDefault="00CD35EC" w:rsidP="00F45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new password is to be used for next login to Whats website</w:t>
      </w:r>
    </w:p>
    <w:p w14:paraId="2997B2DD" w14:textId="77777777" w:rsidR="00BF503B" w:rsidRDefault="00BF503B" w:rsidP="00CE4390">
      <w:pPr>
        <w:pStyle w:val="ListParagraph"/>
        <w:ind w:left="0"/>
        <w:rPr>
          <w:lang w:val="en-US"/>
        </w:rPr>
      </w:pPr>
    </w:p>
    <w:p w14:paraId="3BB582BB" w14:textId="77777777" w:rsidR="00CE4390" w:rsidRDefault="00792872" w:rsidP="00560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Maps is the </w:t>
      </w:r>
      <w:r w:rsidR="00BF503B">
        <w:rPr>
          <w:lang w:val="en-US"/>
        </w:rPr>
        <w:t xml:space="preserve">RET </w:t>
      </w:r>
      <w:r w:rsidR="00FF5922">
        <w:rPr>
          <w:lang w:val="en-US"/>
        </w:rPr>
        <w:t xml:space="preserve">Citrix gateway </w:t>
      </w:r>
      <w:r>
        <w:rPr>
          <w:lang w:val="en-US"/>
        </w:rPr>
        <w:t xml:space="preserve">that </w:t>
      </w:r>
      <w:r w:rsidR="002642A1">
        <w:rPr>
          <w:lang w:val="en-US"/>
        </w:rPr>
        <w:t>allow</w:t>
      </w:r>
      <w:r w:rsidR="006C6F9F">
        <w:rPr>
          <w:lang w:val="en-US"/>
        </w:rPr>
        <w:t>s</w:t>
      </w:r>
      <w:r w:rsidR="002642A1">
        <w:rPr>
          <w:lang w:val="en-US"/>
        </w:rPr>
        <w:t xml:space="preserve"> you </w:t>
      </w:r>
      <w:r>
        <w:rPr>
          <w:lang w:val="en-US"/>
        </w:rPr>
        <w:t xml:space="preserve">to log into </w:t>
      </w:r>
      <w:r w:rsidR="00FF5922" w:rsidRPr="00BF503B">
        <w:rPr>
          <w:b/>
          <w:lang w:val="en-US"/>
        </w:rPr>
        <w:t xml:space="preserve">MSSQL </w:t>
      </w:r>
      <w:r w:rsidRPr="00BF503B">
        <w:rPr>
          <w:b/>
          <w:lang w:val="en-US"/>
        </w:rPr>
        <w:t>hosts</w:t>
      </w:r>
    </w:p>
    <w:p w14:paraId="3D650D7C" w14:textId="77777777" w:rsidR="00CE4390" w:rsidRDefault="00CE4390" w:rsidP="00FF5922">
      <w:pPr>
        <w:pStyle w:val="ListParagraph"/>
        <w:ind w:left="0"/>
        <w:rPr>
          <w:lang w:val="en-US"/>
        </w:rPr>
      </w:pPr>
    </w:p>
    <w:p w14:paraId="68C327CF" w14:textId="77777777" w:rsidR="00E81734" w:rsidRDefault="00E81734" w:rsidP="00E81734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 xml:space="preserve">Go to Maps </w:t>
      </w:r>
      <w:hyperlink r:id="rId8" w:history="1">
        <w:r w:rsidR="00736576" w:rsidRPr="00EB0BAE">
          <w:rPr>
            <w:rStyle w:val="Hyperlink"/>
            <w:lang w:val="en-US"/>
          </w:rPr>
          <w:t>https://citrixaccess.int.world.socgen/Citrix/iDeskWeb/</w:t>
        </w:r>
      </w:hyperlink>
      <w:r>
        <w:rPr>
          <w:lang w:val="en-US"/>
        </w:rPr>
        <w:t xml:space="preserve">  </w:t>
      </w:r>
    </w:p>
    <w:p w14:paraId="21DB2145" w14:textId="77777777" w:rsidR="00E81734" w:rsidRDefault="00E81734" w:rsidP="00BD480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From BUREAU</w:t>
      </w:r>
      <w:r w:rsidR="00042E3B">
        <w:rPr>
          <w:lang w:val="en-US"/>
        </w:rPr>
        <w:t>X</w:t>
      </w:r>
      <w:r>
        <w:rPr>
          <w:lang w:val="en-US"/>
        </w:rPr>
        <w:t xml:space="preserve"> tab, run PAA Desktop</w:t>
      </w:r>
    </w:p>
    <w:p w14:paraId="6E980B36" w14:textId="77777777" w:rsidR="002737C0" w:rsidRDefault="002737C0" w:rsidP="00BD480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 w:rsidRPr="00BD4803">
        <w:rPr>
          <w:lang w:val="en-US"/>
        </w:rPr>
        <w:t xml:space="preserve">Have a look to </w:t>
      </w:r>
      <w:r w:rsidR="00CB627A">
        <w:rPr>
          <w:lang w:val="en-US"/>
        </w:rPr>
        <w:t xml:space="preserve">Authentication </w:t>
      </w:r>
      <w:r w:rsidR="00E81734">
        <w:rPr>
          <w:lang w:val="en-US"/>
        </w:rPr>
        <w:t xml:space="preserve">page in the following document </w:t>
      </w:r>
      <w:r w:rsidRPr="00BD4803">
        <w:rPr>
          <w:lang w:val="en-US"/>
        </w:rPr>
        <w:t xml:space="preserve">: </w:t>
      </w:r>
    </w:p>
    <w:p w14:paraId="59F30AD4" w14:textId="77777777" w:rsidR="00E81734" w:rsidRDefault="002871CB" w:rsidP="00E81734">
      <w:pPr>
        <w:pStyle w:val="ListParagraph"/>
        <w:autoSpaceDE w:val="0"/>
        <w:autoSpaceDN w:val="0"/>
        <w:spacing w:after="0" w:line="240" w:lineRule="auto"/>
        <w:rPr>
          <w:lang w:val="en-US"/>
        </w:rPr>
      </w:pPr>
      <w:hyperlink r:id="rId9" w:history="1">
        <w:r w:rsidR="00CE4390" w:rsidRPr="005416F2">
          <w:rPr>
            <w:rStyle w:val="Hyperlink"/>
            <w:lang w:val="en-US"/>
          </w:rPr>
          <w:t>https://mind.fr.world.socgen/ope/retdatabase/technologies/SQL_Server/Documents_SQL%20Server/OnCall%20MSSQL%20L3%20Toolkit.pptx</w:t>
        </w:r>
      </w:hyperlink>
    </w:p>
    <w:p w14:paraId="5BF35CBA" w14:textId="77777777" w:rsidR="00792872" w:rsidRDefault="00BF503B" w:rsidP="00BF50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accounts to be used are Domain\[Aid or Xid]_adm</w:t>
      </w:r>
    </w:p>
    <w:p w14:paraId="22393320" w14:textId="77777777" w:rsidR="00736576" w:rsidRPr="00467149" w:rsidRDefault="00736576" w:rsidP="00BF503B">
      <w:pPr>
        <w:pStyle w:val="ListParagraph"/>
        <w:ind w:left="708"/>
        <w:rPr>
          <w:lang w:val="en-US"/>
        </w:rPr>
      </w:pPr>
      <w:r w:rsidRPr="00467149">
        <w:rPr>
          <w:lang w:val="en-US"/>
        </w:rPr>
        <w:t xml:space="preserve">Domains </w:t>
      </w:r>
      <w:r w:rsidR="00BF503B">
        <w:rPr>
          <w:lang w:val="en-US"/>
        </w:rPr>
        <w:t xml:space="preserve">can be </w:t>
      </w:r>
      <w:r w:rsidRPr="00467149">
        <w:rPr>
          <w:lang w:val="en-US"/>
        </w:rPr>
        <w:t>DDEVTIG, HCARAIBES, CARAIBES, DOMFR00</w:t>
      </w:r>
      <w:r w:rsidR="00BF503B">
        <w:rPr>
          <w:lang w:val="en-US"/>
        </w:rPr>
        <w:t xml:space="preserve">, CDN, HC2, HC3, C2, C3, HOCRE, </w:t>
      </w:r>
      <w:r w:rsidR="00DC4A25" w:rsidRPr="00467149">
        <w:rPr>
          <w:lang w:val="en-US"/>
        </w:rPr>
        <w:t xml:space="preserve">HCAMOCRE, </w:t>
      </w:r>
      <w:r w:rsidRPr="00467149">
        <w:rPr>
          <w:lang w:val="en-US"/>
        </w:rPr>
        <w:t>POCRE</w:t>
      </w:r>
      <w:r w:rsidR="00EA1E3F" w:rsidRPr="00467149">
        <w:rPr>
          <w:lang w:val="en-US"/>
        </w:rPr>
        <w:t xml:space="preserve">, </w:t>
      </w:r>
      <w:r w:rsidR="00DC4A25" w:rsidRPr="00467149">
        <w:rPr>
          <w:lang w:val="en-US"/>
        </w:rPr>
        <w:t>ARPEGE</w:t>
      </w:r>
      <w:r w:rsidR="00792872" w:rsidRPr="00467149">
        <w:rPr>
          <w:lang w:val="en-US"/>
        </w:rPr>
        <w:t xml:space="preserve">, </w:t>
      </w:r>
      <w:r w:rsidR="00EA1E3F" w:rsidRPr="00467149">
        <w:rPr>
          <w:lang w:val="en-US"/>
        </w:rPr>
        <w:t>EXT.</w:t>
      </w:r>
    </w:p>
    <w:p w14:paraId="076B0727" w14:textId="77777777" w:rsidR="00E1173D" w:rsidRDefault="00E1173D" w:rsidP="00BF503B">
      <w:pPr>
        <w:pStyle w:val="ListParagraph"/>
        <w:ind w:left="0" w:firstLine="708"/>
        <w:rPr>
          <w:lang w:val="en-US"/>
        </w:rPr>
      </w:pPr>
      <w:r w:rsidRPr="00E1173D">
        <w:rPr>
          <w:lang w:val="en-US"/>
        </w:rPr>
        <w:t xml:space="preserve">Simba </w:t>
      </w:r>
      <w:r w:rsidR="00467149">
        <w:rPr>
          <w:lang w:val="en-US"/>
        </w:rPr>
        <w:t xml:space="preserve">workgroup </w:t>
      </w:r>
      <w:r w:rsidRPr="00E1173D">
        <w:rPr>
          <w:lang w:val="en-US"/>
        </w:rPr>
        <w:t>hosts are currently migrat</w:t>
      </w:r>
      <w:r>
        <w:rPr>
          <w:lang w:val="en-US"/>
        </w:rPr>
        <w:t xml:space="preserve">ing </w:t>
      </w:r>
      <w:r w:rsidRPr="00E1173D">
        <w:rPr>
          <w:lang w:val="en-US"/>
        </w:rPr>
        <w:t xml:space="preserve">to DDEVTIG, HCARAIBES, CARAIBES </w:t>
      </w:r>
      <w:r>
        <w:rPr>
          <w:lang w:val="en-US"/>
        </w:rPr>
        <w:t>domains.</w:t>
      </w:r>
    </w:p>
    <w:p w14:paraId="2FFE234F" w14:textId="77777777" w:rsidR="00E1173D" w:rsidRPr="00E1173D" w:rsidRDefault="00E1173D" w:rsidP="00CE4390">
      <w:pPr>
        <w:pStyle w:val="ListParagraph"/>
        <w:ind w:left="0"/>
        <w:rPr>
          <w:lang w:val="en-US"/>
        </w:rPr>
      </w:pPr>
      <w:r w:rsidRPr="00E1173D">
        <w:rPr>
          <w:lang w:val="en-US"/>
        </w:rPr>
        <w:t xml:space="preserve"> </w:t>
      </w:r>
    </w:p>
    <w:p w14:paraId="439D53C2" w14:textId="77777777" w:rsidR="00EA1E3F" w:rsidRDefault="00BF503B" w:rsidP="00560D5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The </w:t>
      </w:r>
      <w:r w:rsidR="007F7881">
        <w:rPr>
          <w:lang w:val="en-US"/>
        </w:rPr>
        <w:t xml:space="preserve">192.64.3.2 </w:t>
      </w:r>
      <w:r>
        <w:rPr>
          <w:lang w:val="en-US"/>
        </w:rPr>
        <w:t xml:space="preserve">host </w:t>
      </w:r>
      <w:r w:rsidR="007F7881">
        <w:rPr>
          <w:lang w:val="en-US"/>
        </w:rPr>
        <w:t xml:space="preserve">(and </w:t>
      </w:r>
      <w:r>
        <w:rPr>
          <w:lang w:val="en-US"/>
        </w:rPr>
        <w:t xml:space="preserve">backup </w:t>
      </w:r>
      <w:r w:rsidR="007F7881">
        <w:rPr>
          <w:lang w:val="en-US"/>
        </w:rPr>
        <w:t xml:space="preserve">192.64.3.1 </w:t>
      </w:r>
      <w:r>
        <w:rPr>
          <w:lang w:val="en-US"/>
        </w:rPr>
        <w:t xml:space="preserve">host) </w:t>
      </w:r>
      <w:r w:rsidR="007F7881">
        <w:rPr>
          <w:lang w:val="en-US"/>
        </w:rPr>
        <w:t xml:space="preserve">are </w:t>
      </w:r>
      <w:r>
        <w:rPr>
          <w:lang w:val="en-US"/>
        </w:rPr>
        <w:t>the RET Linux gateway</w:t>
      </w:r>
      <w:r w:rsidR="007F7881">
        <w:rPr>
          <w:lang w:val="en-US"/>
        </w:rPr>
        <w:t>s</w:t>
      </w:r>
      <w:r>
        <w:rPr>
          <w:lang w:val="en-US"/>
        </w:rPr>
        <w:t xml:space="preserve"> that allow you to log into </w:t>
      </w:r>
      <w:r w:rsidRPr="00BF503B">
        <w:rPr>
          <w:b/>
          <w:lang w:val="en-US"/>
        </w:rPr>
        <w:t>P</w:t>
      </w:r>
      <w:r w:rsidR="0084158E">
        <w:rPr>
          <w:b/>
          <w:lang w:val="en-US"/>
        </w:rPr>
        <w:t>ostgresSQL</w:t>
      </w:r>
      <w:r w:rsidRPr="00BF503B">
        <w:rPr>
          <w:b/>
          <w:lang w:val="en-US"/>
        </w:rPr>
        <w:t xml:space="preserve"> and PGAAS hosts</w:t>
      </w:r>
    </w:p>
    <w:p w14:paraId="05A30CF3" w14:textId="77777777" w:rsidR="00BF503B" w:rsidRDefault="00BF503B" w:rsidP="00CE4390">
      <w:pPr>
        <w:pStyle w:val="ListParagraph"/>
        <w:ind w:left="0"/>
        <w:rPr>
          <w:b/>
          <w:lang w:val="en-US"/>
        </w:rPr>
      </w:pPr>
    </w:p>
    <w:p w14:paraId="5B348717" w14:textId="77777777" w:rsidR="00BF503B" w:rsidRDefault="00BF503B" w:rsidP="00BF503B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From Desktop, run a Putty session with</w:t>
      </w:r>
    </w:p>
    <w:p w14:paraId="092F5BC5" w14:textId="77777777" w:rsidR="009572CD" w:rsidRDefault="009572CD" w:rsidP="00BF503B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 xml:space="preserve">Session </w:t>
      </w:r>
      <w:r w:rsidR="007F7881">
        <w:rPr>
          <w:lang w:val="en-US"/>
        </w:rPr>
        <w:t>-</w:t>
      </w:r>
      <w:r>
        <w:rPr>
          <w:lang w:val="en-US"/>
        </w:rPr>
        <w:t xml:space="preserve"> </w:t>
      </w:r>
      <w:r w:rsidR="00BF503B">
        <w:rPr>
          <w:lang w:val="en-US"/>
        </w:rPr>
        <w:t>Host Name</w:t>
      </w:r>
      <w:r>
        <w:rPr>
          <w:lang w:val="en-US"/>
        </w:rPr>
        <w:t xml:space="preserve"> (or IP address) </w:t>
      </w:r>
      <w:r w:rsidR="007F7881">
        <w:rPr>
          <w:lang w:val="en-US"/>
        </w:rPr>
        <w:t>: 192.64.3.2</w:t>
      </w:r>
    </w:p>
    <w:p w14:paraId="78E042F2" w14:textId="77777777" w:rsidR="007F7881" w:rsidRDefault="009572CD" w:rsidP="00BF503B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 xml:space="preserve">Connection </w:t>
      </w:r>
      <w:r w:rsidR="007F7881">
        <w:rPr>
          <w:lang w:val="en-US"/>
        </w:rPr>
        <w:t>&gt; Data - Auto-login username : [aid or xid] (in lower case)</w:t>
      </w:r>
    </w:p>
    <w:p w14:paraId="4E752876" w14:textId="77777777" w:rsidR="00BF503B" w:rsidRDefault="007F7881" w:rsidP="007F7881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Connection &gt; SSH – Remote command: ssh [PG or PGAAS hostname]</w:t>
      </w:r>
    </w:p>
    <w:p w14:paraId="7F9E1C17" w14:textId="77777777" w:rsidR="007F7881" w:rsidRPr="007F7881" w:rsidRDefault="00912A33" w:rsidP="007F7881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>P</w:t>
      </w:r>
      <w:r w:rsidR="007F7881">
        <w:rPr>
          <w:lang w:val="en-US"/>
        </w:rPr>
        <w:t>rovide twice your Whats password</w:t>
      </w:r>
      <w:r w:rsidR="0084158E">
        <w:rPr>
          <w:lang w:val="en-US"/>
        </w:rPr>
        <w:t xml:space="preserve"> (or put your public key on hosts)</w:t>
      </w:r>
    </w:p>
    <w:p w14:paraId="6FA8ADC4" w14:textId="77777777" w:rsidR="0084158E" w:rsidRDefault="0084158E" w:rsidP="00912A33">
      <w:pPr>
        <w:pStyle w:val="ListParagraph"/>
        <w:ind w:left="1416"/>
        <w:rPr>
          <w:b/>
          <w:lang w:val="en-US"/>
        </w:rPr>
      </w:pPr>
    </w:p>
    <w:p w14:paraId="351F2B85" w14:textId="77777777" w:rsidR="0084158E" w:rsidRPr="0084158E" w:rsidRDefault="0084158E" w:rsidP="0084158E">
      <w:pPr>
        <w:pStyle w:val="ListParagraph"/>
        <w:numPr>
          <w:ilvl w:val="0"/>
          <w:numId w:val="5"/>
        </w:numPr>
        <w:rPr>
          <w:lang w:val="en-US"/>
        </w:rPr>
      </w:pPr>
      <w:r w:rsidRPr="0084158E">
        <w:rPr>
          <w:lang w:val="en-US"/>
        </w:rPr>
        <w:t>Aid or Xid accounts</w:t>
      </w:r>
      <w:r>
        <w:rPr>
          <w:lang w:val="en-US"/>
        </w:rPr>
        <w:t xml:space="preserve"> :</w:t>
      </w:r>
    </w:p>
    <w:tbl>
      <w:tblPr>
        <w:tblW w:w="4471" w:type="dxa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352"/>
      </w:tblGrid>
      <w:tr w:rsidR="00B700AE" w:rsidRPr="00B700AE" w14:paraId="1EBED058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7D555C7" w14:textId="77777777" w:rsidR="00B700AE" w:rsidRPr="00B700AE" w:rsidRDefault="00B700AE" w:rsidP="00B7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Prénom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485936" w14:textId="77777777" w:rsidR="00B700AE" w:rsidRPr="00B700AE" w:rsidRDefault="00B700AE" w:rsidP="00B7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8931CA5" w14:textId="77777777" w:rsidR="00B700AE" w:rsidRPr="00B700AE" w:rsidRDefault="00B700AE" w:rsidP="00B70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Aid</w:t>
            </w:r>
            <w:r w:rsidR="007365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7928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or</w:t>
            </w:r>
            <w:r w:rsidR="007365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B700A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Xid</w:t>
            </w:r>
          </w:p>
        </w:tc>
      </w:tr>
      <w:tr w:rsidR="00B700AE" w:rsidRPr="00B700AE" w14:paraId="4F12459A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94B70C0" w14:textId="77777777" w:rsidR="00B700AE" w:rsidRPr="00B700AE" w:rsidRDefault="002D7AAD" w:rsidP="00B7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Sylvain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3132BD" w14:textId="77777777" w:rsidR="00B700AE" w:rsidRPr="00B700AE" w:rsidRDefault="00B700AE" w:rsidP="00B7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</w:t>
            </w:r>
            <w:r w:rsidR="002D7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ERUBE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0747751" w14:textId="77777777" w:rsidR="00B700AE" w:rsidRPr="00B700AE" w:rsidRDefault="002D7AAD" w:rsidP="00B70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W000326</w:t>
            </w:r>
          </w:p>
        </w:tc>
      </w:tr>
      <w:tr w:rsidR="002D7AAD" w:rsidRPr="00B700AE" w14:paraId="292D59E5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0B05035C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Sébastien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A5E8ECD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BONET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78993904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A447443</w:t>
            </w:r>
          </w:p>
        </w:tc>
      </w:tr>
      <w:tr w:rsidR="002D7AAD" w:rsidRPr="00B700AE" w14:paraId="47819F68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4BDE8161" w14:textId="77777777" w:rsidR="002D7AAD" w:rsidRPr="00B700AE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Cristian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2164240" w14:textId="77777777" w:rsidR="002D7AAD" w:rsidRPr="00B700AE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CHITANU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1AF86D31" w14:textId="77777777" w:rsidR="002D7AAD" w:rsidRPr="00B700AE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W000327</w:t>
            </w:r>
          </w:p>
        </w:tc>
      </w:tr>
      <w:tr w:rsidR="00F074A6" w:rsidRPr="00B700AE" w14:paraId="4FCD4EAD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52CD31DF" w14:textId="77777777" w:rsidR="00F074A6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Redentor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4FF10BB" w14:textId="77777777" w:rsidR="00F074A6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DE CASTRO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68318BCE" w14:textId="77777777" w:rsidR="00F074A6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W000328</w:t>
            </w:r>
          </w:p>
        </w:tc>
      </w:tr>
      <w:tr w:rsidR="00F074A6" w:rsidRPr="00B700AE" w14:paraId="4F47A438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125031D2" w14:textId="77777777" w:rsidR="00F074A6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Gauthier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993F924" w14:textId="77777777" w:rsidR="00F074A6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DEVILLE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2CC9A83B" w14:textId="4EC361E2" w:rsidR="00F074A6" w:rsidRDefault="002871CB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A473136</w:t>
            </w:r>
            <w:bookmarkStart w:id="0" w:name="_GoBack"/>
            <w:bookmarkEnd w:id="0"/>
          </w:p>
        </w:tc>
      </w:tr>
      <w:tr w:rsidR="002D7AAD" w:rsidRPr="00B700AE" w14:paraId="4AA15428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0A73C872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Nicolas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6DD7790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DUMEIGE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494080FD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X052948</w:t>
            </w:r>
          </w:p>
        </w:tc>
      </w:tr>
      <w:tr w:rsidR="002D7AAD" w:rsidRPr="00B700AE" w14:paraId="73D71C41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2A26721A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Abdel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FF414AE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 BAROUD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71CA2AC1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X137271</w:t>
            </w:r>
          </w:p>
        </w:tc>
      </w:tr>
      <w:tr w:rsidR="002D7AAD" w:rsidRPr="00B700AE" w14:paraId="08B80059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63EA6B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Hervé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24C7A2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FAUVET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00B9DF7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X037111</w:t>
            </w:r>
          </w:p>
        </w:tc>
      </w:tr>
      <w:tr w:rsidR="002D7AAD" w:rsidRPr="00B700AE" w14:paraId="72EA0108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5F2144D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Lionel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0189C5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FREMONDIERE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D0EFC17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X151909</w:t>
            </w:r>
          </w:p>
        </w:tc>
      </w:tr>
      <w:tr w:rsidR="002D7AAD" w:rsidRPr="00B700AE" w14:paraId="58FB55F6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1636786F" w14:textId="77777777" w:rsidR="002D7AAD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Carlos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2B6FCC9" w14:textId="77777777" w:rsidR="002D7AAD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GALVAO JUNIOR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010C8949" w14:textId="77777777" w:rsidR="002D7AAD" w:rsidRDefault="00F074A6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W000325</w:t>
            </w:r>
          </w:p>
        </w:tc>
      </w:tr>
      <w:tr w:rsidR="002D7AAD" w:rsidRPr="00B700AE" w14:paraId="48B3396E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3D1DB129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Christophe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7223B53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GOBERT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374AB94B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X049813</w:t>
            </w:r>
          </w:p>
        </w:tc>
      </w:tr>
      <w:tr w:rsidR="002D7AAD" w:rsidRPr="00B700AE" w14:paraId="49A0CBC7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AEF9DE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Valerian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B4895F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GUILLOTIN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E06E58A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A348970</w:t>
            </w:r>
          </w:p>
        </w:tc>
      </w:tr>
      <w:tr w:rsidR="002D7AAD" w:rsidRPr="00B700AE" w14:paraId="5A4AAA99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B679AB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Paul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666FEF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KAYAL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3E1035C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A309493</w:t>
            </w:r>
          </w:p>
        </w:tc>
      </w:tr>
      <w:tr w:rsidR="002D7AAD" w:rsidRPr="00B700AE" w14:paraId="30D78047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7D7FA90A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Christophe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584CF55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LARIAU-LABREE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7312BC87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912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A328175</w:t>
            </w:r>
          </w:p>
        </w:tc>
      </w:tr>
      <w:tr w:rsidR="002D7AAD" w:rsidRPr="00B700AE" w14:paraId="453E7538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60F9BC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Sébastien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59883F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LECHABLE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2CCC8C1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A447521</w:t>
            </w:r>
          </w:p>
        </w:tc>
      </w:tr>
      <w:tr w:rsidR="002D7AAD" w:rsidRPr="00B700AE" w14:paraId="61FAD9B1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23CEC6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lastRenderedPageBreak/>
              <w:t>Christophe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C024D8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MANG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6526509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X054351</w:t>
            </w:r>
          </w:p>
        </w:tc>
      </w:tr>
      <w:tr w:rsidR="002D7AAD" w:rsidRPr="00B700AE" w14:paraId="28209D03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7E49D1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Johan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E2D40E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MILCENT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AEE041D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A459894</w:t>
            </w:r>
          </w:p>
        </w:tc>
      </w:tr>
      <w:tr w:rsidR="002D7AAD" w:rsidRPr="00B700AE" w14:paraId="456399F3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3432B7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Damien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8A59EB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MIRGUET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5A85222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X163679</w:t>
            </w:r>
          </w:p>
        </w:tc>
      </w:tr>
      <w:tr w:rsidR="002D7AAD" w:rsidRPr="00B700AE" w14:paraId="48F83225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915D094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Eric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EF744F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NICOLAS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14E03E5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A381899</w:t>
            </w:r>
          </w:p>
        </w:tc>
      </w:tr>
      <w:tr w:rsidR="00CC3293" w:rsidRPr="00B700AE" w14:paraId="1D63F4E1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74A899FE" w14:textId="77777777" w:rsidR="00CC3293" w:rsidRPr="00B700AE" w:rsidRDefault="00CC3293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Yuri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3289C57" w14:textId="77777777" w:rsidR="00CC3293" w:rsidRPr="00B700AE" w:rsidRDefault="00CC3293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SARASTY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48025AD8" w14:textId="77777777" w:rsidR="00CC3293" w:rsidRPr="00B700AE" w:rsidRDefault="00CC3293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W000342</w:t>
            </w:r>
          </w:p>
        </w:tc>
      </w:tr>
      <w:tr w:rsidR="002D7AAD" w:rsidRPr="00B700AE" w14:paraId="46A72F79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B60F24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Pascal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6FA2C8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ROUGEAUX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AC4B02A" w14:textId="77777777" w:rsidR="002D7AAD" w:rsidRPr="00B700AE" w:rsidRDefault="002D7AAD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B700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X</w:t>
            </w:r>
            <w:r w:rsidRPr="00FD5A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170848</w:t>
            </w:r>
          </w:p>
        </w:tc>
      </w:tr>
      <w:tr w:rsidR="00B45B83" w:rsidRPr="00B700AE" w14:paraId="2D01B8FF" w14:textId="77777777" w:rsidTr="00912A33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</w:tcPr>
          <w:p w14:paraId="16D5043C" w14:textId="77777777" w:rsidR="00B45B83" w:rsidRPr="00B700AE" w:rsidRDefault="00B45B83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Maria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5102C05" w14:textId="77777777" w:rsidR="00B45B83" w:rsidRPr="00B700AE" w:rsidRDefault="00B45B83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TZOLOVSKI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58757476" w14:textId="77777777" w:rsidR="00B45B83" w:rsidRPr="00B700AE" w:rsidRDefault="00B45B83" w:rsidP="002D7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A470586</w:t>
            </w:r>
          </w:p>
        </w:tc>
      </w:tr>
    </w:tbl>
    <w:p w14:paraId="3622D838" w14:textId="77777777" w:rsidR="00CC3293" w:rsidRDefault="00CC3293" w:rsidP="00655798">
      <w:pPr>
        <w:rPr>
          <w:b/>
          <w:sz w:val="28"/>
          <w:szCs w:val="28"/>
          <w:lang w:val="en-US"/>
        </w:rPr>
      </w:pPr>
    </w:p>
    <w:p w14:paraId="71CD9E0E" w14:textId="77777777" w:rsidR="00655798" w:rsidRPr="000A10CD" w:rsidRDefault="0084158E" w:rsidP="006557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Access to </w:t>
      </w:r>
      <w:r w:rsidR="00655798" w:rsidRPr="000A10CD">
        <w:rPr>
          <w:b/>
          <w:sz w:val="28"/>
          <w:szCs w:val="28"/>
          <w:lang w:val="en-US"/>
        </w:rPr>
        <w:t>ex-</w:t>
      </w:r>
      <w:r w:rsidR="002642A1" w:rsidRPr="000A10CD">
        <w:rPr>
          <w:b/>
          <w:sz w:val="28"/>
          <w:szCs w:val="28"/>
          <w:lang w:val="en-US"/>
        </w:rPr>
        <w:t>MKT</w:t>
      </w:r>
      <w:r w:rsidR="00655798" w:rsidRPr="000A10CD">
        <w:rPr>
          <w:b/>
          <w:sz w:val="28"/>
          <w:szCs w:val="28"/>
          <w:lang w:val="en-US"/>
        </w:rPr>
        <w:t xml:space="preserve"> </w:t>
      </w:r>
      <w:r w:rsidR="00BF503B">
        <w:rPr>
          <w:b/>
          <w:sz w:val="28"/>
          <w:szCs w:val="28"/>
          <w:lang w:val="en-US"/>
        </w:rPr>
        <w:t>MSSQL</w:t>
      </w:r>
      <w:r>
        <w:rPr>
          <w:b/>
          <w:sz w:val="28"/>
          <w:szCs w:val="28"/>
          <w:lang w:val="en-US"/>
        </w:rPr>
        <w:t xml:space="preserve"> hosts</w:t>
      </w:r>
    </w:p>
    <w:p w14:paraId="78356463" w14:textId="77777777" w:rsidR="000A10CD" w:rsidRDefault="000A10CD" w:rsidP="002642A1">
      <w:pPr>
        <w:rPr>
          <w:lang w:val="en-US"/>
        </w:rPr>
      </w:pPr>
    </w:p>
    <w:p w14:paraId="335919FC" w14:textId="77777777" w:rsidR="002642A1" w:rsidRDefault="002642A1" w:rsidP="002642A1">
      <w:pPr>
        <w:rPr>
          <w:lang w:val="en-US"/>
        </w:rPr>
      </w:pPr>
      <w:r>
        <w:rPr>
          <w:lang w:val="en-US"/>
        </w:rPr>
        <w:t xml:space="preserve">PAACT </w:t>
      </w:r>
      <w:r w:rsidR="00792872">
        <w:rPr>
          <w:lang w:val="en-US"/>
        </w:rPr>
        <w:t xml:space="preserve">are </w:t>
      </w:r>
      <w:r>
        <w:rPr>
          <w:lang w:val="en-US"/>
        </w:rPr>
        <w:t>Citrix gateways</w:t>
      </w:r>
      <w:r w:rsidR="00792872">
        <w:rPr>
          <w:lang w:val="en-US"/>
        </w:rPr>
        <w:t xml:space="preserve"> that</w:t>
      </w:r>
      <w:r>
        <w:rPr>
          <w:lang w:val="en-US"/>
        </w:rPr>
        <w:t xml:space="preserve"> allow you to </w:t>
      </w:r>
      <w:r w:rsidR="00792872">
        <w:rPr>
          <w:lang w:val="en-US"/>
        </w:rPr>
        <w:t>log into hosts or MSSQL servers</w:t>
      </w:r>
    </w:p>
    <w:p w14:paraId="7C46A14D" w14:textId="77777777" w:rsidR="002642A1" w:rsidRDefault="002642A1" w:rsidP="002642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Choose the right gateway (“bastion”) depending on the region and the technology :</w:t>
      </w:r>
    </w:p>
    <w:p w14:paraId="3CA6EF20" w14:textId="77777777" w:rsidR="002642A1" w:rsidRDefault="002871CB" w:rsidP="002642A1">
      <w:pPr>
        <w:pStyle w:val="ListParagraph"/>
        <w:rPr>
          <w:lang w:val="en-US"/>
        </w:rPr>
      </w:pPr>
      <w:hyperlink r:id="rId10" w:history="1">
        <w:r w:rsidR="00B700AE" w:rsidRPr="005416F2">
          <w:rPr>
            <w:rStyle w:val="Hyperlink"/>
            <w:lang w:val="en-US"/>
          </w:rPr>
          <w:t>https://mind.fr.world.socgen/ope/databasemkt/SAPSybase/Knowledge Base/SYS-PAACT-FAQ-ALL - PAACT servers.aspx</w:t>
        </w:r>
      </w:hyperlink>
    </w:p>
    <w:p w14:paraId="6B3064AE" w14:textId="77777777" w:rsidR="00B700AE" w:rsidRPr="002642A1" w:rsidRDefault="00B700AE" w:rsidP="002642A1">
      <w:pPr>
        <w:pStyle w:val="ListParagraph"/>
        <w:rPr>
          <w:lang w:val="en-US"/>
        </w:rPr>
      </w:pPr>
    </w:p>
    <w:p w14:paraId="3A93610C" w14:textId="77777777" w:rsidR="002642A1" w:rsidRDefault="00B700AE" w:rsidP="00B700AE">
      <w:pPr>
        <w:rPr>
          <w:lang w:val="en-US"/>
        </w:rPr>
      </w:pPr>
      <w:r>
        <w:rPr>
          <w:lang w:val="en-US"/>
        </w:rPr>
        <w:t xml:space="preserve">The account to </w:t>
      </w:r>
      <w:r w:rsidR="00EA1E3F">
        <w:rPr>
          <w:lang w:val="en-US"/>
        </w:rPr>
        <w:t xml:space="preserve">be </w:t>
      </w:r>
      <w:r>
        <w:rPr>
          <w:lang w:val="en-US"/>
        </w:rPr>
        <w:t>use</w:t>
      </w:r>
      <w:r w:rsidR="00EA1E3F">
        <w:rPr>
          <w:lang w:val="en-US"/>
        </w:rPr>
        <w:t>d</w:t>
      </w:r>
      <w:r>
        <w:rPr>
          <w:lang w:val="en-US"/>
        </w:rPr>
        <w:t xml:space="preserve"> </w:t>
      </w:r>
      <w:r w:rsidR="0005339A">
        <w:rPr>
          <w:lang w:val="en-US"/>
        </w:rPr>
        <w:t>is</w:t>
      </w:r>
      <w:r w:rsidR="00E1173D">
        <w:rPr>
          <w:lang w:val="en-US"/>
        </w:rPr>
        <w:t xml:space="preserve"> </w:t>
      </w:r>
      <w:r w:rsidR="0005339A">
        <w:rPr>
          <w:lang w:val="en-US"/>
        </w:rPr>
        <w:t xml:space="preserve">your </w:t>
      </w:r>
      <w:r>
        <w:rPr>
          <w:lang w:val="en-US"/>
        </w:rPr>
        <w:t>workstation EUR account.</w:t>
      </w:r>
    </w:p>
    <w:p w14:paraId="42FECA53" w14:textId="77777777" w:rsidR="00B700AE" w:rsidRDefault="00B700AE" w:rsidP="0005339A">
      <w:pPr>
        <w:autoSpaceDE w:val="0"/>
        <w:autoSpaceDN w:val="0"/>
        <w:spacing w:after="0" w:line="240" w:lineRule="auto"/>
        <w:rPr>
          <w:lang w:val="en-US"/>
        </w:rPr>
      </w:pPr>
    </w:p>
    <w:p w14:paraId="43A49823" w14:textId="77777777" w:rsidR="00736576" w:rsidRDefault="00736576" w:rsidP="0005339A">
      <w:pPr>
        <w:autoSpaceDE w:val="0"/>
        <w:autoSpaceDN w:val="0"/>
        <w:spacing w:after="0" w:line="240" w:lineRule="auto"/>
        <w:rPr>
          <w:lang w:val="en-US"/>
        </w:rPr>
      </w:pPr>
    </w:p>
    <w:p w14:paraId="1C6D4338" w14:textId="77777777" w:rsidR="00736576" w:rsidRDefault="000A10CD" w:rsidP="0005339A">
      <w:pPr>
        <w:autoSpaceDE w:val="0"/>
        <w:autoSpaceDN w:val="0"/>
        <w:spacing w:after="0" w:line="240" w:lineRule="auto"/>
        <w:rPr>
          <w:lang w:val="en-US"/>
        </w:rPr>
      </w:pPr>
      <w:r>
        <w:rPr>
          <w:lang w:val="en-US"/>
        </w:rPr>
        <w:t xml:space="preserve">You need to create IMPULSE requests to </w:t>
      </w:r>
      <w:r w:rsidR="00E1173D">
        <w:rPr>
          <w:lang w:val="en-US"/>
        </w:rPr>
        <w:t xml:space="preserve">get </w:t>
      </w:r>
      <w:r>
        <w:rPr>
          <w:lang w:val="en-US"/>
        </w:rPr>
        <w:t>your ACC, EXT, HFN and FA-EUROVL accounts</w:t>
      </w:r>
    </w:p>
    <w:p w14:paraId="26B88048" w14:textId="77777777" w:rsidR="00EA1E3F" w:rsidRDefault="00EA1E3F" w:rsidP="0005339A">
      <w:pPr>
        <w:autoSpaceDE w:val="0"/>
        <w:autoSpaceDN w:val="0"/>
        <w:spacing w:after="0" w:line="240" w:lineRule="auto"/>
        <w:rPr>
          <w:lang w:val="en-US"/>
        </w:rPr>
      </w:pPr>
    </w:p>
    <w:p w14:paraId="0F1E01D5" w14:textId="77777777" w:rsidR="00EA1E3F" w:rsidRDefault="00EA1E3F" w:rsidP="0005339A">
      <w:pPr>
        <w:autoSpaceDE w:val="0"/>
        <w:autoSpaceDN w:val="0"/>
        <w:spacing w:after="0" w:line="240" w:lineRule="auto"/>
        <w:rPr>
          <w:lang w:val="en-US"/>
        </w:rPr>
      </w:pPr>
    </w:p>
    <w:p w14:paraId="0D38FA49" w14:textId="77777777" w:rsidR="00EA1E3F" w:rsidRDefault="00EA1E3F" w:rsidP="0005339A">
      <w:pPr>
        <w:autoSpaceDE w:val="0"/>
        <w:autoSpaceDN w:val="0"/>
        <w:spacing w:after="0" w:line="240" w:lineRule="auto"/>
        <w:rPr>
          <w:lang w:val="en-US"/>
        </w:rPr>
      </w:pPr>
    </w:p>
    <w:p w14:paraId="5DE674F2" w14:textId="77777777" w:rsidR="00736576" w:rsidRDefault="00736576" w:rsidP="0005339A">
      <w:pPr>
        <w:autoSpaceDE w:val="0"/>
        <w:autoSpaceDN w:val="0"/>
        <w:spacing w:after="0" w:line="240" w:lineRule="auto"/>
        <w:rPr>
          <w:lang w:val="en-US"/>
        </w:rPr>
      </w:pPr>
    </w:p>
    <w:p w14:paraId="6D214B1E" w14:textId="77777777" w:rsidR="00750834" w:rsidRPr="000A10CD" w:rsidRDefault="0084158E" w:rsidP="007508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Access to </w:t>
      </w:r>
      <w:r w:rsidR="00750834" w:rsidRPr="000A10CD">
        <w:rPr>
          <w:b/>
          <w:sz w:val="28"/>
          <w:szCs w:val="28"/>
          <w:lang w:val="en-US"/>
        </w:rPr>
        <w:t xml:space="preserve">ex-EUS </w:t>
      </w:r>
      <w:r w:rsidR="00BF503B">
        <w:rPr>
          <w:b/>
          <w:sz w:val="28"/>
          <w:szCs w:val="28"/>
          <w:lang w:val="en-US"/>
        </w:rPr>
        <w:t>MSSQL</w:t>
      </w:r>
      <w:r>
        <w:rPr>
          <w:b/>
          <w:sz w:val="28"/>
          <w:szCs w:val="28"/>
          <w:lang w:val="en-US"/>
        </w:rPr>
        <w:t xml:space="preserve"> hosts</w:t>
      </w:r>
    </w:p>
    <w:p w14:paraId="314BAA9F" w14:textId="77777777" w:rsidR="00736576" w:rsidRDefault="00A965E9" w:rsidP="00A965E9">
      <w:pPr>
        <w:rPr>
          <w:lang w:val="en-US"/>
        </w:rPr>
      </w:pPr>
      <w:r>
        <w:rPr>
          <w:lang w:val="en-US"/>
        </w:rPr>
        <w:t xml:space="preserve">Maps or </w:t>
      </w:r>
      <w:r w:rsidR="00750834">
        <w:rPr>
          <w:lang w:val="en-US"/>
        </w:rPr>
        <w:t>PAACT :</w:t>
      </w:r>
      <w:r>
        <w:rPr>
          <w:lang w:val="en-US"/>
        </w:rPr>
        <w:t xml:space="preserve"> </w:t>
      </w:r>
      <w:r w:rsidR="00736576">
        <w:rPr>
          <w:lang w:val="en-US"/>
        </w:rPr>
        <w:t>the ex-RET gateway allow</w:t>
      </w:r>
      <w:r w:rsidR="00467771">
        <w:rPr>
          <w:lang w:val="en-US"/>
        </w:rPr>
        <w:t>s</w:t>
      </w:r>
      <w:r w:rsidR="00736576">
        <w:rPr>
          <w:lang w:val="en-US"/>
        </w:rPr>
        <w:t xml:space="preserve"> you to </w:t>
      </w:r>
      <w:r w:rsidR="00792872">
        <w:rPr>
          <w:lang w:val="en-US"/>
        </w:rPr>
        <w:t>log into hosts</w:t>
      </w:r>
      <w:r w:rsidR="00736576">
        <w:rPr>
          <w:lang w:val="en-US"/>
        </w:rPr>
        <w:t xml:space="preserve">. </w:t>
      </w:r>
      <w:r w:rsidR="00DC4A25">
        <w:rPr>
          <w:lang w:val="en-US"/>
        </w:rPr>
        <w:t>Probably e</w:t>
      </w:r>
      <w:r w:rsidR="00736576">
        <w:rPr>
          <w:lang w:val="en-US"/>
        </w:rPr>
        <w:t xml:space="preserve">x-MKT gateway </w:t>
      </w:r>
      <w:r w:rsidR="00DC4A25">
        <w:rPr>
          <w:lang w:val="en-US"/>
        </w:rPr>
        <w:t>also (</w:t>
      </w:r>
      <w:r w:rsidR="00736576">
        <w:rPr>
          <w:lang w:val="en-US"/>
        </w:rPr>
        <w:t xml:space="preserve">to be </w:t>
      </w:r>
      <w:r w:rsidR="00792872">
        <w:rPr>
          <w:lang w:val="en-US"/>
        </w:rPr>
        <w:t>checked</w:t>
      </w:r>
      <w:r w:rsidR="00DC4A25">
        <w:rPr>
          <w:lang w:val="en-US"/>
        </w:rPr>
        <w:t>)</w:t>
      </w:r>
    </w:p>
    <w:p w14:paraId="3EDD5ED1" w14:textId="77777777" w:rsidR="00DC4A25" w:rsidRDefault="00DC4A25" w:rsidP="00A965E9">
      <w:pPr>
        <w:rPr>
          <w:lang w:val="en-US"/>
        </w:rPr>
      </w:pPr>
    </w:p>
    <w:p w14:paraId="4D8B5596" w14:textId="77777777" w:rsidR="00E1173D" w:rsidRDefault="00736576" w:rsidP="00E1173D">
      <w:pPr>
        <w:spacing w:after="0" w:line="240" w:lineRule="auto"/>
        <w:rPr>
          <w:lang w:val="en-US"/>
        </w:rPr>
      </w:pPr>
      <w:r>
        <w:rPr>
          <w:lang w:val="en-US"/>
        </w:rPr>
        <w:t>The account</w:t>
      </w:r>
      <w:r w:rsidR="00792872">
        <w:rPr>
          <w:lang w:val="en-US"/>
        </w:rPr>
        <w:t>s</w:t>
      </w:r>
      <w:r>
        <w:rPr>
          <w:lang w:val="en-US"/>
        </w:rPr>
        <w:t xml:space="preserve"> to </w:t>
      </w:r>
      <w:r w:rsidR="00E1173D">
        <w:rPr>
          <w:lang w:val="en-US"/>
        </w:rPr>
        <w:t xml:space="preserve">be used are: </w:t>
      </w:r>
    </w:p>
    <w:p w14:paraId="755F3747" w14:textId="77777777" w:rsidR="00E1173D" w:rsidRDefault="00EA1E3F" w:rsidP="00E1173D">
      <w:pPr>
        <w:spacing w:after="0" w:line="240" w:lineRule="auto"/>
        <w:rPr>
          <w:lang w:val="en-US"/>
        </w:rPr>
      </w:pPr>
      <w:r>
        <w:rPr>
          <w:lang w:val="en-US"/>
        </w:rPr>
        <w:t>EUR\</w:t>
      </w:r>
      <w:r w:rsidRPr="00EA1E3F">
        <w:rPr>
          <w:lang w:val="en-US"/>
        </w:rPr>
        <w:t>[First_Letter_FirstName+FamilyName]_fr</w:t>
      </w:r>
    </w:p>
    <w:p w14:paraId="60D88C30" w14:textId="77777777" w:rsidR="00E1173D" w:rsidRDefault="00E1173D" w:rsidP="00E1173D">
      <w:pPr>
        <w:spacing w:after="0" w:line="240" w:lineRule="auto"/>
        <w:rPr>
          <w:lang w:val="en-US"/>
        </w:rPr>
      </w:pPr>
      <w:r>
        <w:rPr>
          <w:lang w:val="en-US"/>
        </w:rPr>
        <w:t>EURH\</w:t>
      </w:r>
      <w:r w:rsidRPr="00EA1E3F">
        <w:rPr>
          <w:lang w:val="en-US"/>
        </w:rPr>
        <w:t>[First_Letter_FirstName+FamilyName]_fr</w:t>
      </w:r>
    </w:p>
    <w:p w14:paraId="6E86EEC4" w14:textId="77777777" w:rsidR="00E1173D" w:rsidRDefault="00E1173D" w:rsidP="00E1173D">
      <w:pPr>
        <w:spacing w:after="0" w:line="240" w:lineRule="auto"/>
        <w:rPr>
          <w:lang w:val="en-US"/>
        </w:rPr>
      </w:pPr>
      <w:r>
        <w:rPr>
          <w:lang w:val="en-US"/>
        </w:rPr>
        <w:t>HERMES\Xid_adm or Aid_adm</w:t>
      </w:r>
    </w:p>
    <w:p w14:paraId="4982D388" w14:textId="77777777" w:rsidR="00A965E9" w:rsidRDefault="00E1173D" w:rsidP="00E1173D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 w:rsidR="00EA1E3F">
        <w:rPr>
          <w:lang w:val="en-US"/>
        </w:rPr>
        <w:t>HERMES\Xid_adm</w:t>
      </w:r>
      <w:r w:rsidR="00736576">
        <w:rPr>
          <w:lang w:val="en-US"/>
        </w:rPr>
        <w:t xml:space="preserve"> </w:t>
      </w:r>
      <w:r w:rsidR="00EA1E3F">
        <w:rPr>
          <w:lang w:val="en-US"/>
        </w:rPr>
        <w:t>or Aid_adm</w:t>
      </w:r>
    </w:p>
    <w:p w14:paraId="3AF9EBD6" w14:textId="77777777" w:rsidR="00E1173D" w:rsidRDefault="00E1173D" w:rsidP="00FF5922">
      <w:pPr>
        <w:rPr>
          <w:lang w:val="en-US"/>
        </w:rPr>
      </w:pPr>
      <w:r>
        <w:rPr>
          <w:lang w:val="en-US"/>
        </w:rPr>
        <w:t>ARPEGE\</w:t>
      </w:r>
      <w:r w:rsidRPr="00E1173D">
        <w:rPr>
          <w:lang w:val="en-US"/>
        </w:rPr>
        <w:t xml:space="preserve"> </w:t>
      </w:r>
      <w:r>
        <w:rPr>
          <w:lang w:val="en-US"/>
        </w:rPr>
        <w:t>Xid_adm or Aid_adm</w:t>
      </w:r>
    </w:p>
    <w:p w14:paraId="20D94C02" w14:textId="77777777" w:rsidR="00E1173D" w:rsidRDefault="00E1173D" w:rsidP="00FF5922">
      <w:pPr>
        <w:rPr>
          <w:lang w:val="en-US"/>
        </w:rPr>
      </w:pPr>
    </w:p>
    <w:p w14:paraId="4B45A558" w14:textId="77777777" w:rsidR="00FF5922" w:rsidRDefault="00EA1E3F" w:rsidP="00FF5922">
      <w:pPr>
        <w:rPr>
          <w:lang w:val="en-US"/>
        </w:rPr>
      </w:pPr>
      <w:r>
        <w:rPr>
          <w:lang w:val="en-US"/>
        </w:rPr>
        <w:t xml:space="preserve">You </w:t>
      </w:r>
      <w:r w:rsidR="000A10CD">
        <w:rPr>
          <w:lang w:val="en-US"/>
        </w:rPr>
        <w:t xml:space="preserve">need </w:t>
      </w:r>
      <w:r>
        <w:rPr>
          <w:lang w:val="en-US"/>
        </w:rPr>
        <w:t>to create JUMP request</w:t>
      </w:r>
      <w:r w:rsidR="000A10CD">
        <w:rPr>
          <w:lang w:val="en-US"/>
        </w:rPr>
        <w:t>s</w:t>
      </w:r>
      <w:r>
        <w:rPr>
          <w:lang w:val="en-US"/>
        </w:rPr>
        <w:t xml:space="preserve"> to </w:t>
      </w:r>
      <w:r w:rsidR="00E1173D">
        <w:rPr>
          <w:lang w:val="en-US"/>
        </w:rPr>
        <w:t>get</w:t>
      </w:r>
      <w:r>
        <w:rPr>
          <w:lang w:val="en-US"/>
        </w:rPr>
        <w:t xml:space="preserve"> your EURH and HHERMES accounts </w:t>
      </w:r>
    </w:p>
    <w:p w14:paraId="49E4F8C9" w14:textId="77777777" w:rsidR="00CC3293" w:rsidRDefault="00CC3293" w:rsidP="00FF5922">
      <w:pPr>
        <w:rPr>
          <w:lang w:val="en-US"/>
        </w:rPr>
      </w:pPr>
    </w:p>
    <w:sectPr w:rsidR="00CC3293" w:rsidSect="00912A3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EFB"/>
    <w:multiLevelType w:val="hybridMultilevel"/>
    <w:tmpl w:val="8A627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99C"/>
    <w:multiLevelType w:val="hybridMultilevel"/>
    <w:tmpl w:val="3A80B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1107"/>
    <w:multiLevelType w:val="hybridMultilevel"/>
    <w:tmpl w:val="D898C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40FE"/>
    <w:multiLevelType w:val="hybridMultilevel"/>
    <w:tmpl w:val="3880FE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D35B1"/>
    <w:multiLevelType w:val="hybridMultilevel"/>
    <w:tmpl w:val="DF94C602"/>
    <w:lvl w:ilvl="0" w:tplc="DC7635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A770DC"/>
    <w:multiLevelType w:val="hybridMultilevel"/>
    <w:tmpl w:val="E2E28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DA"/>
    <w:rsid w:val="00042E3B"/>
    <w:rsid w:val="0005339A"/>
    <w:rsid w:val="000A10CD"/>
    <w:rsid w:val="000F391C"/>
    <w:rsid w:val="001263DA"/>
    <w:rsid w:val="001761E1"/>
    <w:rsid w:val="00215627"/>
    <w:rsid w:val="002642A1"/>
    <w:rsid w:val="002737C0"/>
    <w:rsid w:val="002871CB"/>
    <w:rsid w:val="002D7AAD"/>
    <w:rsid w:val="002F37BE"/>
    <w:rsid w:val="00413658"/>
    <w:rsid w:val="00467149"/>
    <w:rsid w:val="00467771"/>
    <w:rsid w:val="005154A8"/>
    <w:rsid w:val="00560D59"/>
    <w:rsid w:val="00625933"/>
    <w:rsid w:val="00655798"/>
    <w:rsid w:val="00665533"/>
    <w:rsid w:val="006C6F9F"/>
    <w:rsid w:val="006E72E7"/>
    <w:rsid w:val="006F2E20"/>
    <w:rsid w:val="00736576"/>
    <w:rsid w:val="00750834"/>
    <w:rsid w:val="00792872"/>
    <w:rsid w:val="007F7881"/>
    <w:rsid w:val="0084158E"/>
    <w:rsid w:val="008A4258"/>
    <w:rsid w:val="00912A33"/>
    <w:rsid w:val="009345E1"/>
    <w:rsid w:val="00937E58"/>
    <w:rsid w:val="009572CD"/>
    <w:rsid w:val="00A965E9"/>
    <w:rsid w:val="00AD13A2"/>
    <w:rsid w:val="00AD1456"/>
    <w:rsid w:val="00B45B83"/>
    <w:rsid w:val="00B47128"/>
    <w:rsid w:val="00B700AE"/>
    <w:rsid w:val="00B74365"/>
    <w:rsid w:val="00B93D17"/>
    <w:rsid w:val="00BC4742"/>
    <w:rsid w:val="00BD4803"/>
    <w:rsid w:val="00BF503B"/>
    <w:rsid w:val="00C81001"/>
    <w:rsid w:val="00CB627A"/>
    <w:rsid w:val="00CC3293"/>
    <w:rsid w:val="00CD35EC"/>
    <w:rsid w:val="00CE4390"/>
    <w:rsid w:val="00D26518"/>
    <w:rsid w:val="00DC4A25"/>
    <w:rsid w:val="00DE7481"/>
    <w:rsid w:val="00E1173D"/>
    <w:rsid w:val="00E81734"/>
    <w:rsid w:val="00EA1E3F"/>
    <w:rsid w:val="00ED7C8B"/>
    <w:rsid w:val="00F074A6"/>
    <w:rsid w:val="00F45EB8"/>
    <w:rsid w:val="00F75AA2"/>
    <w:rsid w:val="00FA4E63"/>
    <w:rsid w:val="00FB7BAA"/>
    <w:rsid w:val="00FD5A72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73C3C"/>
  <w15:chartTrackingRefBased/>
  <w15:docId w15:val="{18ED137D-422B-45CB-BB5C-76551AC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7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4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rixaccess.int.world.socgen/Citrix/iDeskWeb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ind.fr.world.socgen/ope/database/SAP/KnowledgeBase/SYS-PAACT-FAQ-ALL%20-%20PAACT%20servers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ind.fr.world.socgen/ope/retdatabase/technologies/SQL_Server/Documents_SQL%20Server/OnCall%20MSSQL%20L3%20Toolkit.pp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cedure" ma:contentTypeID="0x010100140B421CAB034A67A82D95ED4DD20169008EC08ED4151CBF439E16BD4BA0D668B0007597AC56934CAB4DBAD7AA8FAEC5FF23" ma:contentTypeVersion="35" ma:contentTypeDescription="" ma:contentTypeScope="" ma:versionID="396fbf01a9b766bcc098560f0b6ba1a0">
  <xsd:schema xmlns:xsd="http://www.w3.org/2001/XMLSchema" xmlns:xs="http://www.w3.org/2001/XMLSchema" xmlns:p="http://schemas.microsoft.com/office/2006/metadata/properties" xmlns:ns2="c659429e-925b-4d5c-8c0c-008662103857" xmlns:ns3="b3d37106-826c-4e5c-af00-fc5ae3f3ed1f" targetNamespace="http://schemas.microsoft.com/office/2006/metadata/properties" ma:root="true" ma:fieldsID="36636b808932bf53cdb73984e5e5fa3a" ns2:_="" ns3:_="">
    <xsd:import namespace="c659429e-925b-4d5c-8c0c-008662103857"/>
    <xsd:import namespace="b3d37106-826c-4e5c-af00-fc5ae3f3ed1f"/>
    <xsd:element name="properties">
      <xsd:complexType>
        <xsd:sequence>
          <xsd:element name="documentManagement">
            <xsd:complexType>
              <xsd:all>
                <xsd:element ref="ns2:Countries_x002f_Regions" minOccurs="0"/>
                <xsd:element ref="ns2:Frequency" minOccurs="0"/>
                <xsd:element ref="ns2:Procedure" minOccurs="0"/>
                <xsd:element ref="ns2:SGMINDLastReviewDate" minOccurs="0"/>
                <xsd:element ref="ns2:TaxCatchAll" minOccurs="0"/>
                <xsd:element ref="ns2:TaxCatchAllLabel" minOccurs="0"/>
                <xsd:element ref="ns2:i69b50d4565c45c9814c249255bb54fe" minOccurs="0"/>
                <xsd:element ref="ns2:m5019c9d4ed54ef780e8766eaac7ef1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9429e-925b-4d5c-8c0c-008662103857" elementFormDefault="qualified">
    <xsd:import namespace="http://schemas.microsoft.com/office/2006/documentManagement/types"/>
    <xsd:import namespace="http://schemas.microsoft.com/office/infopath/2007/PartnerControls"/>
    <xsd:element name="Countries_x002f_Regions" ma:index="2" nillable="true" ma:displayName="Regions/Countries" ma:internalName="Countries_x002F_Reg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SIA"/>
                    <xsd:enumeration value="EMEA"/>
                    <xsd:enumeration value="FTS"/>
                    <xsd:enumeration value="INDIA"/>
                    <xsd:enumeration value="PARIS"/>
                    <xsd:enumeration value="WORLDWIDE"/>
                  </xsd:restriction>
                </xsd:simpleType>
              </xsd:element>
            </xsd:sequence>
          </xsd:extension>
        </xsd:complexContent>
      </xsd:complexType>
    </xsd:element>
    <xsd:element name="Frequency" ma:index="3" nillable="true" ma:displayName="Frequency" ma:default="On Demand" ma:format="RadioButtons" ma:internalName="Frequency">
      <xsd:simpleType>
        <xsd:restriction base="dms:Choice">
          <xsd:enumeration value="On Demand"/>
          <xsd:enumeration value="Recurrent"/>
        </xsd:restriction>
      </xsd:simpleType>
    </xsd:element>
    <xsd:element name="Procedure" ma:index="4" nillable="true" ma:displayName="Procedure" ma:format="Dropdown" ma:internalName="Procedure">
      <xsd:simpleType>
        <xsd:restriction base="dms:Choice">
          <xsd:enumeration value="L1"/>
          <xsd:enumeration value="L2"/>
          <xsd:enumeration value="L3"/>
        </xsd:restriction>
      </xsd:simpleType>
    </xsd:element>
    <xsd:element name="SGMINDLastReviewDate" ma:index="5" nillable="true" ma:displayName="Last Review Date" ma:format="DateOnly" ma:internalName="SGMINDLastReviewDate0">
      <xsd:simpleType>
        <xsd:restriction base="dms:DateTime"/>
      </xsd:simpleType>
    </xsd:element>
    <xsd:element name="TaxCatchAll" ma:index="7" nillable="true" ma:displayName="Taxonomy Catch All Column" ma:description="" ma:hidden="true" ma:list="{3f946ca4-4d21-452a-8901-c017695e70b1}" ma:internalName="TaxCatchAll" ma:showField="CatchAllData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description="" ma:hidden="true" ma:list="{3f946ca4-4d21-452a-8901-c017695e70b1}" ma:internalName="TaxCatchAllLabel" ma:readOnly="true" ma:showField="CatchAllDataLabel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69b50d4565c45c9814c249255bb54fe" ma:index="15" nillable="true" ma:taxonomy="true" ma:internalName="i69b50d4565c45c9814c249255bb54fe" ma:taxonomyFieldName="Products" ma:displayName="Products" ma:default="" ma:fieldId="{269b50d4-565c-45c9-814c-249255bb54fe}" ma:sspId="c69a47fc-2ea9-4166-b8d8-047d17cb5b4f" ma:termSetId="403ba9dd-ba7b-4e74-9e97-2b7f3eacbf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019c9d4ed54ef780e8766eaac7ef1d" ma:index="18" nillable="true" ma:taxonomy="true" ma:internalName="m5019c9d4ed54ef780e8766eaac7ef1d" ma:taxonomyFieldName="SGMINDSharedInfra" ma:displayName="Shared Infra (SECURIPROD)" ma:default="" ma:fieldId="{65019c9d-4ed5-4ef7-80e8-766eaac7ef1d}" ma:taxonomyMulti="true" ma:sspId="c69a47fc-2ea9-4166-b8d8-047d17cb5b4f" ma:termSetId="ca3b8368-fdbb-48df-8b09-aafba972ca94" ma:anchorId="4804ba21-385e-4c4c-813f-48134223c17e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37106-826c-4e5c-af00-fc5ae3f3e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019c9d4ed54ef780e8766eaac7ef1d xmlns="c659429e-925b-4d5c-8c0c-008662103857">
      <Terms xmlns="http://schemas.microsoft.com/office/infopath/2007/PartnerControls"/>
    </m5019c9d4ed54ef780e8766eaac7ef1d>
    <i69b50d4565c45c9814c249255bb54fe xmlns="c659429e-925b-4d5c-8c0c-008662103857">
      <Terms xmlns="http://schemas.microsoft.com/office/infopath/2007/PartnerControls"/>
    </i69b50d4565c45c9814c249255bb54fe>
    <TaxCatchAll xmlns="c659429e-925b-4d5c-8c0c-008662103857"/>
    <Frequency xmlns="c659429e-925b-4d5c-8c0c-008662103857">On Demand</Frequency>
    <Procedure xmlns="c659429e-925b-4d5c-8c0c-008662103857" xsi:nil="true"/>
    <SGMINDLastReviewDate xmlns="c659429e-925b-4d5c-8c0c-008662103857" xsi:nil="true"/>
    <Countries_x002f_Regions xmlns="c659429e-925b-4d5c-8c0c-008662103857"/>
  </documentManagement>
</p:properties>
</file>

<file path=customXml/itemProps1.xml><?xml version="1.0" encoding="utf-8"?>
<ds:datastoreItem xmlns:ds="http://schemas.openxmlformats.org/officeDocument/2006/customXml" ds:itemID="{38A0007F-B5DA-4003-8A2D-9EA82E2A7E89}"/>
</file>

<file path=customXml/itemProps2.xml><?xml version="1.0" encoding="utf-8"?>
<ds:datastoreItem xmlns:ds="http://schemas.openxmlformats.org/officeDocument/2006/customXml" ds:itemID="{5EABE4F2-D414-4332-8C45-C67D28680575}"/>
</file>

<file path=customXml/itemProps3.xml><?xml version="1.0" encoding="utf-8"?>
<ds:datastoreItem xmlns:ds="http://schemas.openxmlformats.org/officeDocument/2006/customXml" ds:itemID="{80D93AB2-4934-41BB-8B9C-327E2587EE20}"/>
</file>

<file path=docProps/app.xml><?xml version="1.0" encoding="utf-8"?>
<Properties xmlns="http://schemas.openxmlformats.org/officeDocument/2006/extended-properties" xmlns:vt="http://schemas.openxmlformats.org/officeDocument/2006/docPropsVTypes">
  <Template>797ACA4C</Template>
  <TotalTime>76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GASTINEAU</dc:creator>
  <cp:keywords/>
  <dc:description/>
  <cp:lastModifiedBy>DEVILLE Gauthier ResgGtsPasDreDef</cp:lastModifiedBy>
  <cp:revision>5</cp:revision>
  <dcterms:created xsi:type="dcterms:W3CDTF">2018-05-07T16:17:00Z</dcterms:created>
  <dcterms:modified xsi:type="dcterms:W3CDTF">2018-07-19T08:48:00Z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0x010100140B421CAB034A67A82D95ED4DD20169008EC08ED4151CBF439E16BD4BA0D668B0007597AC56934CAB4DBAD7AA8FAEC5FF23</vt:lpwstr>
  </property>
</Properties>
</file>