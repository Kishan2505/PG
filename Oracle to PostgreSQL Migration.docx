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74" w:rsidRDefault="00A87ADE" w:rsidP="00A87ADE">
      <w:pPr>
        <w:jc w:val="center"/>
        <w:rPr>
          <w:b/>
          <w:i/>
          <w:sz w:val="32"/>
          <w:szCs w:val="32"/>
          <w:u w:val="single"/>
        </w:rPr>
      </w:pPr>
      <w:r w:rsidRPr="00A87ADE">
        <w:rPr>
          <w:b/>
          <w:i/>
          <w:sz w:val="32"/>
          <w:szCs w:val="32"/>
          <w:u w:val="single"/>
        </w:rPr>
        <w:t>Oracle to PostgreSQL Migration</w:t>
      </w:r>
    </w:p>
    <w:p w:rsidR="00A87ADE" w:rsidRPr="00124526" w:rsidRDefault="00A87ADE" w:rsidP="00A87ADE">
      <w:pPr>
        <w:spacing w:line="240" w:lineRule="auto"/>
        <w:rPr>
          <w:b/>
          <w:i/>
          <w:sz w:val="24"/>
          <w:szCs w:val="24"/>
          <w:u w:val="single"/>
        </w:rPr>
      </w:pPr>
      <w:r w:rsidRPr="00124526">
        <w:rPr>
          <w:b/>
          <w:i/>
          <w:sz w:val="24"/>
          <w:szCs w:val="24"/>
          <w:u w:val="single"/>
        </w:rPr>
        <w:t>Ora2pg Installation Steps:</w:t>
      </w:r>
    </w:p>
    <w:p w:rsid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</w:rPr>
      </w:pPr>
      <w:proofErr w:type="gramStart"/>
      <w:r>
        <w:rPr>
          <w:rFonts w:ascii="Segoe UI" w:hAnsi="Segoe UI" w:cs="Segoe UI"/>
          <w:color w:val="000000"/>
          <w:sz w:val="16"/>
          <w:szCs w:val="16"/>
        </w:rPr>
        <w:t>First of all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>, to compile ora2pg we need on ORACLE_HOME.</w:t>
      </w:r>
    </w:p>
    <w:p w:rsid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Then we need to compile </w:t>
      </w:r>
      <w:r w:rsidR="008E605C">
        <w:rPr>
          <w:rFonts w:ascii="Segoe UI" w:hAnsi="Segoe UI" w:cs="Segoe UI"/>
          <w:color w:val="000000"/>
          <w:sz w:val="16"/>
          <w:szCs w:val="16"/>
        </w:rPr>
        <w:t>mandatory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 w:rsidR="008E605C">
        <w:rPr>
          <w:rFonts w:ascii="Segoe UI" w:hAnsi="Segoe UI" w:cs="Segoe UI"/>
          <w:color w:val="000000"/>
          <w:sz w:val="16"/>
          <w:szCs w:val="16"/>
        </w:rPr>
        <w:t>dependencies:</w:t>
      </w:r>
      <w:r>
        <w:rPr>
          <w:rFonts w:ascii="Segoe UI" w:hAnsi="Segoe UI" w:cs="Segoe UI"/>
          <w:color w:val="000000"/>
          <w:sz w:val="16"/>
          <w:szCs w:val="16"/>
        </w:rPr>
        <w:t xml:space="preserve"> DBI, DBD-Oracle. If you want ora2pg to connect to a </w:t>
      </w:r>
      <w:r w:rsidR="008E605C">
        <w:rPr>
          <w:rFonts w:ascii="Segoe UI" w:hAnsi="Segoe UI" w:cs="Segoe UI"/>
          <w:color w:val="000000"/>
          <w:sz w:val="16"/>
          <w:szCs w:val="16"/>
        </w:rPr>
        <w:t>PostgreSQL</w:t>
      </w:r>
      <w:r>
        <w:rPr>
          <w:rFonts w:ascii="Segoe UI" w:hAnsi="Segoe UI" w:cs="Segoe UI"/>
          <w:color w:val="000000"/>
          <w:sz w:val="16"/>
          <w:szCs w:val="16"/>
        </w:rPr>
        <w:t xml:space="preserve"> cluster you will need </w:t>
      </w:r>
      <w:proofErr w:type="gramStart"/>
      <w:r>
        <w:rPr>
          <w:rFonts w:ascii="Segoe UI" w:hAnsi="Segoe UI" w:cs="Segoe UI"/>
          <w:color w:val="000000"/>
          <w:sz w:val="16"/>
          <w:szCs w:val="16"/>
        </w:rPr>
        <w:t>also</w:t>
      </w:r>
      <w:r w:rsidR="008E605C"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 xml:space="preserve"> :</w:t>
      </w:r>
      <w:proofErr w:type="gramEnd"/>
      <w:r>
        <w:rPr>
          <w:rFonts w:ascii="Segoe UI" w:hAnsi="Segoe UI" w:cs="Segoe UI"/>
          <w:color w:val="000000"/>
          <w:sz w:val="16"/>
          <w:szCs w:val="16"/>
        </w:rPr>
        <w:t xml:space="preserve"> DBI-Pg.</w:t>
      </w:r>
    </w:p>
    <w:p w:rsid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  <w:lang w:val="fr-FR"/>
        </w:rPr>
      </w:pPr>
      <w:proofErr w:type="spellStart"/>
      <w:proofErr w:type="gramStart"/>
      <w:r>
        <w:rPr>
          <w:rFonts w:ascii="Segoe UI" w:hAnsi="Segoe UI" w:cs="Segoe UI"/>
          <w:color w:val="000000"/>
          <w:sz w:val="16"/>
          <w:szCs w:val="16"/>
          <w:lang w:val="fr-FR"/>
        </w:rPr>
        <w:t>cp</w:t>
      </w:r>
      <w:proofErr w:type="spellEnd"/>
      <w:proofErr w:type="gram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-r /produits/oracle/112010/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products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>/perl /produits/oracle/</w:t>
      </w:r>
    </w:p>
    <w:p w:rsid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  <w:lang w:val="fr-FR"/>
        </w:rPr>
      </w:pPr>
      <w:proofErr w:type="gramStart"/>
      <w:r>
        <w:rPr>
          <w:rFonts w:ascii="Segoe UI" w:hAnsi="Segoe UI" w:cs="Segoe UI"/>
          <w:color w:val="000000"/>
          <w:sz w:val="16"/>
          <w:szCs w:val="16"/>
          <w:lang w:val="fr-FR"/>
        </w:rPr>
        <w:t>export</w:t>
      </w:r>
      <w:proofErr w:type="gram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PERL5LIB=/produits/oracle/perl/lib:/produits/oracle/perl/lib/site_perl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  <w:t>export ORACLE_HOME=/produits/oracle/112010/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products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>/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  <w:t>export LD_LIBRARY_PATH=/produits/oracle/112010/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products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>/lib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  <w:t>export PATH=/produits/oracle/perl/bin:$ORACLE_HOME/bin:$PATH</w:t>
      </w:r>
    </w:p>
    <w:p w:rsid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  <w:lang w:val="fr-FR"/>
        </w:rPr>
      </w:pPr>
      <w:proofErr w:type="gramStart"/>
      <w:r>
        <w:rPr>
          <w:rFonts w:ascii="Segoe UI" w:hAnsi="Segoe UI" w:cs="Segoe UI"/>
          <w:color w:val="000000"/>
          <w:sz w:val="16"/>
          <w:szCs w:val="16"/>
          <w:lang w:val="fr-FR"/>
        </w:rPr>
        <w:t>cd</w:t>
      </w:r>
      <w:proofErr w:type="gram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/produits/oracle/ora2pg/DBI-X.XXX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clean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  <w:t>perl Makefile.PL PREFIX=/produits/oracle/perl LIB=/produits/oracle/perl/lib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&amp;&amp; 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install</w:t>
      </w:r>
      <w:proofErr w:type="spellEnd"/>
    </w:p>
    <w:p w:rsid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  <w:lang w:val="fr-FR"/>
        </w:rPr>
      </w:pPr>
      <w:proofErr w:type="gramStart"/>
      <w:r>
        <w:rPr>
          <w:rFonts w:ascii="Segoe UI" w:hAnsi="Segoe UI" w:cs="Segoe UI"/>
          <w:color w:val="000000"/>
          <w:sz w:val="16"/>
          <w:szCs w:val="16"/>
          <w:lang w:val="fr-FR"/>
        </w:rPr>
        <w:t>cd</w:t>
      </w:r>
      <w:proofErr w:type="gram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/produits/oracle/ora2pg/DBD-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Pg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>-X.XX.X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clean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  <w:t>perl Makefile.PL PREFIX=/produits/oracle/perl LIB=/produits/oracle/perl/lib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&amp;&amp; 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install</w:t>
      </w:r>
      <w:proofErr w:type="spellEnd"/>
    </w:p>
    <w:p w:rsid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  <w:lang w:val="fr-FR"/>
        </w:rPr>
      </w:pPr>
      <w:proofErr w:type="gramStart"/>
      <w:r>
        <w:rPr>
          <w:rFonts w:ascii="Segoe UI" w:hAnsi="Segoe UI" w:cs="Segoe UI"/>
          <w:color w:val="000000"/>
          <w:sz w:val="16"/>
          <w:szCs w:val="16"/>
          <w:lang w:val="fr-FR"/>
        </w:rPr>
        <w:t>cd</w:t>
      </w:r>
      <w:proofErr w:type="gram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/produits/oracle/ora2pg/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DBD-Oracle-X.XX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clean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  <w:t>perl Makefile.PL PREFIX=/produits/oracle/perl LIB=/produits/oracle/perl/lib</w:t>
      </w:r>
      <w:r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&amp;&amp; 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>
        <w:rPr>
          <w:rFonts w:ascii="Segoe UI" w:hAnsi="Segoe UI" w:cs="Segoe UI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6"/>
          <w:szCs w:val="16"/>
          <w:lang w:val="fr-FR"/>
        </w:rPr>
        <w:t>install</w:t>
      </w:r>
      <w:proofErr w:type="spellEnd"/>
    </w:p>
    <w:p w:rsidR="00A87ADE" w:rsidRP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  <w:lang w:val="fr-FR"/>
        </w:rPr>
      </w:pPr>
      <w:proofErr w:type="gramStart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>cd</w:t>
      </w:r>
      <w:proofErr w:type="gramEnd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 xml:space="preserve"> /produits/oracle/ora2pg/ora2pg-XX.X</w:t>
      </w:r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 xml:space="preserve"> clean</w:t>
      </w:r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br/>
        <w:t>perl Makefile.PL PREFIX=/produits/oracle/perl LIB=/produits/oracle/perl/lib</w:t>
      </w:r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 xml:space="preserve"> &amp;&amp; </w:t>
      </w:r>
      <w:proofErr w:type="spellStart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>make</w:t>
      </w:r>
      <w:proofErr w:type="spellEnd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 xml:space="preserve"> </w:t>
      </w:r>
      <w:proofErr w:type="spellStart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>install</w:t>
      </w:r>
      <w:proofErr w:type="spellEnd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br/>
      </w:r>
      <w:proofErr w:type="spellStart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>cp</w:t>
      </w:r>
      <w:proofErr w:type="spellEnd"/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 xml:space="preserve"> /produits/oracle/perl/produits/oracle/112010/products/perl/bin/ora2pg /produits/oracle/perl/bin</w:t>
      </w:r>
    </w:p>
    <w:p w:rsidR="00A87ADE" w:rsidRP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  <w:lang w:val="fr-FR"/>
        </w:rPr>
      </w:pPr>
      <w:r w:rsidRPr="00A87ADE">
        <w:rPr>
          <w:rFonts w:ascii="Segoe UI" w:hAnsi="Segoe UI" w:cs="Segoe UI"/>
          <w:color w:val="000000"/>
          <w:sz w:val="16"/>
          <w:szCs w:val="16"/>
          <w:lang w:val="fr-FR"/>
        </w:rPr>
        <w:t> </w:t>
      </w:r>
    </w:p>
    <w:p w:rsidR="00A87ADE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#Variables PERL5LIB and PATH are </w:t>
      </w:r>
      <w:r w:rsidR="008E605C">
        <w:rPr>
          <w:rFonts w:ascii="Segoe UI" w:hAnsi="Segoe UI" w:cs="Segoe UI"/>
          <w:color w:val="000000"/>
          <w:sz w:val="16"/>
          <w:szCs w:val="16"/>
        </w:rPr>
        <w:t>mandatory</w:t>
      </w:r>
      <w:r>
        <w:rPr>
          <w:rFonts w:ascii="Segoe UI" w:hAnsi="Segoe UI" w:cs="Segoe UI"/>
          <w:color w:val="000000"/>
          <w:sz w:val="16"/>
          <w:szCs w:val="16"/>
        </w:rPr>
        <w:t xml:space="preserve"> each time you connect to the machine to execute ora2pg</w:t>
      </w:r>
    </w:p>
    <w:p w:rsidR="00A87ADE" w:rsidRPr="00FF462F" w:rsidRDefault="00A87ADE" w:rsidP="00A87ADE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</w:rPr>
      </w:pPr>
      <w:r w:rsidRPr="00FF462F">
        <w:rPr>
          <w:rFonts w:ascii="Segoe UI" w:hAnsi="Segoe UI" w:cs="Segoe UI"/>
          <w:color w:val="000000"/>
          <w:sz w:val="16"/>
          <w:szCs w:val="16"/>
        </w:rPr>
        <w:t>ora2pg --version</w:t>
      </w:r>
    </w:p>
    <w:p w:rsidR="00A87ADE" w:rsidRDefault="00422F64" w:rsidP="00A87ADE">
      <w:pPr>
        <w:rPr>
          <w:b/>
          <w:i/>
          <w:sz w:val="24"/>
          <w:szCs w:val="24"/>
          <w:u w:val="single"/>
        </w:rPr>
      </w:pPr>
      <w:r w:rsidRPr="00124526">
        <w:rPr>
          <w:b/>
          <w:i/>
          <w:sz w:val="24"/>
          <w:szCs w:val="24"/>
          <w:u w:val="single"/>
        </w:rPr>
        <w:t xml:space="preserve">Migration </w:t>
      </w:r>
      <w:r>
        <w:rPr>
          <w:b/>
          <w:i/>
          <w:sz w:val="24"/>
          <w:szCs w:val="24"/>
          <w:u w:val="single"/>
        </w:rPr>
        <w:t>Steps</w:t>
      </w:r>
      <w:r w:rsidRPr="00124526">
        <w:rPr>
          <w:b/>
          <w:i/>
          <w:sz w:val="24"/>
          <w:szCs w:val="24"/>
          <w:u w:val="single"/>
        </w:rPr>
        <w:t>:</w:t>
      </w:r>
    </w:p>
    <w:p w:rsidR="00422F64" w:rsidRPr="00FF462F" w:rsidRDefault="00FF462F" w:rsidP="00422F64">
      <w:pPr>
        <w:spacing w:before="100" w:beforeAutospacing="1" w:after="100" w:afterAutospacing="1"/>
        <w:rPr>
          <w:b/>
          <w:sz w:val="20"/>
          <w:szCs w:val="20"/>
        </w:rPr>
      </w:pPr>
      <w:r w:rsidRPr="00FF462F">
        <w:rPr>
          <w:b/>
          <w:sz w:val="20"/>
          <w:szCs w:val="20"/>
        </w:rPr>
        <w:t>Export:</w:t>
      </w:r>
    </w:p>
    <w:p w:rsidR="00FF462F" w:rsidRP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 w:rsidRPr="00FF462F">
        <w:rPr>
          <w:sz w:val="20"/>
          <w:szCs w:val="20"/>
        </w:rPr>
        <w:lastRenderedPageBreak/>
        <w:t>export PERL5LIB=/produits/admindb/postgres/ora2pg/perl:/produits/admindb/postgres/ora2pg/perl/lib:/produits/admindb/postgres/ora2pg/perl/lib/site_</w:t>
      </w:r>
      <w:proofErr w:type="gramStart"/>
      <w:r w:rsidRPr="00FF462F">
        <w:rPr>
          <w:sz w:val="20"/>
          <w:szCs w:val="20"/>
        </w:rPr>
        <w:t>perl:/produits/admindb/postgres/ora2pg/ora2pg-16.1/lib:$</w:t>
      </w:r>
      <w:proofErr w:type="gramEnd"/>
      <w:r w:rsidRPr="00FF462F">
        <w:rPr>
          <w:sz w:val="20"/>
          <w:szCs w:val="20"/>
        </w:rPr>
        <w:t>PERL5LIB</w:t>
      </w:r>
    </w:p>
    <w:p w:rsidR="00FF462F" w:rsidRP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 w:rsidRPr="00FF462F">
        <w:rPr>
          <w:sz w:val="20"/>
          <w:szCs w:val="20"/>
        </w:rPr>
        <w:t>export PATH=/produits/admindb/postgres/ora2pg/perl/</w:t>
      </w:r>
      <w:proofErr w:type="gramStart"/>
      <w:r w:rsidRPr="00FF462F">
        <w:rPr>
          <w:sz w:val="20"/>
          <w:szCs w:val="20"/>
        </w:rPr>
        <w:t>bin:/produits/admindb/postgres/ora2pg/perl/etc:$</w:t>
      </w:r>
      <w:proofErr w:type="gramEnd"/>
      <w:r w:rsidRPr="00FF462F">
        <w:rPr>
          <w:sz w:val="20"/>
          <w:szCs w:val="20"/>
        </w:rPr>
        <w:t>PATH</w:t>
      </w:r>
    </w:p>
    <w:p w:rsidR="00FF462F" w:rsidRP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</w:p>
    <w:p w:rsidR="00FF462F" w:rsidRP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 w:rsidRPr="00FF462F">
        <w:rPr>
          <w:sz w:val="20"/>
          <w:szCs w:val="20"/>
        </w:rPr>
        <w:t>ora2pg -t SHOW_VERSION -c /produits/admindb/postgres/ora2pg/VFE_migration/PROD_VFE_Mig/pvfepvfe_ora2pg.conf</w:t>
      </w:r>
    </w:p>
    <w:p w:rsidR="00FF462F" w:rsidRP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 w:rsidRPr="00FF462F">
        <w:rPr>
          <w:sz w:val="20"/>
          <w:szCs w:val="20"/>
        </w:rPr>
        <w:t xml:space="preserve">ora2pg -t TABLE -o </w:t>
      </w:r>
      <w:proofErr w:type="spellStart"/>
      <w:r w:rsidRPr="00FF462F">
        <w:rPr>
          <w:sz w:val="20"/>
          <w:szCs w:val="20"/>
        </w:rPr>
        <w:t>table.sql</w:t>
      </w:r>
      <w:proofErr w:type="spellEnd"/>
      <w:r w:rsidRPr="00FF462F">
        <w:rPr>
          <w:sz w:val="20"/>
          <w:szCs w:val="20"/>
        </w:rPr>
        <w:t xml:space="preserve"> -b /</w:t>
      </w:r>
      <w:proofErr w:type="spellStart"/>
      <w:r w:rsidRPr="00FF462F">
        <w:rPr>
          <w:sz w:val="20"/>
          <w:szCs w:val="20"/>
        </w:rPr>
        <w:t>produits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admindb</w:t>
      </w:r>
      <w:proofErr w:type="spellEnd"/>
      <w:r w:rsidRPr="00FF462F">
        <w:rPr>
          <w:sz w:val="20"/>
          <w:szCs w:val="20"/>
        </w:rPr>
        <w:t>/postgres/ora2pg/</w:t>
      </w:r>
      <w:proofErr w:type="spellStart"/>
      <w:r w:rsidRPr="00FF462F">
        <w:rPr>
          <w:sz w:val="20"/>
          <w:szCs w:val="20"/>
        </w:rPr>
        <w:t>VFE_migration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PROD_VFE_Mig</w:t>
      </w:r>
      <w:proofErr w:type="spellEnd"/>
      <w:r w:rsidRPr="00FF462F">
        <w:rPr>
          <w:sz w:val="20"/>
          <w:szCs w:val="20"/>
        </w:rPr>
        <w:t>/ -c /produits/admindb/postgres/ora2pg/VFE_migration/PROD_VFE_Mig/pvfepvfe_ora2pg.conf</w:t>
      </w:r>
    </w:p>
    <w:p w:rsidR="00FF462F" w:rsidRP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 w:rsidRPr="00FF462F">
        <w:rPr>
          <w:sz w:val="20"/>
          <w:szCs w:val="20"/>
        </w:rPr>
        <w:t xml:space="preserve">ora2pg -t SEQUENCE -o </w:t>
      </w:r>
      <w:proofErr w:type="spellStart"/>
      <w:r w:rsidRPr="00FF462F">
        <w:rPr>
          <w:sz w:val="20"/>
          <w:szCs w:val="20"/>
        </w:rPr>
        <w:t>sequences.sql</w:t>
      </w:r>
      <w:proofErr w:type="spellEnd"/>
      <w:r w:rsidRPr="00FF462F">
        <w:rPr>
          <w:sz w:val="20"/>
          <w:szCs w:val="20"/>
        </w:rPr>
        <w:t xml:space="preserve"> -b /</w:t>
      </w:r>
      <w:proofErr w:type="spellStart"/>
      <w:r w:rsidRPr="00FF462F">
        <w:rPr>
          <w:sz w:val="20"/>
          <w:szCs w:val="20"/>
        </w:rPr>
        <w:t>produits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admindb</w:t>
      </w:r>
      <w:proofErr w:type="spellEnd"/>
      <w:r w:rsidRPr="00FF462F">
        <w:rPr>
          <w:sz w:val="20"/>
          <w:szCs w:val="20"/>
        </w:rPr>
        <w:t>/postgres/ora2pg/</w:t>
      </w:r>
      <w:proofErr w:type="spellStart"/>
      <w:r w:rsidRPr="00FF462F">
        <w:rPr>
          <w:sz w:val="20"/>
          <w:szCs w:val="20"/>
        </w:rPr>
        <w:t>VFE_migration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PROD_VFE_Mig</w:t>
      </w:r>
      <w:proofErr w:type="spellEnd"/>
      <w:r w:rsidRPr="00FF462F">
        <w:rPr>
          <w:sz w:val="20"/>
          <w:szCs w:val="20"/>
        </w:rPr>
        <w:t xml:space="preserve"> -c /produits/admindb/postgres/ora2pg/VFE_migration/PROD_VFE_Mig/pvfepvfe_ora2pg.conf</w:t>
      </w:r>
    </w:p>
    <w:p w:rsidR="00FF462F" w:rsidRP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 w:rsidRPr="00FF462F">
        <w:rPr>
          <w:sz w:val="20"/>
          <w:szCs w:val="20"/>
        </w:rPr>
        <w:t xml:space="preserve">ora2pg -t GRANT -o </w:t>
      </w:r>
      <w:proofErr w:type="spellStart"/>
      <w:r w:rsidRPr="00FF462F">
        <w:rPr>
          <w:sz w:val="20"/>
          <w:szCs w:val="20"/>
        </w:rPr>
        <w:t>grants.sql</w:t>
      </w:r>
      <w:proofErr w:type="spellEnd"/>
      <w:r w:rsidRPr="00FF462F">
        <w:rPr>
          <w:sz w:val="20"/>
          <w:szCs w:val="20"/>
        </w:rPr>
        <w:t xml:space="preserve"> -b /</w:t>
      </w:r>
      <w:proofErr w:type="spellStart"/>
      <w:r w:rsidRPr="00FF462F">
        <w:rPr>
          <w:sz w:val="20"/>
          <w:szCs w:val="20"/>
        </w:rPr>
        <w:t>produits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admindb</w:t>
      </w:r>
      <w:proofErr w:type="spellEnd"/>
      <w:r w:rsidRPr="00FF462F">
        <w:rPr>
          <w:sz w:val="20"/>
          <w:szCs w:val="20"/>
        </w:rPr>
        <w:t>/postgres/ora2pg/</w:t>
      </w:r>
      <w:proofErr w:type="spellStart"/>
      <w:r w:rsidRPr="00FF462F">
        <w:rPr>
          <w:sz w:val="20"/>
          <w:szCs w:val="20"/>
        </w:rPr>
        <w:t>VFE_migration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PROD_VFE_Mig</w:t>
      </w:r>
      <w:proofErr w:type="spellEnd"/>
      <w:r w:rsidRPr="00FF462F">
        <w:rPr>
          <w:sz w:val="20"/>
          <w:szCs w:val="20"/>
        </w:rPr>
        <w:t xml:space="preserve"> -c /produits/admindb/postgres/ora2pg/VFE_migration/PROD_VFE_Mig/pvfepvfe_ora2pg.conf</w:t>
      </w:r>
    </w:p>
    <w:p w:rsidR="00FF462F" w:rsidRPr="00FF462F" w:rsidRDefault="00FF462F" w:rsidP="00FF462F">
      <w:pPr>
        <w:spacing w:before="100" w:beforeAutospacing="1" w:after="100" w:afterAutospacing="1"/>
        <w:rPr>
          <w:b/>
          <w:sz w:val="20"/>
          <w:szCs w:val="20"/>
        </w:rPr>
      </w:pPr>
      <w:r w:rsidRPr="00FF462F">
        <w:rPr>
          <w:b/>
          <w:sz w:val="20"/>
          <w:szCs w:val="20"/>
        </w:rPr>
        <w:t>Data Export:</w:t>
      </w:r>
    </w:p>
    <w:p w:rsidR="00FF462F" w:rsidRP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 w:rsidRPr="00FF462F">
        <w:rPr>
          <w:sz w:val="20"/>
          <w:szCs w:val="20"/>
        </w:rPr>
        <w:t xml:space="preserve">ora2pg -t INSERT -o </w:t>
      </w:r>
      <w:proofErr w:type="spellStart"/>
      <w:r w:rsidRPr="00FF462F">
        <w:rPr>
          <w:sz w:val="20"/>
          <w:szCs w:val="20"/>
        </w:rPr>
        <w:t>INSERT_datas.sql</w:t>
      </w:r>
      <w:proofErr w:type="spellEnd"/>
      <w:r w:rsidRPr="00FF462F">
        <w:rPr>
          <w:sz w:val="20"/>
          <w:szCs w:val="20"/>
        </w:rPr>
        <w:t xml:space="preserve"> -b /</w:t>
      </w:r>
      <w:proofErr w:type="spellStart"/>
      <w:r w:rsidRPr="00FF462F">
        <w:rPr>
          <w:sz w:val="20"/>
          <w:szCs w:val="20"/>
        </w:rPr>
        <w:t>produits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admindb</w:t>
      </w:r>
      <w:proofErr w:type="spellEnd"/>
      <w:r w:rsidRPr="00FF462F">
        <w:rPr>
          <w:sz w:val="20"/>
          <w:szCs w:val="20"/>
        </w:rPr>
        <w:t>/postgres/ora2pg/</w:t>
      </w:r>
      <w:proofErr w:type="spellStart"/>
      <w:r w:rsidRPr="00FF462F">
        <w:rPr>
          <w:sz w:val="20"/>
          <w:szCs w:val="20"/>
        </w:rPr>
        <w:t>VFE_migration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PROD_VFE_Mig</w:t>
      </w:r>
      <w:proofErr w:type="spellEnd"/>
      <w:r w:rsidRPr="00FF462F">
        <w:rPr>
          <w:sz w:val="20"/>
          <w:szCs w:val="20"/>
        </w:rPr>
        <w:t xml:space="preserve"> -c /produits/admindb/postgres/ora2pg/VFE_migration/PROD_VFE_Mig/pvfepvfe_ora2pg.conf</w:t>
      </w:r>
    </w:p>
    <w:p w:rsid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OR</w:t>
      </w:r>
    </w:p>
    <w:p w:rsidR="00FF462F" w:rsidRDefault="00FF462F" w:rsidP="00FF462F">
      <w:pPr>
        <w:spacing w:before="100" w:beforeAutospacing="1" w:after="100" w:afterAutospacing="1"/>
        <w:rPr>
          <w:sz w:val="20"/>
          <w:szCs w:val="20"/>
        </w:rPr>
      </w:pPr>
      <w:r w:rsidRPr="00FF462F">
        <w:rPr>
          <w:sz w:val="20"/>
          <w:szCs w:val="20"/>
        </w:rPr>
        <w:t xml:space="preserve">ora2pg -t COPY -o </w:t>
      </w:r>
      <w:proofErr w:type="spellStart"/>
      <w:r w:rsidRPr="00FF462F">
        <w:rPr>
          <w:sz w:val="20"/>
          <w:szCs w:val="20"/>
        </w:rPr>
        <w:t>COPY_datas.sql</w:t>
      </w:r>
      <w:proofErr w:type="spellEnd"/>
      <w:r w:rsidRPr="00FF462F">
        <w:rPr>
          <w:sz w:val="20"/>
          <w:szCs w:val="20"/>
        </w:rPr>
        <w:t xml:space="preserve"> -b /</w:t>
      </w:r>
      <w:proofErr w:type="spellStart"/>
      <w:r w:rsidRPr="00FF462F">
        <w:rPr>
          <w:sz w:val="20"/>
          <w:szCs w:val="20"/>
        </w:rPr>
        <w:t>produits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admindb</w:t>
      </w:r>
      <w:proofErr w:type="spellEnd"/>
      <w:r w:rsidRPr="00FF462F">
        <w:rPr>
          <w:sz w:val="20"/>
          <w:szCs w:val="20"/>
        </w:rPr>
        <w:t>/postgres/ora2pg/</w:t>
      </w:r>
      <w:proofErr w:type="spellStart"/>
      <w:r w:rsidRPr="00FF462F">
        <w:rPr>
          <w:sz w:val="20"/>
          <w:szCs w:val="20"/>
        </w:rPr>
        <w:t>VFE_migration</w:t>
      </w:r>
      <w:proofErr w:type="spellEnd"/>
      <w:r w:rsidRPr="00FF462F">
        <w:rPr>
          <w:sz w:val="20"/>
          <w:szCs w:val="20"/>
        </w:rPr>
        <w:t>/</w:t>
      </w:r>
      <w:proofErr w:type="spellStart"/>
      <w:r w:rsidRPr="00FF462F">
        <w:rPr>
          <w:sz w:val="20"/>
          <w:szCs w:val="20"/>
        </w:rPr>
        <w:t>PROD_VFE_Mig</w:t>
      </w:r>
      <w:proofErr w:type="spellEnd"/>
      <w:r w:rsidRPr="00FF462F">
        <w:rPr>
          <w:sz w:val="20"/>
          <w:szCs w:val="20"/>
        </w:rPr>
        <w:t xml:space="preserve"> -c /produits/admindb/postgres/ora2pg/VFE_migration/PROD_VFE_Mig/pvfepvfe_ora2pg.conf</w:t>
      </w:r>
    </w:p>
    <w:p w:rsidR="00240CBB" w:rsidRPr="00D04ED5" w:rsidRDefault="00D04ED5" w:rsidP="00FF462F">
      <w:pPr>
        <w:spacing w:before="100" w:beforeAutospacing="1" w:after="100" w:afterAutospacing="1"/>
        <w:rPr>
          <w:b/>
          <w:sz w:val="20"/>
          <w:szCs w:val="20"/>
        </w:rPr>
      </w:pPr>
      <w:r w:rsidRPr="00D04ED5">
        <w:rPr>
          <w:b/>
          <w:sz w:val="20"/>
          <w:szCs w:val="20"/>
        </w:rPr>
        <w:t>IMPORT:</w:t>
      </w: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&gt;/LOG/table.log &lt; </w:t>
      </w:r>
      <w:proofErr w:type="spellStart"/>
      <w:r w:rsidRPr="00D04ED5">
        <w:rPr>
          <w:sz w:val="20"/>
          <w:szCs w:val="20"/>
        </w:rPr>
        <w:t>table.sql</w:t>
      </w:r>
      <w:proofErr w:type="spellEnd"/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&gt;/LOG/INDEXES_tables.log &lt; </w:t>
      </w:r>
      <w:proofErr w:type="spellStart"/>
      <w:r w:rsidRPr="00D04ED5">
        <w:rPr>
          <w:sz w:val="20"/>
          <w:szCs w:val="20"/>
        </w:rPr>
        <w:t>INDEXES_table.sql</w:t>
      </w:r>
      <w:proofErr w:type="spellEnd"/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&gt;/LOG/CONSTRAINTS_tables.log &lt; </w:t>
      </w:r>
      <w:proofErr w:type="spellStart"/>
      <w:r w:rsidRPr="00D04ED5">
        <w:rPr>
          <w:sz w:val="20"/>
          <w:szCs w:val="20"/>
        </w:rPr>
        <w:t>CONSTRAINTS_table.sql</w:t>
      </w:r>
      <w:proofErr w:type="spellEnd"/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&gt;/LOG/sequences.log &lt; </w:t>
      </w:r>
      <w:proofErr w:type="spellStart"/>
      <w:r w:rsidRPr="00D04ED5">
        <w:rPr>
          <w:sz w:val="20"/>
          <w:szCs w:val="20"/>
        </w:rPr>
        <w:t>sequences.sql</w:t>
      </w:r>
      <w:proofErr w:type="spellEnd"/>
      <w:r w:rsidRPr="00D04ED5">
        <w:rPr>
          <w:sz w:val="20"/>
          <w:szCs w:val="20"/>
        </w:rPr>
        <w:cr/>
      </w: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&gt;/LOG/self_drop_constraint.log &lt; </w:t>
      </w:r>
      <w:proofErr w:type="spellStart"/>
      <w:r w:rsidRPr="00D04ED5">
        <w:rPr>
          <w:sz w:val="20"/>
          <w:szCs w:val="20"/>
        </w:rPr>
        <w:t>drop_constraint.sql</w:t>
      </w:r>
      <w:proofErr w:type="spellEnd"/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&gt;/LOG/add_constraint.log &lt; </w:t>
      </w:r>
      <w:proofErr w:type="spellStart"/>
      <w:r w:rsidRPr="00D04ED5">
        <w:rPr>
          <w:sz w:val="20"/>
          <w:szCs w:val="20"/>
        </w:rPr>
        <w:t>add_constraint.sql</w:t>
      </w:r>
      <w:proofErr w:type="spellEnd"/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&gt;/LOG/object_count.log &lt; </w:t>
      </w:r>
      <w:proofErr w:type="spellStart"/>
      <w:r w:rsidRPr="00D04ED5">
        <w:rPr>
          <w:sz w:val="20"/>
          <w:szCs w:val="20"/>
        </w:rPr>
        <w:t>object_count.sql</w:t>
      </w:r>
      <w:proofErr w:type="spellEnd"/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&gt;/copy/copy/COPY_datas.log &lt; </w:t>
      </w:r>
      <w:proofErr w:type="spellStart"/>
      <w:r w:rsidRPr="00D04ED5">
        <w:rPr>
          <w:sz w:val="20"/>
          <w:szCs w:val="20"/>
        </w:rPr>
        <w:t>COPY_datas.sql</w:t>
      </w:r>
      <w:proofErr w:type="spellEnd"/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  <w:r w:rsidRPr="00D04ED5">
        <w:rPr>
          <w:sz w:val="20"/>
          <w:szCs w:val="20"/>
        </w:rPr>
        <w:t>OR</w:t>
      </w:r>
    </w:p>
    <w:p w:rsidR="00D04ED5" w:rsidRPr="00D04ED5" w:rsidRDefault="00D04ED5" w:rsidP="00D04ED5">
      <w:pPr>
        <w:spacing w:after="0" w:line="240" w:lineRule="auto"/>
        <w:rPr>
          <w:sz w:val="20"/>
          <w:szCs w:val="20"/>
        </w:rPr>
      </w:pPr>
    </w:p>
    <w:p w:rsidR="00D04ED5" w:rsidRDefault="00D04ED5" w:rsidP="00D04ED5">
      <w:pPr>
        <w:spacing w:after="0" w:line="240" w:lineRule="auto"/>
        <w:rPr>
          <w:sz w:val="20"/>
          <w:szCs w:val="20"/>
        </w:rPr>
      </w:pPr>
      <w:proofErr w:type="spellStart"/>
      <w:r w:rsidRPr="00D04ED5">
        <w:rPr>
          <w:sz w:val="20"/>
          <w:szCs w:val="20"/>
        </w:rPr>
        <w:t>psql</w:t>
      </w:r>
      <w:proofErr w:type="spellEnd"/>
      <w:r w:rsidRPr="00D04ED5">
        <w:rPr>
          <w:sz w:val="20"/>
          <w:szCs w:val="20"/>
        </w:rPr>
        <w:t xml:space="preserve"> -h &lt;IP&gt; -p $DBPORT -U </w:t>
      </w:r>
      <w:proofErr w:type="spellStart"/>
      <w:r w:rsidRPr="00D04ED5">
        <w:rPr>
          <w:sz w:val="20"/>
          <w:szCs w:val="20"/>
        </w:rPr>
        <w:t>vfe</w:t>
      </w:r>
      <w:proofErr w:type="spellEnd"/>
      <w:r w:rsidRPr="00D04ED5">
        <w:rPr>
          <w:sz w:val="20"/>
          <w:szCs w:val="20"/>
        </w:rPr>
        <w:t xml:space="preserve"> -d &lt;</w:t>
      </w:r>
      <w:proofErr w:type="spellStart"/>
      <w:r w:rsidRPr="00D04ED5">
        <w:rPr>
          <w:sz w:val="20"/>
          <w:szCs w:val="20"/>
        </w:rPr>
        <w:t>db_name</w:t>
      </w:r>
      <w:proofErr w:type="spellEnd"/>
      <w:r w:rsidRPr="00D04ED5">
        <w:rPr>
          <w:sz w:val="20"/>
          <w:szCs w:val="20"/>
        </w:rPr>
        <w:t>&gt; -L &lt;</w:t>
      </w:r>
      <w:proofErr w:type="spellStart"/>
      <w:r w:rsidRPr="00D04ED5">
        <w:rPr>
          <w:sz w:val="20"/>
          <w:szCs w:val="20"/>
        </w:rPr>
        <w:t>staging_directory</w:t>
      </w:r>
      <w:proofErr w:type="spellEnd"/>
      <w:r w:rsidRPr="00D04ED5">
        <w:rPr>
          <w:sz w:val="20"/>
          <w:szCs w:val="20"/>
        </w:rPr>
        <w:t xml:space="preserve">&gt;/LOG/INSERT_datas.log &lt; </w:t>
      </w:r>
      <w:proofErr w:type="spellStart"/>
      <w:r w:rsidRPr="00D04ED5">
        <w:rPr>
          <w:sz w:val="20"/>
          <w:szCs w:val="20"/>
        </w:rPr>
        <w:t>INSERT_datas.sql</w:t>
      </w:r>
      <w:proofErr w:type="spellEnd"/>
    </w:p>
    <w:p w:rsidR="006D2474" w:rsidRPr="00A87ADE" w:rsidRDefault="006D2474" w:rsidP="006D2474">
      <w:pPr>
        <w:spacing w:line="240" w:lineRule="auto"/>
        <w:rPr>
          <w:i/>
          <w:sz w:val="24"/>
          <w:szCs w:val="24"/>
          <w:u w:val="single"/>
        </w:rPr>
      </w:pPr>
      <w:r w:rsidRPr="00124526">
        <w:rPr>
          <w:b/>
          <w:i/>
          <w:sz w:val="24"/>
          <w:szCs w:val="24"/>
          <w:u w:val="single"/>
        </w:rPr>
        <w:t>Post-Migration Check</w:t>
      </w:r>
      <w:r w:rsidRPr="00124526">
        <w:rPr>
          <w:b/>
          <w:i/>
          <w:sz w:val="24"/>
          <w:szCs w:val="24"/>
          <w:u w:val="single"/>
        </w:rPr>
        <w:t>s:</w:t>
      </w:r>
    </w:p>
    <w:p w:rsidR="006D2474" w:rsidRPr="00D04ED5" w:rsidRDefault="00996C48" w:rsidP="00124526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</w:rPr>
      </w:pPr>
      <w:r w:rsidRPr="00D04ED5">
        <w:rPr>
          <w:rFonts w:ascii="Segoe UI" w:hAnsi="Segoe UI" w:cs="Segoe UI"/>
          <w:color w:val="000000"/>
          <w:sz w:val="16"/>
          <w:szCs w:val="16"/>
        </w:rPr>
        <w:t xml:space="preserve">select </w:t>
      </w:r>
      <w:proofErr w:type="spellStart"/>
      <w:r w:rsidRPr="00D04ED5">
        <w:rPr>
          <w:rFonts w:ascii="Segoe UI" w:hAnsi="Segoe UI" w:cs="Segoe UI"/>
          <w:color w:val="000000"/>
          <w:sz w:val="16"/>
          <w:szCs w:val="16"/>
        </w:rPr>
        <w:t>current_</w:t>
      </w:r>
      <w:proofErr w:type="gramStart"/>
      <w:r w:rsidRPr="00D04ED5">
        <w:rPr>
          <w:rFonts w:ascii="Segoe UI" w:hAnsi="Segoe UI" w:cs="Segoe UI"/>
          <w:color w:val="000000"/>
          <w:sz w:val="16"/>
          <w:szCs w:val="16"/>
        </w:rPr>
        <w:t>database</w:t>
      </w:r>
      <w:proofErr w:type="spellEnd"/>
      <w:r w:rsidRPr="00D04ED5">
        <w:rPr>
          <w:rFonts w:ascii="Segoe UI" w:hAnsi="Segoe UI" w:cs="Segoe UI"/>
          <w:color w:val="000000"/>
          <w:sz w:val="16"/>
          <w:szCs w:val="16"/>
        </w:rPr>
        <w:t>(</w:t>
      </w:r>
      <w:proofErr w:type="gramEnd"/>
      <w:r w:rsidRPr="00D04ED5">
        <w:rPr>
          <w:rFonts w:ascii="Segoe UI" w:hAnsi="Segoe UI" w:cs="Segoe UI"/>
          <w:color w:val="000000"/>
          <w:sz w:val="16"/>
          <w:szCs w:val="16"/>
        </w:rPr>
        <w:t>);</w:t>
      </w:r>
    </w:p>
    <w:p w:rsidR="00124526" w:rsidRPr="00D04ED5" w:rsidRDefault="00124526" w:rsidP="00124526">
      <w:pPr>
        <w:spacing w:before="100" w:beforeAutospacing="1" w:after="100" w:afterAutospacing="1"/>
        <w:rPr>
          <w:rFonts w:ascii="Segoe UI" w:hAnsi="Segoe UI" w:cs="Segoe UI"/>
          <w:color w:val="000000"/>
          <w:sz w:val="16"/>
          <w:szCs w:val="16"/>
        </w:rPr>
      </w:pP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b/>
          <w:color w:val="000000"/>
          <w:sz w:val="16"/>
          <w:szCs w:val="16"/>
        </w:rPr>
      </w:pPr>
      <w:r w:rsidRPr="00124526">
        <w:rPr>
          <w:rFonts w:ascii="Segoe UI" w:hAnsi="Segoe UI" w:cs="Segoe UI"/>
          <w:b/>
          <w:color w:val="000000"/>
          <w:sz w:val="16"/>
          <w:szCs w:val="16"/>
        </w:rPr>
        <w:t>Finding the constraints:</w:t>
      </w: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b/>
          <w:color w:val="000000"/>
          <w:sz w:val="16"/>
          <w:szCs w:val="16"/>
        </w:rPr>
      </w:pPr>
      <w:r w:rsidRPr="00124526">
        <w:rPr>
          <w:rFonts w:ascii="Segoe UI" w:hAnsi="Segoe UI" w:cs="Segoe UI"/>
          <w:b/>
          <w:color w:val="000000"/>
          <w:sz w:val="16"/>
          <w:szCs w:val="16"/>
        </w:rPr>
        <w:t>-----------------------------</w:t>
      </w: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SELECT (case when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'r' then 'TABLE'</w:t>
      </w: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when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i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' then 'INDEX'</w:t>
      </w: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when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'S' then 'SEQUENCE' end), count(*)</w:t>
      </w: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FROM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pg_class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c,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pg_roles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r</w:t>
      </w: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WHERE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c.relowner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r.oid</w:t>
      </w:r>
      <w:proofErr w:type="spellEnd"/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and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r.rolname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role_app_vfe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'</w:t>
      </w: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and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&lt;&gt; 't'</w:t>
      </w:r>
    </w:p>
    <w:p w:rsidR="00996C48" w:rsidRPr="00124526" w:rsidRDefault="00124526" w:rsidP="00124526">
      <w:pPr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group by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>;</w:t>
      </w:r>
    </w:p>
    <w:p w:rsidR="00124526" w:rsidRDefault="00124526" w:rsidP="00124526">
      <w:pPr>
        <w:rPr>
          <w:sz w:val="20"/>
          <w:szCs w:val="20"/>
        </w:rPr>
      </w:pP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SELECT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relname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, (case when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'r' then 'TABLE'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when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i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' then 'INDEX'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when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'S' then 'SEQUENCE' end) as "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object_type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"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FROM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pg_class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c,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pg_roles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r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WHERE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c.relowner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r.oid</w:t>
      </w:r>
      <w:proofErr w:type="spellEnd"/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and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r.rolname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role_app_vfe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  <w:lang w:val="fr-FR"/>
        </w:rPr>
      </w:pPr>
      <w:proofErr w:type="gramStart"/>
      <w:r w:rsidRPr="00124526">
        <w:rPr>
          <w:rFonts w:ascii="Segoe UI" w:hAnsi="Segoe UI" w:cs="Segoe UI"/>
          <w:color w:val="000000"/>
          <w:sz w:val="16"/>
          <w:szCs w:val="16"/>
          <w:lang w:val="fr-FR"/>
        </w:rPr>
        <w:t>and</w:t>
      </w:r>
      <w:proofErr w:type="gramEnd"/>
      <w:r w:rsidRPr="00124526">
        <w:rPr>
          <w:rFonts w:ascii="Segoe UI" w:hAnsi="Segoe UI" w:cs="Segoe UI"/>
          <w:color w:val="000000"/>
          <w:sz w:val="16"/>
          <w:szCs w:val="16"/>
          <w:lang w:val="fr-FR"/>
        </w:rPr>
        <w:t xml:space="preserve">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  <w:lang w:val="fr-FR"/>
        </w:rPr>
        <w:t>c.relkind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  <w:lang w:val="fr-FR"/>
        </w:rPr>
        <w:t xml:space="preserve"> &lt;&gt; 't'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order by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relname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, "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object_type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";</w:t>
      </w:r>
    </w:p>
    <w:p w:rsidR="00124526" w:rsidRDefault="00124526" w:rsidP="00124526">
      <w:pPr>
        <w:rPr>
          <w:sz w:val="20"/>
          <w:szCs w:val="20"/>
        </w:rPr>
      </w:pP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b/>
          <w:color w:val="000000"/>
          <w:sz w:val="16"/>
          <w:szCs w:val="16"/>
        </w:rPr>
      </w:pPr>
      <w:r w:rsidRPr="00124526">
        <w:rPr>
          <w:rFonts w:ascii="Segoe UI" w:hAnsi="Segoe UI" w:cs="Segoe UI"/>
          <w:b/>
          <w:color w:val="000000"/>
          <w:sz w:val="16"/>
          <w:szCs w:val="16"/>
        </w:rPr>
        <w:t xml:space="preserve">DBA Query </w:t>
      </w:r>
      <w:proofErr w:type="gramStart"/>
      <w:r w:rsidRPr="00124526">
        <w:rPr>
          <w:rFonts w:ascii="Segoe UI" w:hAnsi="Segoe UI" w:cs="Segoe UI"/>
          <w:b/>
          <w:color w:val="000000"/>
          <w:sz w:val="16"/>
          <w:szCs w:val="16"/>
        </w:rPr>
        <w:t>For</w:t>
      </w:r>
      <w:proofErr w:type="gramEnd"/>
      <w:r w:rsidRPr="00124526">
        <w:rPr>
          <w:rFonts w:ascii="Segoe UI" w:hAnsi="Segoe UI" w:cs="Segoe UI"/>
          <w:b/>
          <w:color w:val="000000"/>
          <w:sz w:val="16"/>
          <w:szCs w:val="16"/>
        </w:rPr>
        <w:t xml:space="preserve"> Object Count:</w:t>
      </w:r>
    </w:p>
    <w:p w:rsidR="00124526" w:rsidRPr="00124526" w:rsidRDefault="00124526" w:rsidP="00124526">
      <w:pPr>
        <w:spacing w:after="0" w:line="240" w:lineRule="auto"/>
        <w:rPr>
          <w:rFonts w:ascii="Segoe UI" w:hAnsi="Segoe UI" w:cs="Segoe UI"/>
          <w:b/>
          <w:color w:val="000000"/>
          <w:sz w:val="16"/>
          <w:szCs w:val="16"/>
        </w:rPr>
      </w:pPr>
      <w:r w:rsidRPr="00124526">
        <w:rPr>
          <w:rFonts w:ascii="Segoe UI" w:hAnsi="Segoe UI" w:cs="Segoe UI"/>
          <w:b/>
          <w:color w:val="000000"/>
          <w:sz w:val="16"/>
          <w:szCs w:val="16"/>
        </w:rPr>
        <w:t>---------------------------</w:t>
      </w:r>
      <w:r w:rsidRPr="00124526">
        <w:rPr>
          <w:rFonts w:ascii="Segoe UI" w:hAnsi="Segoe UI" w:cs="Segoe UI"/>
          <w:b/>
          <w:color w:val="000000"/>
          <w:sz w:val="16"/>
          <w:szCs w:val="16"/>
        </w:rPr>
        <w:t>-------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SELECT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n.nspname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as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schema_name</w:t>
      </w:r>
      <w:proofErr w:type="spellEnd"/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,CASE</w:t>
      </w:r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'r' THEN 'table'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'v' THEN 'view'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i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' THEN 'index'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'S' THEN 'sequence'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's' THEN 'special'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END as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object_type</w:t>
      </w:r>
      <w:proofErr w:type="spellEnd"/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,count</w:t>
      </w:r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(1) as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object_count</w:t>
      </w:r>
      <w:proofErr w:type="spellEnd"/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FROM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pg_catalog.pg_class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c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LEFT JOIN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pg_catalog.pg_namespace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n ON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n.oid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=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c.relnamespace</w:t>
      </w:r>
      <w:proofErr w:type="spellEnd"/>
      <w:proofErr w:type="gramEnd"/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WHERE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 xml:space="preserve"> IN ('r','v','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i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 xml:space="preserve">','S','s') and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n.nspname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='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vfe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GROUP </w:t>
      </w:r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 xml:space="preserve">BY  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n</w:t>
      </w:r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>.nspname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,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CASE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'r' THEN 'table'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'v' THEN 'view'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i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' THEN 'index'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lastRenderedPageBreak/>
        <w:t>WHEN 'S' THEN 'sequence'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's' THEN 'special'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END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ORDER BY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n.nspname</w:t>
      </w:r>
      <w:proofErr w:type="spellEnd"/>
      <w:proofErr w:type="gramEnd"/>
      <w:r w:rsidRPr="00124526">
        <w:rPr>
          <w:rFonts w:ascii="Segoe UI" w:hAnsi="Segoe UI" w:cs="Segoe UI"/>
          <w:color w:val="000000"/>
          <w:sz w:val="16"/>
          <w:szCs w:val="16"/>
        </w:rPr>
        <w:t>,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 xml:space="preserve">CASE </w:t>
      </w:r>
      <w:proofErr w:type="spellStart"/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c.relkind</w:t>
      </w:r>
      <w:proofErr w:type="spellEnd"/>
      <w:proofErr w:type="gramEnd"/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'r' THEN 'table'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'v' THEN 'view'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</w:t>
      </w:r>
      <w:proofErr w:type="spellStart"/>
      <w:r w:rsidRPr="00124526">
        <w:rPr>
          <w:rFonts w:ascii="Segoe UI" w:hAnsi="Segoe UI" w:cs="Segoe UI"/>
          <w:color w:val="000000"/>
          <w:sz w:val="16"/>
          <w:szCs w:val="16"/>
        </w:rPr>
        <w:t>i</w:t>
      </w:r>
      <w:proofErr w:type="spellEnd"/>
      <w:r w:rsidRPr="00124526">
        <w:rPr>
          <w:rFonts w:ascii="Segoe UI" w:hAnsi="Segoe UI" w:cs="Segoe UI"/>
          <w:color w:val="000000"/>
          <w:sz w:val="16"/>
          <w:szCs w:val="16"/>
        </w:rPr>
        <w:t>' THEN 'index'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'S' THEN 'sequence'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r w:rsidRPr="00124526">
        <w:rPr>
          <w:rFonts w:ascii="Segoe UI" w:hAnsi="Segoe UI" w:cs="Segoe UI"/>
          <w:color w:val="000000"/>
          <w:sz w:val="16"/>
          <w:szCs w:val="16"/>
        </w:rPr>
        <w:t>WHEN 's' THEN 'special'</w:t>
      </w:r>
    </w:p>
    <w:p w:rsidR="00124526" w:rsidRPr="00124526" w:rsidRDefault="00124526" w:rsidP="00124526">
      <w:pPr>
        <w:spacing w:after="0"/>
        <w:rPr>
          <w:rFonts w:ascii="Segoe UI" w:hAnsi="Segoe UI" w:cs="Segoe UI"/>
          <w:color w:val="000000"/>
          <w:sz w:val="16"/>
          <w:szCs w:val="16"/>
        </w:rPr>
      </w:pPr>
      <w:proofErr w:type="gramStart"/>
      <w:r w:rsidRPr="00124526">
        <w:rPr>
          <w:rFonts w:ascii="Segoe UI" w:hAnsi="Segoe UI" w:cs="Segoe UI"/>
          <w:color w:val="000000"/>
          <w:sz w:val="16"/>
          <w:szCs w:val="16"/>
        </w:rPr>
        <w:t>END;</w:t>
      </w:r>
      <w:proofErr w:type="gramEnd"/>
    </w:p>
    <w:p w:rsidR="00124526" w:rsidRDefault="00124526" w:rsidP="00124526">
      <w:pPr>
        <w:rPr>
          <w:sz w:val="20"/>
          <w:szCs w:val="20"/>
        </w:rPr>
      </w:pPr>
    </w:p>
    <w:p w:rsidR="00124526" w:rsidRPr="00A87ADE" w:rsidRDefault="00124526" w:rsidP="00124526">
      <w:pPr>
        <w:rPr>
          <w:sz w:val="20"/>
          <w:szCs w:val="20"/>
        </w:rPr>
      </w:pPr>
    </w:p>
    <w:sectPr w:rsidR="00124526" w:rsidRPr="00A87ADE" w:rsidSect="0047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DE"/>
    <w:rsid w:val="000134C6"/>
    <w:rsid w:val="00025C37"/>
    <w:rsid w:val="00124526"/>
    <w:rsid w:val="00125977"/>
    <w:rsid w:val="001C4D23"/>
    <w:rsid w:val="00240CBB"/>
    <w:rsid w:val="00286E18"/>
    <w:rsid w:val="002A354B"/>
    <w:rsid w:val="002F7D21"/>
    <w:rsid w:val="00316967"/>
    <w:rsid w:val="00342D50"/>
    <w:rsid w:val="003A7A44"/>
    <w:rsid w:val="003C220B"/>
    <w:rsid w:val="004068C4"/>
    <w:rsid w:val="0041746C"/>
    <w:rsid w:val="00422F64"/>
    <w:rsid w:val="00457A06"/>
    <w:rsid w:val="00470674"/>
    <w:rsid w:val="00553891"/>
    <w:rsid w:val="00660A2F"/>
    <w:rsid w:val="006C40BC"/>
    <w:rsid w:val="006D2474"/>
    <w:rsid w:val="00764774"/>
    <w:rsid w:val="00787EE5"/>
    <w:rsid w:val="007D00A2"/>
    <w:rsid w:val="008271E6"/>
    <w:rsid w:val="008534B7"/>
    <w:rsid w:val="0088750E"/>
    <w:rsid w:val="008E605C"/>
    <w:rsid w:val="009107A5"/>
    <w:rsid w:val="009214BB"/>
    <w:rsid w:val="00952A75"/>
    <w:rsid w:val="00996C48"/>
    <w:rsid w:val="009A3F36"/>
    <w:rsid w:val="00A603FF"/>
    <w:rsid w:val="00A77076"/>
    <w:rsid w:val="00A77FF4"/>
    <w:rsid w:val="00A87ADE"/>
    <w:rsid w:val="00AC3ADC"/>
    <w:rsid w:val="00B301B1"/>
    <w:rsid w:val="00B40C56"/>
    <w:rsid w:val="00B47FF0"/>
    <w:rsid w:val="00BB2EA1"/>
    <w:rsid w:val="00BC30E1"/>
    <w:rsid w:val="00BD3666"/>
    <w:rsid w:val="00C017DB"/>
    <w:rsid w:val="00D04ED5"/>
    <w:rsid w:val="00D1271B"/>
    <w:rsid w:val="00D21349"/>
    <w:rsid w:val="00D43BB5"/>
    <w:rsid w:val="00DA1B80"/>
    <w:rsid w:val="00E96943"/>
    <w:rsid w:val="00EA22B6"/>
    <w:rsid w:val="00EE510E"/>
    <w:rsid w:val="00F14D20"/>
    <w:rsid w:val="00F167D4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9908"/>
  <w15:chartTrackingRefBased/>
  <w15:docId w15:val="{5EE5598F-155C-403F-B0BA-2DE8E6D2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peration doc" ma:contentTypeID="0x010100140B421CAB034A67A82D95ED4DD201690001F86C61EE4B4B868D4664B72E5F074B00C0A332C622661B4B9DF15580A195D816" ma:contentTypeVersion="29" ma:contentTypeDescription="" ma:contentTypeScope="" ma:versionID="83de293e4e1994bddc7b3e94fee9ac2c">
  <xsd:schema xmlns:xsd="http://www.w3.org/2001/XMLSchema" xmlns:xs="http://www.w3.org/2001/XMLSchema" xmlns:p="http://schemas.microsoft.com/office/2006/metadata/properties" xmlns:ns1="http://schemas.microsoft.com/sharepoint/v3" xmlns:ns2="c659429e-925b-4d5c-8c0c-008662103857" targetNamespace="http://schemas.microsoft.com/office/2006/metadata/properties" ma:root="true" ma:fieldsID="4cb93a78a7ced55624ed33bf1373de88" ns1:_="" ns2:_="">
    <xsd:import namespace="http://schemas.microsoft.com/sharepoint/v3"/>
    <xsd:import namespace="c659429e-925b-4d5c-8c0c-008662103857"/>
    <xsd:element name="properties">
      <xsd:complexType>
        <xsd:sequence>
          <xsd:element name="documentManagement">
            <xsd:complexType>
              <xsd:all>
                <xsd:element ref="ns2:Countries_x002f_Regions" minOccurs="0"/>
                <xsd:element ref="ns2:Frequency" minOccurs="0"/>
                <xsd:element ref="ns1:Link_DocumentTypeOperation"/>
                <xsd:element ref="ns2:SGMINDLastReviewDate" minOccurs="0"/>
                <xsd:element ref="ns2:m5019c9d4ed54ef780e8766eaac7ef1d" minOccurs="0"/>
                <xsd:element ref="ns2:TaxCatchAll" minOccurs="0"/>
                <xsd:element ref="ns2:TaxCatchAllLabel" minOccurs="0"/>
                <xsd:element ref="ns2:i69b50d4565c45c9814c249255bb54f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nk_DocumentTypeOperation" ma:index="4" ma:displayName="Operation doc" ma:default="Other Operation Doc" ma:description="Specify document type" ma:format="Dropdown" ma:internalName="Link_DocumentTypeOperation">
      <xsd:simpleType>
        <xsd:restriction base="dms:Choice">
          <xsd:enumeration value=""/>
          <xsd:enumeration value="Asset Inventory"/>
          <xsd:enumeration value="Survival Kit"/>
          <xsd:enumeration value="Operating File"/>
          <xsd:enumeration value="Other Operation Do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9429e-925b-4d5c-8c0c-008662103857" elementFormDefault="qualified">
    <xsd:import namespace="http://schemas.microsoft.com/office/2006/documentManagement/types"/>
    <xsd:import namespace="http://schemas.microsoft.com/office/infopath/2007/PartnerControls"/>
    <xsd:element name="Countries_x002f_Regions" ma:index="2" nillable="true" ma:displayName="Regions/Countries" ma:internalName="Countries_x002F_Region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"/>
                    <xsd:enumeration value="ASIA"/>
                    <xsd:enumeration value="EMEA"/>
                    <xsd:enumeration value="FTS"/>
                    <xsd:enumeration value="INDIA"/>
                    <xsd:enumeration value="PARIS"/>
                    <xsd:enumeration value="WORLDWIDE"/>
                  </xsd:restriction>
                </xsd:simpleType>
              </xsd:element>
            </xsd:sequence>
          </xsd:extension>
        </xsd:complexContent>
      </xsd:complexType>
    </xsd:element>
    <xsd:element name="Frequency" ma:index="3" nillable="true" ma:displayName="Frequency" ma:default="On Demand" ma:format="RadioButtons" ma:internalName="Frequency">
      <xsd:simpleType>
        <xsd:restriction base="dms:Choice">
          <xsd:enumeration value="On Demand"/>
          <xsd:enumeration value="Recurrent"/>
        </xsd:restriction>
      </xsd:simpleType>
    </xsd:element>
    <xsd:element name="SGMINDLastReviewDate" ma:index="5" nillable="true" ma:displayName="Last Review Date" ma:format="DateOnly" ma:internalName="SGMINDLastReviewDate">
      <xsd:simpleType>
        <xsd:restriction base="dms:DateTime"/>
      </xsd:simpleType>
    </xsd:element>
    <xsd:element name="m5019c9d4ed54ef780e8766eaac7ef1d" ma:index="7" nillable="true" ma:taxonomy="true" ma:internalName="m5019c9d4ed54ef780e8766eaac7ef1d" ma:taxonomyFieldName="SGMINDSharedInfra" ma:displayName="Shared Infra (SECURIPROD)" ma:default="" ma:fieldId="{65019c9d-4ed5-4ef7-80e8-766eaac7ef1d}" ma:taxonomyMulti="true" ma:sspId="c69a47fc-2ea9-4166-b8d8-047d17cb5b4f" ma:termSetId="ca3b8368-fdbb-48df-8b09-aafba972ca94" ma:anchorId="4804ba21-385e-4c4c-813f-48134223c17e" ma:open="false" ma:isKeyword="fals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description="" ma:hidden="true" ma:list="{3f946ca4-4d21-452a-8901-c017695e70b1}" ma:internalName="TaxCatchAll" ma:showField="CatchAllData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3f946ca4-4d21-452a-8901-c017695e70b1}" ma:internalName="TaxCatchAllLabel" ma:readOnly="true" ma:showField="CatchAllDataLabel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69b50d4565c45c9814c249255bb54fe" ma:index="15" nillable="true" ma:taxonomy="true" ma:internalName="i69b50d4565c45c9814c249255bb54fe" ma:taxonomyFieldName="Products" ma:displayName="Products" ma:default="" ma:fieldId="{269b50d4-565c-45c9-814c-249255bb54fe}" ma:sspId="c69a47fc-2ea9-4166-b8d8-047d17cb5b4f" ma:termSetId="403ba9dd-ba7b-4e74-9e97-2b7f3eacbf1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019c9d4ed54ef780e8766eaac7ef1d xmlns="c659429e-925b-4d5c-8c0c-008662103857">
      <Terms xmlns="http://schemas.microsoft.com/office/infopath/2007/PartnerControls"/>
    </m5019c9d4ed54ef780e8766eaac7ef1d>
    <Link_DocumentTypeOperation xmlns="http://schemas.microsoft.com/sharepoint/v3">Other Operation Doc</Link_DocumentTypeOperation>
    <i69b50d4565c45c9814c249255bb54fe xmlns="c659429e-925b-4d5c-8c0c-008662103857">
      <Terms xmlns="http://schemas.microsoft.com/office/infopath/2007/PartnerControls"/>
    </i69b50d4565c45c9814c249255bb54fe>
    <TaxCatchAll xmlns="c659429e-925b-4d5c-8c0c-008662103857"/>
    <Frequency xmlns="c659429e-925b-4d5c-8c0c-008662103857">On Demand</Frequency>
    <SGMINDLastReviewDate xmlns="c659429e-925b-4d5c-8c0c-008662103857" xsi:nil="true"/>
    <Countries_x002f_Regions xmlns="c659429e-925b-4d5c-8c0c-008662103857"/>
  </documentManagement>
</p:properties>
</file>

<file path=customXml/itemProps1.xml><?xml version="1.0" encoding="utf-8"?>
<ds:datastoreItem xmlns:ds="http://schemas.openxmlformats.org/officeDocument/2006/customXml" ds:itemID="{10128ADE-7E0A-4AC0-9337-7002F73C9B08}"/>
</file>

<file path=customXml/itemProps2.xml><?xml version="1.0" encoding="utf-8"?>
<ds:datastoreItem xmlns:ds="http://schemas.openxmlformats.org/officeDocument/2006/customXml" ds:itemID="{0DED263F-BE4D-496E-B74F-95A68FE057CE}"/>
</file>

<file path=customXml/itemProps3.xml><?xml version="1.0" encoding="utf-8"?>
<ds:datastoreItem xmlns:ds="http://schemas.openxmlformats.org/officeDocument/2006/customXml" ds:itemID="{44307C4B-2D7A-4ED4-A3B8-8A8915752874}"/>
</file>

<file path=docProps/app.xml><?xml version="1.0" encoding="utf-8"?>
<Properties xmlns="http://schemas.openxmlformats.org/officeDocument/2006/extended-properties" xmlns:vt="http://schemas.openxmlformats.org/officeDocument/2006/docPropsVTypes">
  <Template>75F7CF01.dotm</Template>
  <TotalTime>74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SUSARLA Venkat Ramkrishna BangGts</dc:creator>
  <cp:keywords/>
  <dc:description/>
  <cp:lastModifiedBy>SUSARLA Venkat Ramkrishna BangGts</cp:lastModifiedBy>
  <cp:revision>6</cp:revision>
  <dcterms:created xsi:type="dcterms:W3CDTF">2018-01-05T03:46:00Z</dcterms:created>
  <dcterms:modified xsi:type="dcterms:W3CDTF">2018-01-05T05:00:00Z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0x010100140B421CAB034A67A82D95ED4DD201690001F86C61EE4B4B868D4664B72E5F074B00C0A332C622661B4B9DF15580A195D816</vt:lpwstr>
  </property>
</Properties>
</file>