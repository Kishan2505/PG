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80E9A" w14:textId="2FCFD8D3" w:rsidR="00883EE0" w:rsidRDefault="00883EE0" w:rsidP="00883EE0">
      <w:pPr>
        <w:pStyle w:val="TOCHeading"/>
        <w:jc w:val="center"/>
        <w:rPr>
          <w:rFonts w:ascii="Calibri" w:eastAsiaTheme="minorHAnsi" w:hAnsi="Calibri" w:cs="Calibri"/>
          <w:bCs w:val="0"/>
          <w:i/>
          <w:color w:val="1F497D" w:themeColor="text2"/>
          <w:sz w:val="40"/>
          <w:szCs w:val="22"/>
        </w:rPr>
      </w:pPr>
      <w:r w:rsidRPr="00883EE0">
        <w:rPr>
          <w:rFonts w:ascii="Calibri" w:eastAsiaTheme="minorHAnsi" w:hAnsi="Calibri" w:cs="Calibri"/>
          <w:bCs w:val="0"/>
          <w:i/>
          <w:color w:val="1F497D" w:themeColor="text2"/>
          <w:sz w:val="40"/>
          <w:szCs w:val="22"/>
        </w:rPr>
        <w:t>PostGreSQL User Guide</w:t>
      </w:r>
    </w:p>
    <w:p w14:paraId="07680E9B" w14:textId="108D1698" w:rsidR="00883EE0" w:rsidRDefault="00BE3712" w:rsidP="00BE3712">
      <w:pPr>
        <w:pStyle w:val="TOCHeading"/>
        <w:jc w:val="center"/>
        <w:rPr>
          <w:rFonts w:ascii="Calibri" w:eastAsiaTheme="minorHAnsi" w:hAnsi="Calibri" w:cs="Calibri"/>
          <w:bCs w:val="0"/>
          <w:i/>
          <w:color w:val="1F497D" w:themeColor="text2"/>
          <w:sz w:val="40"/>
          <w:szCs w:val="22"/>
        </w:rPr>
      </w:pPr>
      <w:bookmarkStart w:id="0" w:name="SSL-TCP"/>
      <w:r w:rsidRPr="00BE3712">
        <w:rPr>
          <w:rFonts w:ascii="Calibri" w:eastAsiaTheme="minorHAnsi" w:hAnsi="Calibri" w:cs="Calibri"/>
          <w:bCs w:val="0"/>
          <w:i/>
          <w:color w:val="1F497D" w:themeColor="text2"/>
          <w:sz w:val="40"/>
          <w:szCs w:val="22"/>
        </w:rPr>
        <w:t>Secure TCP/IP Connections with SSL</w:t>
      </w:r>
      <w:bookmarkEnd w:id="0"/>
    </w:p>
    <w:p w14:paraId="0FA88E6D" w14:textId="603359F1" w:rsidR="00BE3712" w:rsidRDefault="00BE3712" w:rsidP="00BE3712"/>
    <w:p w14:paraId="2D0E5442" w14:textId="198F8AC7" w:rsidR="00BE3712" w:rsidRDefault="00BE3712" w:rsidP="00BE3712"/>
    <w:p w14:paraId="32CBC4C4" w14:textId="77777777" w:rsidR="00BE3712" w:rsidRPr="00BE3712" w:rsidRDefault="00BE3712" w:rsidP="00BE3712"/>
    <w:sdt>
      <w:sdtPr>
        <w:rPr>
          <w:rFonts w:ascii="Calibri" w:eastAsiaTheme="minorHAnsi" w:hAnsi="Calibri" w:cs="Calibri"/>
          <w:b w:val="0"/>
          <w:bCs w:val="0"/>
          <w:color w:val="auto"/>
          <w:sz w:val="22"/>
          <w:szCs w:val="22"/>
        </w:rPr>
        <w:id w:val="561895279"/>
        <w:docPartObj>
          <w:docPartGallery w:val="Table of Contents"/>
          <w:docPartUnique/>
        </w:docPartObj>
      </w:sdtPr>
      <w:sdtEndPr/>
      <w:sdtContent>
        <w:p w14:paraId="07680E9C" w14:textId="77777777" w:rsidR="006D6B52" w:rsidRDefault="006D6B52" w:rsidP="006D6B52">
          <w:pPr>
            <w:pStyle w:val="TOCHeading"/>
          </w:pPr>
          <w:r>
            <w:t>Table of Contents</w:t>
          </w:r>
          <w:r>
            <w:tab/>
          </w:r>
        </w:p>
        <w:p w14:paraId="5E16052F" w14:textId="62A83F73" w:rsidR="00300239" w:rsidRDefault="00205BA1">
          <w:pPr>
            <w:pStyle w:val="TOC1"/>
            <w:rPr>
              <w:b w:val="0"/>
              <w:sz w:val="22"/>
              <w:szCs w:val="22"/>
            </w:rPr>
          </w:pPr>
          <w:r>
            <w:fldChar w:fldCharType="begin"/>
          </w:r>
          <w:r w:rsidR="006D6B52">
            <w:instrText xml:space="preserve"> TOC \o "1-3" \h \z \u </w:instrText>
          </w:r>
          <w:r>
            <w:fldChar w:fldCharType="separate"/>
          </w:r>
          <w:hyperlink w:anchor="_Toc500496726" w:history="1">
            <w:r w:rsidR="00300239" w:rsidRPr="00CB4321">
              <w:rPr>
                <w:rStyle w:val="Hyperlink"/>
              </w:rPr>
              <w:t>Objective</w:t>
            </w:r>
            <w:r w:rsidR="00300239">
              <w:rPr>
                <w:webHidden/>
              </w:rPr>
              <w:tab/>
            </w:r>
            <w:r w:rsidR="00300239">
              <w:rPr>
                <w:webHidden/>
              </w:rPr>
              <w:fldChar w:fldCharType="begin"/>
            </w:r>
            <w:r w:rsidR="00300239">
              <w:rPr>
                <w:webHidden/>
              </w:rPr>
              <w:instrText xml:space="preserve"> PAGEREF _Toc500496726 \h </w:instrText>
            </w:r>
            <w:r w:rsidR="00300239">
              <w:rPr>
                <w:webHidden/>
              </w:rPr>
            </w:r>
            <w:r w:rsidR="00300239">
              <w:rPr>
                <w:webHidden/>
              </w:rPr>
              <w:fldChar w:fldCharType="separate"/>
            </w:r>
            <w:r w:rsidR="00300239">
              <w:rPr>
                <w:webHidden/>
              </w:rPr>
              <w:t>2</w:t>
            </w:r>
            <w:r w:rsidR="00300239">
              <w:rPr>
                <w:webHidden/>
              </w:rPr>
              <w:fldChar w:fldCharType="end"/>
            </w:r>
          </w:hyperlink>
        </w:p>
        <w:p w14:paraId="0DD1BA43" w14:textId="64C10BEF" w:rsidR="00300239" w:rsidRDefault="00300239">
          <w:pPr>
            <w:pStyle w:val="TOC1"/>
            <w:rPr>
              <w:b w:val="0"/>
              <w:sz w:val="22"/>
              <w:szCs w:val="22"/>
            </w:rPr>
          </w:pPr>
          <w:hyperlink w:anchor="_Toc500496727" w:history="1">
            <w:r w:rsidRPr="00CB4321">
              <w:rPr>
                <w:rStyle w:val="Hyperlink"/>
              </w:rPr>
              <w:t>Prerequisites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_Toc500496727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1E35C2E" w14:textId="18454C67" w:rsidR="00300239" w:rsidRDefault="00300239">
          <w:pPr>
            <w:pStyle w:val="TOC1"/>
            <w:rPr>
              <w:b w:val="0"/>
              <w:sz w:val="22"/>
              <w:szCs w:val="22"/>
            </w:rPr>
          </w:pPr>
          <w:hyperlink w:anchor="_Toc500496728" w:history="1">
            <w:r w:rsidRPr="00CB4321">
              <w:rPr>
                <w:rStyle w:val="Hyperlink"/>
              </w:rPr>
              <w:t>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_Toc500496728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A542142" w14:textId="7C966C8A" w:rsidR="00300239" w:rsidRDefault="00300239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500496729" w:history="1">
            <w:r w:rsidRPr="00CB4321">
              <w:rPr>
                <w:rStyle w:val="Hyperlink"/>
                <w:noProof/>
              </w:rPr>
              <w:t>Create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CC4EF" w14:textId="788C4A3D" w:rsidR="00300239" w:rsidRDefault="00300239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500496730" w:history="1">
            <w:r w:rsidRPr="00CB4321">
              <w:rPr>
                <w:rStyle w:val="Hyperlink"/>
                <w:noProof/>
              </w:rPr>
              <w:t>Install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C423" w14:textId="2231994E" w:rsidR="00300239" w:rsidRDefault="00300239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500496731" w:history="1">
            <w:r w:rsidRPr="00CB4321">
              <w:rPr>
                <w:rStyle w:val="Hyperlink"/>
                <w:noProof/>
              </w:rPr>
              <w:t>Configure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5F37" w14:textId="4BD8BFC9" w:rsidR="00300239" w:rsidRDefault="00300239">
          <w:pPr>
            <w:pStyle w:val="TOC1"/>
            <w:rPr>
              <w:b w:val="0"/>
              <w:sz w:val="22"/>
              <w:szCs w:val="22"/>
            </w:rPr>
          </w:pPr>
          <w:hyperlink w:anchor="_Toc500496732" w:history="1">
            <w:r w:rsidRPr="00CB4321">
              <w:rPr>
                <w:rStyle w:val="Hyperlink"/>
              </w:rPr>
              <w:t>Remember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_Toc500496732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61750E" w14:textId="5FF44338" w:rsidR="00300239" w:rsidRDefault="00300239">
          <w:pPr>
            <w:pStyle w:val="TOC1"/>
            <w:rPr>
              <w:b w:val="0"/>
              <w:sz w:val="22"/>
              <w:szCs w:val="22"/>
            </w:rPr>
          </w:pPr>
          <w:hyperlink w:anchor="_Toc500496733" w:history="1">
            <w:r w:rsidRPr="00CB4321">
              <w:rPr>
                <w:rStyle w:val="Hyperlink"/>
              </w:rPr>
              <w:t>Related documentation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_Toc500496733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7680EAD" w14:textId="22E59F1E" w:rsidR="006D6B52" w:rsidRDefault="00205BA1" w:rsidP="00D773C5">
          <w:pPr>
            <w:tabs>
              <w:tab w:val="left" w:pos="9396"/>
            </w:tabs>
          </w:pPr>
          <w:r>
            <w:fldChar w:fldCharType="end"/>
          </w:r>
          <w:r w:rsidR="00D773C5">
            <w:tab/>
          </w:r>
        </w:p>
      </w:sdtContent>
    </w:sdt>
    <w:p w14:paraId="07680EAE" w14:textId="77777777" w:rsidR="00926A76" w:rsidRDefault="0092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7680EAF" w14:textId="77777777" w:rsidR="006D6B52" w:rsidRDefault="006D6B52" w:rsidP="006D6B52">
      <w:pPr>
        <w:pStyle w:val="Heading1"/>
      </w:pPr>
      <w:bookmarkStart w:id="1" w:name="_Toc500496726"/>
      <w:r>
        <w:lastRenderedPageBreak/>
        <w:t>Objective</w:t>
      </w:r>
      <w:bookmarkEnd w:id="1"/>
    </w:p>
    <w:p w14:paraId="07680EB0" w14:textId="77777777" w:rsidR="00BA5382" w:rsidRDefault="00BA5382" w:rsidP="00BA5382">
      <w:pPr>
        <w:pStyle w:val="NoSpacing"/>
      </w:pPr>
    </w:p>
    <w:p w14:paraId="07680EB1" w14:textId="62A22C0A" w:rsidR="006C1A17" w:rsidRPr="00023901" w:rsidRDefault="006C1A17" w:rsidP="006C1A17">
      <w:r w:rsidRPr="00023901">
        <w:t xml:space="preserve">This document describes the installation </w:t>
      </w:r>
      <w:r w:rsidR="00023901" w:rsidRPr="00023901">
        <w:t xml:space="preserve">process </w:t>
      </w:r>
      <w:r w:rsidRPr="00023901">
        <w:t xml:space="preserve">of a </w:t>
      </w:r>
      <w:r w:rsidR="00023901" w:rsidRPr="00023901">
        <w:t>ssl encrypt connection.</w:t>
      </w:r>
    </w:p>
    <w:p w14:paraId="07680EB3" w14:textId="77777777" w:rsidR="006C1A17" w:rsidRDefault="006C1A17" w:rsidP="006C1A17"/>
    <w:p w14:paraId="07680EB4" w14:textId="77777777" w:rsidR="006C1A17" w:rsidRDefault="006C1A17" w:rsidP="006C1A17">
      <w:r>
        <w:t>The first part of the document describes the way to create a new VM on SG Cloud and to automatically create the corresponding PostgreSQL Server.</w:t>
      </w:r>
    </w:p>
    <w:p w14:paraId="07680EB5" w14:textId="5B04DBCF" w:rsidR="006C1A17" w:rsidRDefault="006C1A17" w:rsidP="006C1A17">
      <w:r>
        <w:t>The second part of the document describes the operational process to complete the installation.</w:t>
      </w:r>
    </w:p>
    <w:p w14:paraId="64718710" w14:textId="10FF2183" w:rsidR="002C296D" w:rsidRDefault="002C296D" w:rsidP="006C1A17"/>
    <w:p w14:paraId="26B55F1B" w14:textId="4C92F3C7" w:rsidR="002C296D" w:rsidRDefault="002C296D" w:rsidP="002C296D">
      <w:pPr>
        <w:pStyle w:val="Heading1"/>
      </w:pPr>
      <w:bookmarkStart w:id="2" w:name="_Toc500496727"/>
      <w:r>
        <w:t>Prerequisites</w:t>
      </w:r>
      <w:bookmarkEnd w:id="2"/>
    </w:p>
    <w:p w14:paraId="3C9F0364" w14:textId="77777777" w:rsidR="002C296D" w:rsidRPr="002C296D" w:rsidRDefault="002C296D" w:rsidP="002C296D">
      <w:pPr>
        <w:pStyle w:val="NoSpacing"/>
      </w:pPr>
    </w:p>
    <w:p w14:paraId="237E1D77" w14:textId="0D052EA7" w:rsidR="002C296D" w:rsidRDefault="002C296D" w:rsidP="006C1A17">
      <w:r>
        <w:t>Search the Organisational Unit name.</w:t>
      </w:r>
    </w:p>
    <w:p w14:paraId="1ADB7039" w14:textId="6A088E90" w:rsidR="002D6BD1" w:rsidRDefault="002D6BD1" w:rsidP="006C1A17">
      <w:r>
        <w:tab/>
        <w:t xml:space="preserve">This information is required to generate a CSR. </w:t>
      </w:r>
    </w:p>
    <w:p w14:paraId="35ADEDE1" w14:textId="77777777" w:rsidR="002D6BD1" w:rsidRDefault="002C296D" w:rsidP="006C1A17">
      <w:r>
        <w:t xml:space="preserve">Ask customer for his </w:t>
      </w:r>
      <w:r w:rsidR="006B5D97">
        <w:t xml:space="preserve">billing CA. </w:t>
      </w:r>
    </w:p>
    <w:p w14:paraId="4E04E776" w14:textId="68523AFD" w:rsidR="002C296D" w:rsidRDefault="006B5D97" w:rsidP="002D6BD1">
      <w:pPr>
        <w:ind w:firstLine="720"/>
      </w:pPr>
      <w:r>
        <w:t>This information is required to request a certificate on “</w:t>
      </w:r>
      <w:r>
        <w:rPr>
          <w:lang w:val="en"/>
        </w:rPr>
        <w:t>MKT certification request portal”.</w:t>
      </w:r>
    </w:p>
    <w:p w14:paraId="07680EB6" w14:textId="77777777" w:rsidR="00F631D4" w:rsidRDefault="00F631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7680F42" w14:textId="37861496" w:rsidR="00287FDE" w:rsidRPr="007238AA" w:rsidRDefault="006D24B5" w:rsidP="006D24B5">
      <w:pPr>
        <w:pStyle w:val="Heading1"/>
      </w:pPr>
      <w:bookmarkStart w:id="3" w:name="_Toc500496728"/>
      <w:r>
        <w:lastRenderedPageBreak/>
        <w:t>Process</w:t>
      </w:r>
      <w:bookmarkEnd w:id="3"/>
    </w:p>
    <w:p w14:paraId="2EC46BF2" w14:textId="507C22E1" w:rsidR="00265CC2" w:rsidRDefault="002E64A5" w:rsidP="00F00E9A">
      <w:pPr>
        <w:pStyle w:val="Heading2"/>
      </w:pPr>
      <w:bookmarkStart w:id="4" w:name="_Toc500496729"/>
      <w:r>
        <w:t>Create certificate</w:t>
      </w:r>
      <w:bookmarkEnd w:id="4"/>
    </w:p>
    <w:p w14:paraId="5446C6CD" w14:textId="785A192E" w:rsidR="006D24B5" w:rsidRDefault="006D24B5" w:rsidP="00EC7A8E">
      <w:pPr>
        <w:pStyle w:val="Heading4"/>
      </w:pPr>
      <w:r>
        <w:t>Request a certificate</w:t>
      </w:r>
    </w:p>
    <w:p w14:paraId="3384F80B" w14:textId="77777777" w:rsidR="00EC7A8E" w:rsidRPr="00EC7A8E" w:rsidRDefault="00EC7A8E" w:rsidP="00EC7A8E"/>
    <w:p w14:paraId="410A6B00" w14:textId="6045E2D7" w:rsidR="00265CC2" w:rsidRDefault="00265CC2" w:rsidP="0074771D">
      <w:pPr>
        <w:pStyle w:val="NoSpacing"/>
      </w:pPr>
      <w:r>
        <w:t>Certificate is provided by SAFE API.</w:t>
      </w:r>
      <w:r w:rsidR="00F00E9A">
        <w:t xml:space="preserve"> </w:t>
      </w:r>
      <w:r>
        <w:t xml:space="preserve">Documentation is here : </w:t>
      </w:r>
      <w:hyperlink r:id="rId11" w:anchor="submitting-csr" w:history="1">
        <w:r>
          <w:rPr>
            <w:rStyle w:val="Hyperlink"/>
          </w:rPr>
          <w:t>Requesting a Production Certificate</w:t>
        </w:r>
      </w:hyperlink>
    </w:p>
    <w:p w14:paraId="2A41D063" w14:textId="77777777" w:rsidR="00265CC2" w:rsidRDefault="00265CC2" w:rsidP="0074771D">
      <w:pPr>
        <w:pStyle w:val="NoSpacing"/>
      </w:pPr>
    </w:p>
    <w:p w14:paraId="45B1138E" w14:textId="2B2B7BA6" w:rsidR="00430CB4" w:rsidRDefault="00265CC2" w:rsidP="00F84BF4">
      <w:pPr>
        <w:pStyle w:val="NoSpacing"/>
        <w:numPr>
          <w:ilvl w:val="0"/>
          <w:numId w:val="29"/>
        </w:numPr>
      </w:pPr>
      <w:r>
        <w:t xml:space="preserve">Download </w:t>
      </w:r>
      <w:hyperlink r:id="rId12" w:history="1">
        <w:r>
          <w:rPr>
            <w:rStyle w:val="Hyperlink"/>
          </w:rPr>
          <w:t>manual_req_prompt.conf</w:t>
        </w:r>
      </w:hyperlink>
      <w:r w:rsidR="00430CB4">
        <w:t xml:space="preserve"> in your unix home</w:t>
      </w:r>
    </w:p>
    <w:p w14:paraId="3EA6C414" w14:textId="77777777" w:rsidR="00430CB4" w:rsidRDefault="00430CB4" w:rsidP="00430CB4">
      <w:pPr>
        <w:pStyle w:val="NoSpacing"/>
        <w:numPr>
          <w:ilvl w:val="0"/>
          <w:numId w:val="29"/>
        </w:numPr>
      </w:pPr>
      <w:r>
        <w:t>Connect to server</w:t>
      </w:r>
    </w:p>
    <w:p w14:paraId="217603AC" w14:textId="364AA76C" w:rsidR="00430CB4" w:rsidRPr="00853F4C" w:rsidRDefault="00430CB4" w:rsidP="00430CB4">
      <w:pPr>
        <w:pStyle w:val="NoSpacing"/>
        <w:ind w:left="720"/>
        <w:rPr>
          <w:i/>
          <w:color w:val="7F7F7F" w:themeColor="text1" w:themeTint="80"/>
        </w:rPr>
      </w:pPr>
      <w:r w:rsidRPr="00853F4C">
        <w:rPr>
          <w:i/>
          <w:color w:val="7F7F7F" w:themeColor="text1" w:themeTint="80"/>
        </w:rPr>
        <w:t>ssh &lt;target server name&gt;</w:t>
      </w:r>
    </w:p>
    <w:p w14:paraId="6489BDD6" w14:textId="24274697" w:rsidR="00430CB4" w:rsidRDefault="005B74E6" w:rsidP="00430CB4">
      <w:pPr>
        <w:pStyle w:val="NoSpacing"/>
        <w:numPr>
          <w:ilvl w:val="0"/>
          <w:numId w:val="29"/>
        </w:numPr>
      </w:pPr>
      <w:r>
        <w:t>Su</w:t>
      </w:r>
      <w:r w:rsidR="00430CB4" w:rsidRPr="00430CB4">
        <w:t>do as postgres</w:t>
      </w:r>
    </w:p>
    <w:p w14:paraId="7393E4B0" w14:textId="021222A2" w:rsidR="00430CB4" w:rsidRPr="00853F4C" w:rsidRDefault="00430CB4" w:rsidP="00430CB4">
      <w:pPr>
        <w:pStyle w:val="NoSpacing"/>
        <w:ind w:left="720"/>
        <w:rPr>
          <w:i/>
          <w:color w:val="7F7F7F" w:themeColor="text1" w:themeTint="80"/>
        </w:rPr>
      </w:pPr>
      <w:r w:rsidRPr="00853F4C">
        <w:rPr>
          <w:i/>
          <w:color w:val="7F7F7F" w:themeColor="text1" w:themeTint="80"/>
        </w:rPr>
        <w:t>sudo su - postgres</w:t>
      </w:r>
    </w:p>
    <w:p w14:paraId="013E1FAA" w14:textId="4746B85B" w:rsidR="00430CB4" w:rsidRDefault="005B74E6" w:rsidP="008937EF">
      <w:pPr>
        <w:pStyle w:val="NoSpacing"/>
        <w:numPr>
          <w:ilvl w:val="0"/>
          <w:numId w:val="29"/>
        </w:numPr>
      </w:pPr>
      <w:r>
        <w:t>C</w:t>
      </w:r>
      <w:r w:rsidR="008937EF" w:rsidRPr="008937EF">
        <w:t>reate a directory KEY</w:t>
      </w:r>
      <w:r w:rsidR="008937EF">
        <w:t xml:space="preserve"> in </w:t>
      </w:r>
      <w:r w:rsidR="008937EF" w:rsidRPr="008937EF">
        <w:t>/home/postgres</w:t>
      </w:r>
    </w:p>
    <w:p w14:paraId="353E0DB0" w14:textId="76FBE474" w:rsidR="008937EF" w:rsidRPr="00853F4C" w:rsidRDefault="008937EF" w:rsidP="008937EF">
      <w:pPr>
        <w:pStyle w:val="NoSpacing"/>
        <w:ind w:left="720"/>
        <w:rPr>
          <w:i/>
          <w:color w:val="7F7F7F" w:themeColor="text1" w:themeTint="80"/>
        </w:rPr>
      </w:pPr>
      <w:r w:rsidRPr="00853F4C">
        <w:rPr>
          <w:i/>
          <w:color w:val="7F7F7F" w:themeColor="text1" w:themeTint="80"/>
        </w:rPr>
        <w:t>mkdir KEY</w:t>
      </w:r>
    </w:p>
    <w:p w14:paraId="38782B8E" w14:textId="32906EC1" w:rsidR="005B74E6" w:rsidRPr="00853F4C" w:rsidRDefault="005B74E6" w:rsidP="008937EF">
      <w:pPr>
        <w:pStyle w:val="NoSpacing"/>
        <w:ind w:left="720"/>
        <w:rPr>
          <w:i/>
          <w:color w:val="7F7F7F" w:themeColor="text1" w:themeTint="80"/>
        </w:rPr>
      </w:pPr>
      <w:r w:rsidRPr="00853F4C">
        <w:rPr>
          <w:i/>
          <w:color w:val="7F7F7F" w:themeColor="text1" w:themeTint="80"/>
        </w:rPr>
        <w:t>cd KEY</w:t>
      </w:r>
    </w:p>
    <w:p w14:paraId="077CEA39" w14:textId="67A9DF4E" w:rsidR="005B74E6" w:rsidRDefault="005B74E6" w:rsidP="00430CB4">
      <w:pPr>
        <w:pStyle w:val="NoSpacing"/>
        <w:numPr>
          <w:ilvl w:val="0"/>
          <w:numId w:val="29"/>
        </w:numPr>
      </w:pPr>
      <w:r>
        <w:t xml:space="preserve">Copy manual_req_prompt.conf in KEY </w:t>
      </w:r>
      <w:r w:rsidRPr="008937EF">
        <w:t>directory</w:t>
      </w:r>
    </w:p>
    <w:p w14:paraId="7AE8962A" w14:textId="59963B53" w:rsidR="005B74E6" w:rsidRPr="00853F4C" w:rsidRDefault="005B74E6" w:rsidP="005B74E6">
      <w:pPr>
        <w:pStyle w:val="NoSpacing"/>
        <w:ind w:left="720"/>
        <w:rPr>
          <w:i/>
          <w:color w:val="7F7F7F" w:themeColor="text1" w:themeTint="80"/>
        </w:rPr>
      </w:pPr>
      <w:r w:rsidRPr="00853F4C">
        <w:rPr>
          <w:i/>
          <w:color w:val="7F7F7F" w:themeColor="text1" w:themeTint="80"/>
        </w:rPr>
        <w:t>cp /.users/mount/yourhome/manual_req_prompt.conf .</w:t>
      </w:r>
    </w:p>
    <w:p w14:paraId="66BB21A3" w14:textId="12CAC1E3" w:rsidR="00430CB4" w:rsidRDefault="00430CB4" w:rsidP="00430CB4">
      <w:pPr>
        <w:pStyle w:val="NoSpacing"/>
        <w:numPr>
          <w:ilvl w:val="0"/>
          <w:numId w:val="29"/>
        </w:numPr>
      </w:pPr>
      <w:r>
        <w:t>Modify manual_req_prompt.conf</w:t>
      </w:r>
    </w:p>
    <w:p w14:paraId="34065A4F" w14:textId="77777777" w:rsidR="00430CB4" w:rsidRDefault="00430CB4" w:rsidP="00430CB4">
      <w:pPr>
        <w:pStyle w:val="NoSpacing"/>
        <w:numPr>
          <w:ilvl w:val="1"/>
          <w:numId w:val="29"/>
        </w:numPr>
      </w:pPr>
      <w:r>
        <w:t>uncomment the following line in [req_ext] part</w:t>
      </w:r>
    </w:p>
    <w:p w14:paraId="72C35858" w14:textId="77777777" w:rsidR="00430CB4" w:rsidRDefault="00430CB4" w:rsidP="00430CB4">
      <w:pPr>
        <w:pStyle w:val="NoSpacing"/>
        <w:ind w:left="1440"/>
      </w:pPr>
      <w:r>
        <w:t>subjectAltName = DNS:foo,DNS:foo.fr.world.socgen</w:t>
      </w:r>
    </w:p>
    <w:p w14:paraId="66E2AFB9" w14:textId="29B8A309" w:rsidR="00265CC2" w:rsidRDefault="00430CB4" w:rsidP="00430CB4">
      <w:pPr>
        <w:pStyle w:val="NoSpacing"/>
        <w:numPr>
          <w:ilvl w:val="1"/>
          <w:numId w:val="29"/>
        </w:numPr>
      </w:pPr>
      <w:r>
        <w:t>change foo with your server name</w:t>
      </w:r>
    </w:p>
    <w:p w14:paraId="1F0B4E7A" w14:textId="58D4A6B3" w:rsidR="00ED60D0" w:rsidRDefault="00ED60D0" w:rsidP="00ED60D0">
      <w:pPr>
        <w:pStyle w:val="NoSpacing"/>
        <w:numPr>
          <w:ilvl w:val="0"/>
          <w:numId w:val="29"/>
        </w:numPr>
      </w:pPr>
      <w:r w:rsidRPr="00ED60D0">
        <w:t>On an unix server (PAACT server or target server) launch the following command: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D60D0" w14:paraId="75744886" w14:textId="77777777" w:rsidTr="00E44CE1">
        <w:tc>
          <w:tcPr>
            <w:tcW w:w="10296" w:type="dxa"/>
          </w:tcPr>
          <w:p w14:paraId="149D668F" w14:textId="5FD4567C" w:rsidR="00ED60D0" w:rsidRPr="00050ED1" w:rsidRDefault="00ED60D0" w:rsidP="00ED60D0">
            <w:pPr>
              <w:pStyle w:val="NoSpacing"/>
              <w:rPr>
                <w:sz w:val="20"/>
                <w:szCs w:val="20"/>
              </w:rPr>
            </w:pPr>
            <w:r w:rsidRPr="00050ED1">
              <w:rPr>
                <w:sz w:val="20"/>
                <w:szCs w:val="20"/>
              </w:rPr>
              <w:t>openssl req -config manual_req_prompt.conf -new -keyout &lt;target server name&gt;.key -out &lt;target server name&gt;.csr</w:t>
            </w:r>
          </w:p>
        </w:tc>
      </w:tr>
    </w:tbl>
    <w:p w14:paraId="710BF804" w14:textId="6FBE2E5A" w:rsidR="00ED60D0" w:rsidRDefault="00E44CE1" w:rsidP="00E44CE1">
      <w:pPr>
        <w:pStyle w:val="NoSpacing"/>
        <w:numPr>
          <w:ilvl w:val="0"/>
          <w:numId w:val="29"/>
        </w:numPr>
      </w:pPr>
      <w:r>
        <w:t>F</w:t>
      </w:r>
      <w:r w:rsidRPr="00E44CE1">
        <w:t>ill in the requested fields</w:t>
      </w:r>
      <w:r>
        <w:t xml:space="preserve"> </w:t>
      </w:r>
      <w:r w:rsidR="002961C6">
        <w:t xml:space="preserve">helping </w:t>
      </w:r>
      <w:hyperlink r:id="rId13" w:history="1">
        <w:r w:rsidR="00BF0020" w:rsidRPr="00430CB4">
          <w:rPr>
            <w:rStyle w:val="Hyperlink"/>
          </w:rPr>
          <w:t>iAppli</w:t>
        </w:r>
      </w:hyperlink>
      <w:r w:rsidR="00BF0020">
        <w:t xml:space="preserve"> or </w:t>
      </w:r>
      <w:hyperlink r:id="rId14" w:history="1">
        <w:r w:rsidR="00BF0020">
          <w:rPr>
            <w:rStyle w:val="Hyperlink"/>
          </w:rPr>
          <w:t>wwwdba</w:t>
        </w:r>
      </w:hyperlink>
      <w:r w:rsidR="00E255BA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2961C6" w14:paraId="1F944E8B" w14:textId="77777777" w:rsidTr="002961C6">
        <w:tc>
          <w:tcPr>
            <w:tcW w:w="10296" w:type="dxa"/>
          </w:tcPr>
          <w:p w14:paraId="14E55372" w14:textId="77777777" w:rsidR="002961C6" w:rsidRPr="00893776" w:rsidRDefault="002961C6" w:rsidP="002961C6">
            <w:pPr>
              <w:pStyle w:val="NoSpacing"/>
              <w:ind w:left="360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Common Name []:&lt;target server name&gt;.fr.world.socgen</w:t>
            </w:r>
          </w:p>
          <w:p w14:paraId="3CBF053F" w14:textId="3EC409D0" w:rsidR="002961C6" w:rsidRPr="00893776" w:rsidRDefault="002961C6" w:rsidP="002961C6">
            <w:pPr>
              <w:pStyle w:val="NoSpacing"/>
              <w:ind w:left="360"/>
              <w:rPr>
                <w:sz w:val="20"/>
                <w:szCs w:val="20"/>
                <w:lang w:val="fr-FR"/>
              </w:rPr>
            </w:pPr>
            <w:r w:rsidRPr="00893776">
              <w:rPr>
                <w:sz w:val="20"/>
                <w:szCs w:val="20"/>
                <w:lang w:val="fr-FR"/>
              </w:rPr>
              <w:t xml:space="preserve">Organisational Unit [MKT]:SGCIB-SEC </w:t>
            </w:r>
          </w:p>
          <w:p w14:paraId="07390AA5" w14:textId="77777777" w:rsidR="002961C6" w:rsidRPr="00893776" w:rsidRDefault="002961C6" w:rsidP="002961C6">
            <w:pPr>
              <w:pStyle w:val="NoSpacing"/>
              <w:ind w:left="360"/>
              <w:rPr>
                <w:sz w:val="20"/>
                <w:szCs w:val="20"/>
                <w:lang w:val="fr-FR"/>
              </w:rPr>
            </w:pPr>
            <w:r w:rsidRPr="00893776">
              <w:rPr>
                <w:sz w:val="20"/>
                <w:szCs w:val="20"/>
                <w:lang w:val="fr-FR"/>
              </w:rPr>
              <w:t>Organisation [GROUPE SOCIETE GENERALE]:GROUPE SOCIETE GENERALE</w:t>
            </w:r>
          </w:p>
          <w:p w14:paraId="325A1DBB" w14:textId="77777777" w:rsidR="002961C6" w:rsidRPr="00893776" w:rsidRDefault="002961C6" w:rsidP="002961C6">
            <w:pPr>
              <w:pStyle w:val="NoSpacing"/>
              <w:ind w:left="360"/>
              <w:rPr>
                <w:sz w:val="20"/>
                <w:szCs w:val="20"/>
                <w:lang w:val="fr-FR"/>
              </w:rPr>
            </w:pPr>
            <w:r w:rsidRPr="00893776">
              <w:rPr>
                <w:sz w:val="20"/>
                <w:szCs w:val="20"/>
                <w:lang w:val="fr-FR"/>
              </w:rPr>
              <w:t>Locality [Paris]:Paris</w:t>
            </w:r>
          </w:p>
          <w:p w14:paraId="463354D7" w14:textId="77777777" w:rsidR="002961C6" w:rsidRPr="00893776" w:rsidRDefault="002961C6" w:rsidP="002961C6">
            <w:pPr>
              <w:pStyle w:val="NoSpacing"/>
              <w:ind w:left="360"/>
              <w:rPr>
                <w:sz w:val="20"/>
                <w:szCs w:val="20"/>
                <w:lang w:val="fr-FR"/>
              </w:rPr>
            </w:pPr>
            <w:r w:rsidRPr="00893776">
              <w:rPr>
                <w:sz w:val="20"/>
                <w:szCs w:val="20"/>
                <w:lang w:val="fr-FR"/>
              </w:rPr>
              <w:t>State [Ile de France]:Ile de France</w:t>
            </w:r>
          </w:p>
          <w:p w14:paraId="123BEA33" w14:textId="3A4AA801" w:rsidR="002961C6" w:rsidRDefault="002961C6" w:rsidP="002961C6">
            <w:pPr>
              <w:pStyle w:val="NoSpacing"/>
              <w:ind w:left="360"/>
            </w:pPr>
            <w:r w:rsidRPr="00893776">
              <w:rPr>
                <w:sz w:val="20"/>
                <w:szCs w:val="20"/>
              </w:rPr>
              <w:t>Country [FR]:FR</w:t>
            </w:r>
          </w:p>
        </w:tc>
      </w:tr>
    </w:tbl>
    <w:p w14:paraId="0CCF0ACF" w14:textId="565D06C5" w:rsidR="002961C6" w:rsidRDefault="002961C6" w:rsidP="002961C6">
      <w:pPr>
        <w:pStyle w:val="NoSpacing"/>
        <w:ind w:left="720"/>
      </w:pPr>
      <w:r>
        <w:t>two files are generated in current KEY directory</w:t>
      </w:r>
      <w:r w:rsidR="00132F3D">
        <w:t xml:space="preserve"> </w:t>
      </w:r>
    </w:p>
    <w:p w14:paraId="25215629" w14:textId="31A35906" w:rsidR="002961C6" w:rsidRDefault="002961C6" w:rsidP="002961C6">
      <w:pPr>
        <w:pStyle w:val="NoSpacing"/>
        <w:ind w:left="720"/>
      </w:pPr>
      <w:r>
        <w:t>&lt;target server name&gt;.key and &lt;target server name&gt;.csr</w:t>
      </w:r>
    </w:p>
    <w:p w14:paraId="7DB0FABD" w14:textId="1C92BBB7" w:rsidR="001C2F91" w:rsidRDefault="002C296D" w:rsidP="006B5D97">
      <w:pPr>
        <w:pStyle w:val="NoSpacing"/>
        <w:numPr>
          <w:ilvl w:val="0"/>
          <w:numId w:val="29"/>
        </w:numPr>
      </w:pPr>
      <w:r>
        <w:t xml:space="preserve">Open url </w:t>
      </w:r>
      <w:hyperlink r:id="rId15" w:history="1">
        <w:r w:rsidR="006B5D97" w:rsidRPr="007A3E72">
          <w:rPr>
            <w:rStyle w:val="Hyperlink"/>
          </w:rPr>
          <w:t>https://secnet.fr.world.socgen/pages/tools/unipass.php</w:t>
        </w:r>
      </w:hyperlink>
      <w:r w:rsidR="006B5D97">
        <w:t xml:space="preserve"> and fill the fields</w:t>
      </w:r>
    </w:p>
    <w:p w14:paraId="4438104E" w14:textId="470580E7" w:rsidR="00D76DA6" w:rsidRDefault="00D76DA6" w:rsidP="00D76DA6">
      <w:pPr>
        <w:pStyle w:val="NoSpacing"/>
        <w:ind w:left="720"/>
      </w:pPr>
      <w:r>
        <w:t>You can find help</w:t>
      </w:r>
      <w:r w:rsidR="00430CB4">
        <w:t xml:space="preserve"> in</w:t>
      </w:r>
      <w:r>
        <w:t xml:space="preserve"> </w:t>
      </w:r>
      <w:hyperlink r:id="rId16" w:history="1">
        <w:r w:rsidR="00430CB4" w:rsidRPr="00430CB4">
          <w:rPr>
            <w:rStyle w:val="Hyperlink"/>
          </w:rPr>
          <w:t>iAppli</w:t>
        </w:r>
      </w:hyperlink>
      <w:r w:rsidR="00430CB4">
        <w:t xml:space="preserve"> or</w:t>
      </w:r>
      <w:r>
        <w:t xml:space="preserve"> </w:t>
      </w:r>
      <w:hyperlink r:id="rId17" w:history="1">
        <w:r w:rsidR="00430CB4">
          <w:rPr>
            <w:rStyle w:val="Hyperlink"/>
          </w:rPr>
          <w:t>wwwdba</w:t>
        </w:r>
      </w:hyperlink>
      <w:r w:rsidR="00430CB4">
        <w:t xml:space="preserve"> to fill the fields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E1FBC" w14:paraId="7E63EB47" w14:textId="77777777" w:rsidTr="00CE1FBC">
        <w:tc>
          <w:tcPr>
            <w:tcW w:w="11016" w:type="dxa"/>
            <w:shd w:val="clear" w:color="auto" w:fill="BFBFBF" w:themeFill="background1" w:themeFillShade="BF"/>
          </w:tcPr>
          <w:p w14:paraId="5DEA3E46" w14:textId="035595AA" w:rsidR="00CE1FBC" w:rsidRPr="00CE1FBC" w:rsidRDefault="00CE1FBC" w:rsidP="00D76DA6">
            <w:pPr>
              <w:pStyle w:val="NoSpacing"/>
              <w:rPr>
                <w:b/>
                <w:color w:val="FFFFFF" w:themeColor="background1"/>
              </w:rPr>
            </w:pPr>
            <w:r w:rsidRPr="00CE1FBC">
              <w:rPr>
                <w:b/>
                <w:color w:val="FFFFFF" w:themeColor="background1"/>
              </w:rPr>
              <w:t>APPLICATION IDENTIFICATION</w:t>
            </w:r>
          </w:p>
        </w:tc>
      </w:tr>
      <w:tr w:rsidR="00CE1FBC" w14:paraId="498392AE" w14:textId="77777777" w:rsidTr="00CE1FBC">
        <w:tc>
          <w:tcPr>
            <w:tcW w:w="11016" w:type="dxa"/>
          </w:tcPr>
          <w:p w14:paraId="01F4DECD" w14:textId="39112A82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 xml:space="preserve">iAppli </w:t>
            </w:r>
            <w:r w:rsidRPr="00893776">
              <w:rPr>
                <w:sz w:val="20"/>
                <w:szCs w:val="20"/>
              </w:rPr>
              <w:tab/>
            </w:r>
            <w:r w:rsidRPr="00893776">
              <w:rPr>
                <w:sz w:val="20"/>
                <w:szCs w:val="20"/>
              </w:rPr>
              <w:tab/>
            </w:r>
            <w:r w:rsidRPr="00893776">
              <w:rPr>
                <w:sz w:val="20"/>
                <w:szCs w:val="20"/>
              </w:rPr>
              <w:tab/>
              <w:t>= 167578</w:t>
            </w:r>
          </w:p>
          <w:p w14:paraId="2A141D90" w14:textId="7419C090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 xml:space="preserve">Application Name </w:t>
            </w:r>
            <w:r w:rsidRPr="00893776">
              <w:rPr>
                <w:sz w:val="20"/>
                <w:szCs w:val="20"/>
              </w:rPr>
              <w:tab/>
              <w:t>= ARM ACTIVITY RISK MONITORING FOR SEGL</w:t>
            </w:r>
          </w:p>
          <w:p w14:paraId="60BEF4E8" w14:textId="04F2A8C5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Application Trigram</w:t>
            </w:r>
            <w:r w:rsidRPr="00893776">
              <w:rPr>
                <w:sz w:val="20"/>
                <w:szCs w:val="20"/>
              </w:rPr>
              <w:tab/>
              <w:t>= ARM</w:t>
            </w:r>
          </w:p>
          <w:p w14:paraId="18C63FBA" w14:textId="1DCAEC98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Application Manager</w:t>
            </w:r>
            <w:r w:rsidRPr="00893776">
              <w:rPr>
                <w:sz w:val="20"/>
                <w:szCs w:val="20"/>
              </w:rPr>
              <w:tab/>
              <w:t>= denis.duyck</w:t>
            </w:r>
            <w:r w:rsidRPr="00893776">
              <w:rPr>
                <w:sz w:val="20"/>
                <w:szCs w:val="20"/>
              </w:rPr>
              <w:tab/>
            </w:r>
            <w:r w:rsidRPr="00893776">
              <w:rPr>
                <w:sz w:val="20"/>
                <w:szCs w:val="20"/>
              </w:rPr>
              <w:tab/>
              <w:t>( sesame login : firstname.lastname )</w:t>
            </w:r>
          </w:p>
          <w:p w14:paraId="08877513" w14:textId="468414D4" w:rsidR="00CE1FBC" w:rsidRPr="00893776" w:rsidRDefault="00CE1FBC" w:rsidP="00CE1FBC">
            <w:pPr>
              <w:pStyle w:val="NoSpacing"/>
              <w:rPr>
                <w:sz w:val="20"/>
                <w:szCs w:val="20"/>
                <w:lang w:val="fr-FR"/>
              </w:rPr>
            </w:pPr>
            <w:r w:rsidRPr="00893776">
              <w:rPr>
                <w:sz w:val="20"/>
                <w:szCs w:val="20"/>
                <w:lang w:val="fr-FR"/>
              </w:rPr>
              <w:t>Billing CA</w:t>
            </w:r>
            <w:r w:rsidRPr="00893776">
              <w:rPr>
                <w:sz w:val="20"/>
                <w:szCs w:val="20"/>
                <w:lang w:val="fr-FR"/>
              </w:rPr>
              <w:tab/>
            </w:r>
            <w:r w:rsidRPr="00893776">
              <w:rPr>
                <w:sz w:val="20"/>
                <w:szCs w:val="20"/>
                <w:lang w:val="fr-FR"/>
              </w:rPr>
              <w:tab/>
              <w:t>= 16476</w:t>
            </w:r>
            <w:r w:rsidRPr="00893776">
              <w:rPr>
                <w:sz w:val="20"/>
                <w:szCs w:val="20"/>
                <w:lang w:val="fr-FR"/>
              </w:rPr>
              <w:tab/>
            </w:r>
            <w:r w:rsidRPr="00893776">
              <w:rPr>
                <w:sz w:val="20"/>
                <w:szCs w:val="20"/>
                <w:lang w:val="fr-FR"/>
              </w:rPr>
              <w:tab/>
            </w:r>
            <w:r w:rsidRPr="00893776">
              <w:rPr>
                <w:sz w:val="20"/>
                <w:szCs w:val="20"/>
                <w:lang w:val="fr-FR"/>
              </w:rPr>
              <w:tab/>
              <w:t>CA DCC/SGL : 3000316476 les 5 derniers chiffres</w:t>
            </w:r>
          </w:p>
          <w:p w14:paraId="5A45F98E" w14:textId="4FA31DB6" w:rsidR="00CE1FBC" w:rsidRDefault="00CE1FBC" w:rsidP="00CE1FBC">
            <w:pPr>
              <w:pStyle w:val="NoSpacing"/>
            </w:pPr>
            <w:r w:rsidRPr="00893776">
              <w:rPr>
                <w:sz w:val="20"/>
                <w:szCs w:val="20"/>
              </w:rPr>
              <w:lastRenderedPageBreak/>
              <w:t>Application department</w:t>
            </w:r>
            <w:r w:rsidRPr="00893776">
              <w:rPr>
                <w:sz w:val="20"/>
                <w:szCs w:val="20"/>
              </w:rPr>
              <w:tab/>
              <w:t>= ITEC/DCC/SGL</w:t>
            </w:r>
          </w:p>
        </w:tc>
      </w:tr>
      <w:tr w:rsidR="00CE1FBC" w14:paraId="06C672ED" w14:textId="77777777" w:rsidTr="00CE1FBC">
        <w:tc>
          <w:tcPr>
            <w:tcW w:w="11016" w:type="dxa"/>
            <w:shd w:val="clear" w:color="auto" w:fill="BFBFBF" w:themeFill="background1" w:themeFillShade="BF"/>
          </w:tcPr>
          <w:p w14:paraId="579EEBBC" w14:textId="61CE858F" w:rsidR="00CE1FBC" w:rsidRDefault="00CE1FBC" w:rsidP="00D76DA6">
            <w:pPr>
              <w:pStyle w:val="NoSpacing"/>
            </w:pPr>
            <w:r w:rsidRPr="00CE1FBC">
              <w:rPr>
                <w:b/>
                <w:color w:val="FFFFFF" w:themeColor="background1"/>
              </w:rPr>
              <w:lastRenderedPageBreak/>
              <w:t>TECHNICAL CONTACT</w:t>
            </w:r>
          </w:p>
        </w:tc>
      </w:tr>
      <w:tr w:rsidR="00CE1FBC" w14:paraId="06FDE83D" w14:textId="77777777" w:rsidTr="00CE1FBC">
        <w:tc>
          <w:tcPr>
            <w:tcW w:w="11016" w:type="dxa"/>
          </w:tcPr>
          <w:p w14:paraId="4A9E4219" w14:textId="6C16ED99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login</w:t>
            </w:r>
            <w:r w:rsidRPr="00893776">
              <w:rPr>
                <w:sz w:val="20"/>
                <w:szCs w:val="20"/>
              </w:rPr>
              <w:tab/>
            </w:r>
            <w:r w:rsidRPr="00893776">
              <w:rPr>
                <w:sz w:val="20"/>
                <w:szCs w:val="20"/>
              </w:rPr>
              <w:tab/>
            </w:r>
            <w:r w:rsidRPr="00893776">
              <w:rPr>
                <w:sz w:val="20"/>
                <w:szCs w:val="20"/>
              </w:rPr>
              <w:tab/>
              <w:t>= lionel.fremondiere</w:t>
            </w:r>
            <w:r w:rsidRPr="00893776">
              <w:rPr>
                <w:sz w:val="20"/>
                <w:szCs w:val="20"/>
              </w:rPr>
              <w:tab/>
              <w:t>( sesame login : firstname.lastname )</w:t>
            </w:r>
          </w:p>
          <w:p w14:paraId="345A9672" w14:textId="141D22A3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Email</w:t>
            </w:r>
            <w:r w:rsidRPr="00893776">
              <w:rPr>
                <w:sz w:val="20"/>
                <w:szCs w:val="20"/>
              </w:rPr>
              <w:tab/>
            </w:r>
            <w:r w:rsidRPr="00893776">
              <w:rPr>
                <w:sz w:val="20"/>
                <w:szCs w:val="20"/>
              </w:rPr>
              <w:tab/>
            </w:r>
            <w:r w:rsidRPr="00893776">
              <w:rPr>
                <w:sz w:val="20"/>
                <w:szCs w:val="20"/>
              </w:rPr>
              <w:tab/>
              <w:t>= list.par-resg-gts-mkt-gdi-postgresql@sgcib.com</w:t>
            </w:r>
          </w:p>
          <w:p w14:paraId="0633A998" w14:textId="62DA8DAB" w:rsidR="00CE1FBC" w:rsidRDefault="00CE1FBC" w:rsidP="00CE1FBC">
            <w:pPr>
              <w:pStyle w:val="NoSpacing"/>
            </w:pPr>
            <w:r w:rsidRPr="00893776">
              <w:rPr>
                <w:sz w:val="20"/>
                <w:szCs w:val="20"/>
              </w:rPr>
              <w:t>Service Now Group</w:t>
            </w:r>
            <w:r w:rsidRPr="00893776">
              <w:rPr>
                <w:sz w:val="20"/>
                <w:szCs w:val="20"/>
              </w:rPr>
              <w:tab/>
              <w:t>= gts_emea_gdi_chg_mng</w:t>
            </w:r>
          </w:p>
        </w:tc>
      </w:tr>
      <w:tr w:rsidR="00CE1FBC" w14:paraId="684A712D" w14:textId="77777777" w:rsidTr="00CE1FBC">
        <w:tc>
          <w:tcPr>
            <w:tcW w:w="11016" w:type="dxa"/>
            <w:shd w:val="clear" w:color="auto" w:fill="BFBFBF" w:themeFill="background1" w:themeFillShade="BF"/>
          </w:tcPr>
          <w:p w14:paraId="52DC4B88" w14:textId="1D57C818" w:rsidR="00CE1FBC" w:rsidRPr="00CE1FBC" w:rsidRDefault="00CE1FBC" w:rsidP="00D76DA6">
            <w:pPr>
              <w:pStyle w:val="NoSpacing"/>
              <w:rPr>
                <w:color w:val="FFFFFF" w:themeColor="background1"/>
              </w:rPr>
            </w:pPr>
            <w:r w:rsidRPr="00CE1FBC">
              <w:rPr>
                <w:color w:val="FFFFFF" w:themeColor="background1"/>
              </w:rPr>
              <w:t>TECHNICAL DATA</w:t>
            </w:r>
          </w:p>
        </w:tc>
      </w:tr>
      <w:tr w:rsidR="00CE1FBC" w14:paraId="3C78C12B" w14:textId="77777777" w:rsidTr="00CE1FBC">
        <w:tc>
          <w:tcPr>
            <w:tcW w:w="11016" w:type="dxa"/>
          </w:tcPr>
          <w:p w14:paraId="7361ED38" w14:textId="733BA9BC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Certificate Signing Request (CSR)</w:t>
            </w:r>
            <w:r w:rsidR="00760FC9">
              <w:rPr>
                <w:sz w:val="20"/>
                <w:szCs w:val="20"/>
              </w:rPr>
              <w:t xml:space="preserve"> ( </w:t>
            </w:r>
            <w:r w:rsidR="00760FC9" w:rsidRPr="00760FC9">
              <w:rPr>
                <w:sz w:val="20"/>
                <w:szCs w:val="20"/>
              </w:rPr>
              <w:t>&lt;target server name&gt;</w:t>
            </w:r>
            <w:r w:rsidR="00760FC9">
              <w:rPr>
                <w:sz w:val="20"/>
                <w:szCs w:val="20"/>
              </w:rPr>
              <w:t>.csr content )</w:t>
            </w:r>
          </w:p>
          <w:p w14:paraId="0ED6778E" w14:textId="77777777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-----BEGIN CERTIFICATE REQUEST-----</w:t>
            </w:r>
          </w:p>
          <w:p w14:paraId="54B53FF4" w14:textId="77777777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MIIDVDCCAjwCAQAwgZExJDAiBgNVBAMTG2FybWRldmRiMDAxLmZyLndvcmxkLnNv</w:t>
            </w:r>
          </w:p>
          <w:p w14:paraId="4863446A" w14:textId="77777777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Y2dlbjESMBAGA1UECxMJU0dDSUItU0VDMSAwHgYDVQQKExdHUk9VUEUgU09DSUVU</w:t>
            </w:r>
          </w:p>
          <w:p w14:paraId="23446902" w14:textId="77777777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RSBHRU5FUkFMRTEOMAwGA1UEBxMFUGFyaXMxFjAUBgNVBAgTDUlsZSBkZSBGcmFu</w:t>
            </w:r>
          </w:p>
          <w:p w14:paraId="127D24AE" w14:textId="77777777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Y2UxCzAJBgNVBAYTAkZSMIIBIjANBgkqhkiG9w0BAQEFAAOCAQ8AMIIBCgKCAQEA</w:t>
            </w:r>
          </w:p>
          <w:p w14:paraId="65F4EE77" w14:textId="77777777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ncLZXg/Zrgvs6NGudH5+X4lVs7JEIvONsTXHDectpHezZYs0PDLPMX2aqGfzdsG3</w:t>
            </w:r>
          </w:p>
          <w:p w14:paraId="006D4179" w14:textId="77777777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p+/tkFaU6eoLAC2LAXU2crPVPT7KTwQohs/gOo4OvThw80QmJkGse+5b/vkmVnhj</w:t>
            </w:r>
          </w:p>
          <w:p w14:paraId="7A756431" w14:textId="77777777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o23Cc1ygEzTHwlYv5PHIeBgWXxd2OdEr8l7Z9eg8fajK0hc+VN/M+jeUSVNGqLjK</w:t>
            </w:r>
          </w:p>
          <w:p w14:paraId="0491B693" w14:textId="77777777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tN1/pozNfVbogoBJOVdQFPKIQN0aO6gbI4jdCeJyLqk5mg6A5ILKkyqJtl7t+f40</w:t>
            </w:r>
          </w:p>
          <w:p w14:paraId="6515CD56" w14:textId="77777777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Rk6MnW8vXyQitIIeBkV2UIxk+03xgp89hAI1tQyVO2YEX8nw/insHSLtMJQJSens</w:t>
            </w:r>
          </w:p>
          <w:p w14:paraId="10735554" w14:textId="77777777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m8e6h0BC36N+Uf46QD9jLQIDAQABoH0wewYJKoZIhvcNAQkOMW4wbDAJBgNVHRME</w:t>
            </w:r>
          </w:p>
          <w:p w14:paraId="339D3F5F" w14:textId="77777777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AjAAMAsGA1UdDwQEAwIF4DAdBgNVHSUEFjAUBggrBgEFBQcDAQYIKwYBBQUHAwIw</w:t>
            </w:r>
          </w:p>
          <w:p w14:paraId="329500C5" w14:textId="77777777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MwYDVR0RBCwwKoILYXJtZGV2ZGIwMDGCG2FybWRldmRiMDAxLmZyLndvcmxkLnNv</w:t>
            </w:r>
          </w:p>
          <w:p w14:paraId="194B5691" w14:textId="77777777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Y2dlbjANBgkqhkiG9w0BAQUFAAOCAQEAm7Do93sUhMlvcK9yMxIQ1JMPs5aul1RI</w:t>
            </w:r>
          </w:p>
          <w:p w14:paraId="7A44B9B6" w14:textId="77777777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Ax+eMTFdO8bD36YzeSxKNrLvEh4xYNEJZNVfWTSvYNxdFIZdiNI+JwuVIcir/ZCl</w:t>
            </w:r>
          </w:p>
          <w:p w14:paraId="39956E6F" w14:textId="77777777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XnE4sz1Wbu5lU81mo/VVrCu3E0T5zPKtYjULsbIxA4oglaqa+jOFgZkECz8REAPM</w:t>
            </w:r>
          </w:p>
          <w:p w14:paraId="34BA60C8" w14:textId="77777777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ztaYlFObzcZ+LCdPqXIpthzbCK8mvq8fpdSnIGgC8bDigRqjgzGyo+L/DIii0bEu</w:t>
            </w:r>
          </w:p>
          <w:p w14:paraId="6D1FA4EE" w14:textId="77777777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i2y2a0a6b0Pu8a0OidrUSZpve8Nk7u0k9/pgPrtO/b8Hr17IAXYpuNoEukuSk4v+</w:t>
            </w:r>
          </w:p>
          <w:p w14:paraId="72073B37" w14:textId="77777777" w:rsidR="00CE1FBC" w:rsidRPr="00893776" w:rsidRDefault="00CE1FBC" w:rsidP="00CE1FBC">
            <w:pPr>
              <w:pStyle w:val="NoSpacing"/>
              <w:rPr>
                <w:sz w:val="20"/>
                <w:szCs w:val="20"/>
              </w:rPr>
            </w:pPr>
            <w:r w:rsidRPr="00893776">
              <w:rPr>
                <w:sz w:val="20"/>
                <w:szCs w:val="20"/>
              </w:rPr>
              <w:t>H3mkL5fBu2eqsGH4PXmPqdWs+1iVp9+LKtKEWpG/HY9vI2Zqqy82/A==</w:t>
            </w:r>
          </w:p>
          <w:p w14:paraId="55C33297" w14:textId="1A779775" w:rsidR="00CE1FBC" w:rsidRDefault="00CE1FBC" w:rsidP="00CE1FBC">
            <w:pPr>
              <w:pStyle w:val="NoSpacing"/>
            </w:pPr>
            <w:r w:rsidRPr="00893776">
              <w:rPr>
                <w:sz w:val="20"/>
                <w:szCs w:val="20"/>
              </w:rPr>
              <w:t>-----END CERTIFICATE REQUEST-----</w:t>
            </w:r>
          </w:p>
        </w:tc>
      </w:tr>
    </w:tbl>
    <w:p w14:paraId="392F0ACA" w14:textId="77777777" w:rsidR="00430CB4" w:rsidRDefault="00430CB4" w:rsidP="00D76DA6">
      <w:pPr>
        <w:pStyle w:val="NoSpacing"/>
        <w:ind w:left="720"/>
      </w:pPr>
    </w:p>
    <w:p w14:paraId="7ED1A11E" w14:textId="353DBB89" w:rsidR="006B5D97" w:rsidRDefault="00A975A8" w:rsidP="006B5D97">
      <w:pPr>
        <w:pStyle w:val="NoSpacing"/>
        <w:numPr>
          <w:ilvl w:val="0"/>
          <w:numId w:val="29"/>
        </w:numPr>
      </w:pPr>
      <w:r>
        <w:t>Clic on verify</w:t>
      </w:r>
    </w:p>
    <w:p w14:paraId="6CDECF58" w14:textId="74A59F7F" w:rsidR="006B5D97" w:rsidRDefault="00A975A8" w:rsidP="006B5D97">
      <w:pPr>
        <w:pStyle w:val="NoSpacing"/>
        <w:numPr>
          <w:ilvl w:val="0"/>
          <w:numId w:val="29"/>
        </w:numPr>
      </w:pPr>
      <w:r>
        <w:t>If verify submit has been done, clic on Send button.</w:t>
      </w:r>
    </w:p>
    <w:p w14:paraId="587AA74D" w14:textId="3395A2D4" w:rsidR="0097149B" w:rsidRDefault="0097149B" w:rsidP="0097149B">
      <w:pPr>
        <w:pStyle w:val="NoSpacing"/>
      </w:pPr>
    </w:p>
    <w:p w14:paraId="0E947543" w14:textId="7A6BE3FB" w:rsidR="0097149B" w:rsidRDefault="0097149B" w:rsidP="0097149B">
      <w:pPr>
        <w:pStyle w:val="NoSpacing"/>
      </w:pPr>
      <w:r>
        <w:t xml:space="preserve">You should see that </w:t>
      </w:r>
    </w:p>
    <w:p w14:paraId="09A00E4D" w14:textId="10F2DDC0" w:rsidR="00265CC2" w:rsidRDefault="0097149B" w:rsidP="0074771D">
      <w:pPr>
        <w:pStyle w:val="NoSpacing"/>
      </w:pPr>
      <w:r>
        <w:rPr>
          <w:noProof/>
        </w:rPr>
        <w:drawing>
          <wp:inline distT="0" distB="0" distL="0" distR="0" wp14:anchorId="5031C6DF" wp14:editId="20A734BA">
            <wp:extent cx="509587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D07D" w14:textId="77777777" w:rsidR="00BF6645" w:rsidRDefault="00BF664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908B3CF" w14:textId="56CF3BB1" w:rsidR="006D24B5" w:rsidRDefault="006D24B5" w:rsidP="00F3419A">
      <w:pPr>
        <w:pStyle w:val="Heading4"/>
      </w:pPr>
      <w:r>
        <w:lastRenderedPageBreak/>
        <w:t>Receive certificate</w:t>
      </w:r>
    </w:p>
    <w:p w14:paraId="459E98F9" w14:textId="2375CB65" w:rsidR="006D24B5" w:rsidRDefault="006D24B5" w:rsidP="006D24B5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You receive several email by the process</w:t>
      </w:r>
    </w:p>
    <w:p w14:paraId="705F5CD3" w14:textId="25DC4BEF" w:rsidR="006D24B5" w:rsidRDefault="006D24B5" w:rsidP="0015070B">
      <w:pPr>
        <w:pStyle w:val="NormalWeb"/>
        <w:numPr>
          <w:ilvl w:val="0"/>
          <w:numId w:val="38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[UniPass][SHA2] Step 1/4 Reception of your certificate request for </w:t>
      </w:r>
      <w:r w:rsidR="009C3DA0">
        <w:rPr>
          <w:rFonts w:ascii="Segoe UI" w:hAnsi="Segoe UI" w:cs="Segoe UI"/>
          <w:color w:val="000000"/>
          <w:sz w:val="20"/>
          <w:szCs w:val="20"/>
        </w:rPr>
        <w:t>123456</w:t>
      </w:r>
    </w:p>
    <w:p w14:paraId="1578F8BA" w14:textId="7CF557C1" w:rsidR="006D24B5" w:rsidRDefault="006D24B5" w:rsidP="0015070B">
      <w:pPr>
        <w:pStyle w:val="NormalWeb"/>
        <w:numPr>
          <w:ilvl w:val="0"/>
          <w:numId w:val="38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[UniPass][SHA2] Step 2/4 Approbation of your certificate request for </w:t>
      </w:r>
      <w:r w:rsidR="009C3DA0">
        <w:rPr>
          <w:rFonts w:ascii="Segoe UI" w:hAnsi="Segoe UI" w:cs="Segoe UI"/>
          <w:color w:val="000000"/>
          <w:sz w:val="20"/>
          <w:szCs w:val="20"/>
        </w:rPr>
        <w:t>123456</w:t>
      </w:r>
    </w:p>
    <w:p w14:paraId="1021BB9A" w14:textId="3538E511" w:rsidR="0015070B" w:rsidRPr="0015070B" w:rsidRDefault="006D24B5" w:rsidP="00E45E2B">
      <w:pPr>
        <w:pStyle w:val="NormalWeb"/>
        <w:numPr>
          <w:ilvl w:val="0"/>
          <w:numId w:val="38"/>
        </w:numPr>
      </w:pPr>
      <w:r w:rsidRPr="0015070B">
        <w:rPr>
          <w:rFonts w:ascii="Segoe UI" w:hAnsi="Segoe UI" w:cs="Segoe UI"/>
          <w:color w:val="000000"/>
          <w:sz w:val="20"/>
          <w:szCs w:val="20"/>
        </w:rPr>
        <w:t xml:space="preserve">[UniPass][SHA2] Step 4/4 Certificate of the new instance / Certificat de la nouvelle instance. / </w:t>
      </w:r>
      <w:r w:rsidR="0015070B">
        <w:rPr>
          <w:rFonts w:ascii="Segoe UI" w:hAnsi="Segoe UI" w:cs="Segoe UI"/>
          <w:color w:val="000000"/>
          <w:sz w:val="20"/>
          <w:szCs w:val="20"/>
        </w:rPr>
        <w:t>&lt;target server name&gt;</w:t>
      </w:r>
      <w:r w:rsidRPr="0015070B">
        <w:rPr>
          <w:rFonts w:ascii="Segoe UI" w:hAnsi="Segoe UI" w:cs="Segoe UI"/>
          <w:color w:val="000000"/>
          <w:sz w:val="20"/>
          <w:szCs w:val="20"/>
        </w:rPr>
        <w:t>.fr.world.socgen / 5a1801def2bb37.</w:t>
      </w:r>
      <w:r w:rsidR="009C3DA0" w:rsidRPr="0015070B">
        <w:rPr>
          <w:rFonts w:ascii="Segoe UI" w:hAnsi="Segoe UI" w:cs="Segoe UI"/>
          <w:color w:val="000000"/>
          <w:sz w:val="20"/>
          <w:szCs w:val="20"/>
        </w:rPr>
        <w:t>12345678</w:t>
      </w:r>
    </w:p>
    <w:p w14:paraId="2AED6DAD" w14:textId="14D6D122" w:rsidR="006D24B5" w:rsidRDefault="006D24B5" w:rsidP="0015070B">
      <w:pPr>
        <w:pStyle w:val="NormalWeb"/>
        <w:ind w:left="720"/>
      </w:pPr>
      <w:r w:rsidRPr="0015070B">
        <w:rPr>
          <w:rFonts w:ascii="Segoe UI" w:hAnsi="Segoe UI" w:cs="Segoe UI"/>
          <w:color w:val="000000"/>
          <w:sz w:val="20"/>
          <w:szCs w:val="20"/>
        </w:rPr>
        <w:t>Step 3/4 is integrated in Step 4/4 as Step 3/4 is the reception of certificate and Step 4/4 is implementation.</w:t>
      </w:r>
    </w:p>
    <w:p w14:paraId="316B649F" w14:textId="77777777" w:rsidR="006D24B5" w:rsidRDefault="006D24B5" w:rsidP="0074771D">
      <w:pPr>
        <w:pStyle w:val="NoSpacing"/>
      </w:pPr>
    </w:p>
    <w:p w14:paraId="2E1027B4" w14:textId="2888382C" w:rsidR="002E64A5" w:rsidRDefault="002E64A5" w:rsidP="006D24B5">
      <w:pPr>
        <w:pStyle w:val="Heading2"/>
      </w:pPr>
      <w:bookmarkStart w:id="5" w:name="_Toc500496730"/>
      <w:r>
        <w:t>Install certificate</w:t>
      </w:r>
      <w:bookmarkEnd w:id="5"/>
    </w:p>
    <w:p w14:paraId="2888F677" w14:textId="22475E50" w:rsidR="002E64A5" w:rsidRDefault="002E64A5" w:rsidP="0074771D">
      <w:pPr>
        <w:pStyle w:val="NoSpacing"/>
      </w:pPr>
    </w:p>
    <w:p w14:paraId="3A9A12F0" w14:textId="77777777" w:rsidR="00D811D6" w:rsidRDefault="00D811D6" w:rsidP="00D811D6">
      <w:pPr>
        <w:pStyle w:val="NoSpacing"/>
        <w:numPr>
          <w:ilvl w:val="0"/>
          <w:numId w:val="37"/>
        </w:numPr>
      </w:pPr>
      <w:r>
        <w:t>You receive 3 files ( file.txt ; file.cer ; file.p7b ) by email</w:t>
      </w:r>
    </w:p>
    <w:p w14:paraId="43D545F9" w14:textId="77777777" w:rsidR="00D811D6" w:rsidRDefault="00D811D6" w:rsidP="00D811D6">
      <w:pPr>
        <w:pStyle w:val="NoSpacing"/>
        <w:numPr>
          <w:ilvl w:val="0"/>
          <w:numId w:val="37"/>
        </w:numPr>
      </w:pPr>
      <w:r>
        <w:t>Copy file.cer to your unix home directory</w:t>
      </w:r>
    </w:p>
    <w:p w14:paraId="4E82246B" w14:textId="77777777" w:rsidR="00FC685A" w:rsidRDefault="00FC685A" w:rsidP="00FC685A">
      <w:pPr>
        <w:pStyle w:val="NoSpacing"/>
        <w:numPr>
          <w:ilvl w:val="0"/>
          <w:numId w:val="37"/>
        </w:numPr>
      </w:pPr>
      <w:r>
        <w:t>Connect to server</w:t>
      </w:r>
    </w:p>
    <w:p w14:paraId="71BBEEEA" w14:textId="77777777" w:rsidR="00FC685A" w:rsidRPr="00B703CC" w:rsidRDefault="00FC685A" w:rsidP="00FC685A">
      <w:pPr>
        <w:pStyle w:val="NoSpacing"/>
        <w:ind w:left="720"/>
        <w:rPr>
          <w:i/>
          <w:color w:val="7F7F7F" w:themeColor="text1" w:themeTint="80"/>
        </w:rPr>
      </w:pPr>
      <w:r w:rsidRPr="00B703CC">
        <w:rPr>
          <w:i/>
          <w:color w:val="7F7F7F" w:themeColor="text1" w:themeTint="80"/>
        </w:rPr>
        <w:t>ssh &lt;target server name&gt;</w:t>
      </w:r>
    </w:p>
    <w:p w14:paraId="51C9833D" w14:textId="77777777" w:rsidR="00FC685A" w:rsidRDefault="00FC685A" w:rsidP="00FC685A">
      <w:pPr>
        <w:pStyle w:val="NoSpacing"/>
        <w:numPr>
          <w:ilvl w:val="0"/>
          <w:numId w:val="37"/>
        </w:numPr>
      </w:pPr>
      <w:r>
        <w:t>Su</w:t>
      </w:r>
      <w:r w:rsidRPr="00430CB4">
        <w:t>do as postgres</w:t>
      </w:r>
    </w:p>
    <w:p w14:paraId="3ABC9B4B" w14:textId="77777777" w:rsidR="00FC685A" w:rsidRPr="006F2DFF" w:rsidRDefault="00FC685A" w:rsidP="00FC685A">
      <w:pPr>
        <w:pStyle w:val="NoSpacing"/>
        <w:ind w:left="720"/>
        <w:rPr>
          <w:i/>
        </w:rPr>
      </w:pPr>
      <w:r w:rsidRPr="00B703CC">
        <w:rPr>
          <w:i/>
          <w:color w:val="7F7F7F" w:themeColor="text1" w:themeTint="80"/>
        </w:rPr>
        <w:t>sudo su - postgres</w:t>
      </w:r>
    </w:p>
    <w:p w14:paraId="709E67CE" w14:textId="24F05251" w:rsidR="00FC685A" w:rsidRDefault="00FC685A" w:rsidP="00FC685A">
      <w:pPr>
        <w:pStyle w:val="NoSpacing"/>
        <w:numPr>
          <w:ilvl w:val="0"/>
          <w:numId w:val="37"/>
        </w:numPr>
      </w:pPr>
      <w:r>
        <w:t xml:space="preserve">From </w:t>
      </w:r>
      <w:r w:rsidRPr="008937EF">
        <w:t>directory KEY</w:t>
      </w:r>
      <w:r>
        <w:t xml:space="preserve"> copy </w:t>
      </w:r>
      <w:r w:rsidRPr="00ED60D0">
        <w:t>&lt;target server name&gt;</w:t>
      </w:r>
      <w:r>
        <w:t>.key in $PGDATA</w:t>
      </w:r>
    </w:p>
    <w:p w14:paraId="344E75B5" w14:textId="67FC1A25" w:rsidR="00FC685A" w:rsidRPr="00B703CC" w:rsidRDefault="00FC685A" w:rsidP="00FC685A">
      <w:pPr>
        <w:pStyle w:val="NoSpacing"/>
        <w:ind w:left="720"/>
        <w:rPr>
          <w:i/>
          <w:color w:val="7F7F7F" w:themeColor="text1" w:themeTint="80"/>
        </w:rPr>
      </w:pPr>
      <w:r w:rsidRPr="00B703CC">
        <w:rPr>
          <w:i/>
          <w:color w:val="7F7F7F" w:themeColor="text1" w:themeTint="80"/>
        </w:rPr>
        <w:t>cd KEY</w:t>
      </w:r>
    </w:p>
    <w:p w14:paraId="4D83DCF9" w14:textId="47921AF4" w:rsidR="00FC685A" w:rsidRDefault="00FC685A" w:rsidP="00FC685A">
      <w:pPr>
        <w:pStyle w:val="NoSpacing"/>
        <w:ind w:left="720"/>
      </w:pPr>
      <w:r w:rsidRPr="00B703CC">
        <w:rPr>
          <w:i/>
          <w:color w:val="7F7F7F" w:themeColor="text1" w:themeTint="80"/>
        </w:rPr>
        <w:t>cp &lt;target server name&gt;.key $PGDATA</w:t>
      </w:r>
    </w:p>
    <w:p w14:paraId="27B43458" w14:textId="74D255B7" w:rsidR="00D811D6" w:rsidRDefault="00D811D6" w:rsidP="00D811D6">
      <w:pPr>
        <w:pStyle w:val="NoSpacing"/>
        <w:numPr>
          <w:ilvl w:val="0"/>
          <w:numId w:val="37"/>
        </w:numPr>
      </w:pPr>
      <w:r>
        <w:t>Copy file.cer to $PGDATA\</w:t>
      </w:r>
      <w:r w:rsidR="002E6291" w:rsidRPr="00ED60D0">
        <w:t>&lt;target server name&gt;</w:t>
      </w:r>
      <w:r>
        <w:t>.crt</w:t>
      </w:r>
    </w:p>
    <w:p w14:paraId="1C719888" w14:textId="2615715C" w:rsidR="00D811D6" w:rsidRPr="006F2DFF" w:rsidRDefault="00D811D6" w:rsidP="00D811D6">
      <w:pPr>
        <w:pStyle w:val="NoSpacing"/>
        <w:ind w:left="720"/>
        <w:rPr>
          <w:i/>
        </w:rPr>
      </w:pPr>
      <w:r w:rsidRPr="00B703CC">
        <w:rPr>
          <w:i/>
          <w:color w:val="7F7F7F" w:themeColor="text1" w:themeTint="80"/>
        </w:rPr>
        <w:t xml:space="preserve">cp </w:t>
      </w:r>
      <w:r w:rsidR="00EB46FC" w:rsidRPr="00B703CC">
        <w:rPr>
          <w:i/>
          <w:color w:val="7F7F7F" w:themeColor="text1" w:themeTint="80"/>
        </w:rPr>
        <w:t>/.users/mount/yourhome/file.cer $PGDATA\</w:t>
      </w:r>
      <w:r w:rsidR="004978FC" w:rsidRPr="004978FC">
        <w:rPr>
          <w:i/>
          <w:color w:val="7F7F7F" w:themeColor="text1" w:themeTint="80"/>
        </w:rPr>
        <w:t>&lt;target server name&gt;</w:t>
      </w:r>
      <w:r w:rsidR="00EB46FC" w:rsidRPr="00B703CC">
        <w:rPr>
          <w:i/>
          <w:color w:val="7F7F7F" w:themeColor="text1" w:themeTint="80"/>
        </w:rPr>
        <w:t>.crt</w:t>
      </w:r>
    </w:p>
    <w:p w14:paraId="0615EECD" w14:textId="39BCCBAA" w:rsidR="00E3023B" w:rsidRDefault="00E3023B" w:rsidP="00E3023B">
      <w:pPr>
        <w:pStyle w:val="NoSpacing"/>
        <w:numPr>
          <w:ilvl w:val="0"/>
          <w:numId w:val="37"/>
        </w:numPr>
      </w:pPr>
      <w:r>
        <w:t>Apply security on both files</w:t>
      </w:r>
    </w:p>
    <w:p w14:paraId="1ADE1586" w14:textId="7E02642A" w:rsidR="00E3023B" w:rsidRPr="00B703CC" w:rsidRDefault="00E3023B" w:rsidP="00E3023B">
      <w:pPr>
        <w:pStyle w:val="NoSpacing"/>
        <w:ind w:left="720"/>
        <w:rPr>
          <w:i/>
          <w:color w:val="7F7F7F" w:themeColor="text1" w:themeTint="80"/>
        </w:rPr>
      </w:pPr>
      <w:r w:rsidRPr="00B703CC">
        <w:rPr>
          <w:i/>
          <w:color w:val="7F7F7F" w:themeColor="text1" w:themeTint="80"/>
        </w:rPr>
        <w:t xml:space="preserve">chmod 600 </w:t>
      </w:r>
      <w:r w:rsidR="004978FC" w:rsidRPr="004978FC">
        <w:rPr>
          <w:i/>
          <w:color w:val="7F7F7F" w:themeColor="text1" w:themeTint="80"/>
        </w:rPr>
        <w:t>&lt;target server name&gt;</w:t>
      </w:r>
      <w:r w:rsidRPr="00B703CC">
        <w:rPr>
          <w:i/>
          <w:color w:val="7F7F7F" w:themeColor="text1" w:themeTint="80"/>
        </w:rPr>
        <w:t xml:space="preserve">.crt </w:t>
      </w:r>
      <w:r w:rsidR="004978FC" w:rsidRPr="004978FC">
        <w:rPr>
          <w:i/>
          <w:color w:val="7F7F7F" w:themeColor="text1" w:themeTint="80"/>
        </w:rPr>
        <w:t>&lt;target server name&gt;</w:t>
      </w:r>
      <w:r w:rsidRPr="00B703CC">
        <w:rPr>
          <w:i/>
          <w:color w:val="7F7F7F" w:themeColor="text1" w:themeTint="80"/>
        </w:rPr>
        <w:t>.key</w:t>
      </w:r>
    </w:p>
    <w:p w14:paraId="03681383" w14:textId="77777777" w:rsidR="005D2568" w:rsidRDefault="005D2568" w:rsidP="0074771D">
      <w:pPr>
        <w:pStyle w:val="NoSpacing"/>
      </w:pPr>
    </w:p>
    <w:p w14:paraId="7D140061" w14:textId="2F35FCD6" w:rsidR="002E64A5" w:rsidRDefault="002E64A5" w:rsidP="006D24B5">
      <w:pPr>
        <w:pStyle w:val="Heading2"/>
      </w:pPr>
      <w:bookmarkStart w:id="6" w:name="_Toc500496731"/>
      <w:r>
        <w:t>Configure PostGreSQL</w:t>
      </w:r>
      <w:bookmarkEnd w:id="6"/>
    </w:p>
    <w:p w14:paraId="453163A6" w14:textId="49DE4680" w:rsidR="00F3419A" w:rsidRPr="00F3419A" w:rsidRDefault="00F3419A" w:rsidP="00F3419A">
      <w:pPr>
        <w:pStyle w:val="Heading4"/>
      </w:pPr>
      <w:r>
        <w:t>Enable SSL connections</w:t>
      </w:r>
      <w:r w:rsidR="008E1763">
        <w:t xml:space="preserve"> for Postgres</w:t>
      </w:r>
    </w:p>
    <w:p w14:paraId="7DA0BF26" w14:textId="77777777" w:rsidR="004659C7" w:rsidRDefault="004659C7" w:rsidP="00CD189A">
      <w:pPr>
        <w:pStyle w:val="ListParagraph"/>
        <w:numPr>
          <w:ilvl w:val="0"/>
          <w:numId w:val="34"/>
        </w:numPr>
      </w:pPr>
      <w:r>
        <w:t xml:space="preserve">Edit file </w:t>
      </w:r>
      <w:r w:rsidRPr="004659C7">
        <w:t>postgresql.conf</w:t>
      </w:r>
      <w:r>
        <w:t xml:space="preserve"> in $PGDATA</w:t>
      </w:r>
    </w:p>
    <w:p w14:paraId="3143837D" w14:textId="55B46691" w:rsidR="004659C7" w:rsidRPr="004659C7" w:rsidRDefault="004659C7" w:rsidP="004659C7">
      <w:pPr>
        <w:pStyle w:val="ListParagraph"/>
        <w:numPr>
          <w:ilvl w:val="1"/>
          <w:numId w:val="34"/>
        </w:numPr>
        <w:rPr>
          <w:rStyle w:val="IntenseQuoteChar"/>
          <w:i w:val="0"/>
          <w:iCs w:val="0"/>
          <w:color w:val="auto"/>
        </w:rPr>
      </w:pPr>
      <w:r>
        <w:t xml:space="preserve">In the following part : </w:t>
      </w:r>
      <w:r w:rsidRPr="004659C7">
        <w:rPr>
          <w:rStyle w:val="IntenseQuoteChar"/>
        </w:rPr>
        <w:t>listener process configuration</w:t>
      </w:r>
    </w:p>
    <w:p w14:paraId="04CFA883" w14:textId="6D637395" w:rsidR="004659C7" w:rsidRDefault="004659C7" w:rsidP="004659C7">
      <w:pPr>
        <w:pStyle w:val="ListParagraph"/>
        <w:numPr>
          <w:ilvl w:val="1"/>
          <w:numId w:val="34"/>
        </w:numPr>
        <w:rPr>
          <w:rStyle w:val="IntenseQuoteChar"/>
          <w:i w:val="0"/>
          <w:iCs w:val="0"/>
          <w:color w:val="auto"/>
        </w:rPr>
      </w:pPr>
      <w:r>
        <w:rPr>
          <w:rStyle w:val="IntenseQuoteChar"/>
          <w:i w:val="0"/>
          <w:iCs w:val="0"/>
          <w:color w:val="auto"/>
        </w:rPr>
        <w:t xml:space="preserve">Uncomment line </w:t>
      </w:r>
      <w:r w:rsidRPr="004659C7">
        <w:rPr>
          <w:rStyle w:val="IntenseQuoteChar"/>
          <w:i w:val="0"/>
          <w:iCs w:val="0"/>
          <w:color w:val="auto"/>
        </w:rPr>
        <w:t>#ssl=true</w:t>
      </w:r>
    </w:p>
    <w:p w14:paraId="1B560BC0" w14:textId="2BB48D3A" w:rsidR="004659C7" w:rsidRDefault="00C567E9" w:rsidP="004659C7">
      <w:pPr>
        <w:pStyle w:val="ListParagraph"/>
        <w:numPr>
          <w:ilvl w:val="1"/>
          <w:numId w:val="34"/>
        </w:numPr>
        <w:rPr>
          <w:rStyle w:val="IntenseQuoteChar"/>
          <w:i w:val="0"/>
          <w:iCs w:val="0"/>
          <w:color w:val="auto"/>
        </w:rPr>
      </w:pPr>
      <w:r>
        <w:rPr>
          <w:rStyle w:val="IntenseQuoteChar"/>
          <w:i w:val="0"/>
          <w:iCs w:val="0"/>
          <w:color w:val="auto"/>
        </w:rPr>
        <w:t>Just after this line, a</w:t>
      </w:r>
      <w:r w:rsidR="004659C7">
        <w:rPr>
          <w:rStyle w:val="IntenseQuoteChar"/>
          <w:i w:val="0"/>
          <w:iCs w:val="0"/>
          <w:color w:val="auto"/>
        </w:rPr>
        <w:t xml:space="preserve">dd </w:t>
      </w:r>
      <w:r w:rsidR="00345284">
        <w:rPr>
          <w:rStyle w:val="IntenseQuoteChar"/>
          <w:i w:val="0"/>
          <w:iCs w:val="0"/>
          <w:color w:val="auto"/>
        </w:rPr>
        <w:t>the following lines with adequate path</w:t>
      </w:r>
    </w:p>
    <w:p w14:paraId="5ED836EE" w14:textId="3F4E590C" w:rsidR="00345284" w:rsidRDefault="00345284" w:rsidP="00345284">
      <w:pPr>
        <w:pStyle w:val="ListParagraph"/>
        <w:numPr>
          <w:ilvl w:val="0"/>
          <w:numId w:val="35"/>
        </w:numPr>
        <w:rPr>
          <w:rStyle w:val="IntenseQuoteChar"/>
          <w:i w:val="0"/>
          <w:iCs w:val="0"/>
          <w:color w:val="auto"/>
        </w:rPr>
      </w:pPr>
      <w:r w:rsidRPr="00345284">
        <w:rPr>
          <w:rStyle w:val="IntenseQuoteChar"/>
          <w:i w:val="0"/>
          <w:iCs w:val="0"/>
          <w:color w:val="auto"/>
        </w:rPr>
        <w:t>ssl_cert_file = '/</w:t>
      </w:r>
      <w:r w:rsidR="00052C69">
        <w:rPr>
          <w:rStyle w:val="IntenseQuoteChar"/>
          <w:i w:val="0"/>
          <w:iCs w:val="0"/>
          <w:color w:val="auto"/>
        </w:rPr>
        <w:t>&lt;</w:t>
      </w:r>
      <w:r w:rsidR="00534A28">
        <w:rPr>
          <w:rStyle w:val="IntenseQuoteChar"/>
          <w:i w:val="0"/>
          <w:iCs w:val="0"/>
          <w:color w:val="auto"/>
        </w:rPr>
        <w:t>host</w:t>
      </w:r>
      <w:r w:rsidR="00052C69">
        <w:rPr>
          <w:rStyle w:val="IntenseQuoteChar"/>
          <w:i w:val="0"/>
          <w:iCs w:val="0"/>
          <w:color w:val="auto"/>
        </w:rPr>
        <w:t>name&gt;</w:t>
      </w:r>
      <w:r w:rsidRPr="00345284">
        <w:rPr>
          <w:rStyle w:val="IntenseQuoteChar"/>
          <w:i w:val="0"/>
          <w:iCs w:val="0"/>
          <w:color w:val="auto"/>
        </w:rPr>
        <w:t>/postgres/</w:t>
      </w:r>
      <w:r w:rsidR="00534A28">
        <w:rPr>
          <w:rStyle w:val="IntenseQuoteChar"/>
          <w:i w:val="0"/>
          <w:iCs w:val="0"/>
          <w:color w:val="auto"/>
        </w:rPr>
        <w:t>&lt;</w:t>
      </w:r>
      <w:r w:rsidR="008E1763">
        <w:rPr>
          <w:rStyle w:val="IntenseQuoteChar"/>
          <w:i w:val="0"/>
          <w:iCs w:val="0"/>
          <w:color w:val="auto"/>
        </w:rPr>
        <w:t>cluster</w:t>
      </w:r>
      <w:r w:rsidR="00534A28">
        <w:rPr>
          <w:rStyle w:val="IntenseQuoteChar"/>
          <w:i w:val="0"/>
          <w:iCs w:val="0"/>
          <w:color w:val="auto"/>
        </w:rPr>
        <w:t>name&gt;</w:t>
      </w:r>
      <w:r w:rsidRPr="00345284">
        <w:rPr>
          <w:rStyle w:val="IntenseQuoteChar"/>
          <w:i w:val="0"/>
          <w:iCs w:val="0"/>
          <w:color w:val="auto"/>
        </w:rPr>
        <w:t>/</w:t>
      </w:r>
      <w:r w:rsidR="00D973A9" w:rsidRPr="00ED60D0">
        <w:t>&lt;target server name&gt;</w:t>
      </w:r>
      <w:r w:rsidRPr="00345284">
        <w:rPr>
          <w:rStyle w:val="IntenseQuoteChar"/>
          <w:i w:val="0"/>
          <w:iCs w:val="0"/>
          <w:color w:val="auto"/>
        </w:rPr>
        <w:t>.crt'</w:t>
      </w:r>
    </w:p>
    <w:p w14:paraId="6F2539B1" w14:textId="7DBF3AE8" w:rsidR="00345284" w:rsidRPr="004659C7" w:rsidRDefault="00345284" w:rsidP="00345284">
      <w:pPr>
        <w:pStyle w:val="ListParagraph"/>
        <w:numPr>
          <w:ilvl w:val="0"/>
          <w:numId w:val="35"/>
        </w:numPr>
        <w:rPr>
          <w:rStyle w:val="IntenseQuoteChar"/>
          <w:i w:val="0"/>
          <w:iCs w:val="0"/>
          <w:color w:val="auto"/>
        </w:rPr>
      </w:pPr>
      <w:r w:rsidRPr="00345284">
        <w:rPr>
          <w:rStyle w:val="IntenseQuoteChar"/>
          <w:i w:val="0"/>
          <w:iCs w:val="0"/>
          <w:color w:val="auto"/>
        </w:rPr>
        <w:t>ssl_key_file = '</w:t>
      </w:r>
      <w:r w:rsidR="00052C69" w:rsidRPr="00345284">
        <w:rPr>
          <w:rStyle w:val="IntenseQuoteChar"/>
          <w:i w:val="0"/>
          <w:iCs w:val="0"/>
          <w:color w:val="auto"/>
        </w:rPr>
        <w:t>/</w:t>
      </w:r>
      <w:r w:rsidR="00052C69">
        <w:rPr>
          <w:rStyle w:val="IntenseQuoteChar"/>
          <w:i w:val="0"/>
          <w:iCs w:val="0"/>
          <w:color w:val="auto"/>
        </w:rPr>
        <w:t>&lt;</w:t>
      </w:r>
      <w:r w:rsidR="00534A28">
        <w:rPr>
          <w:rStyle w:val="IntenseQuoteChar"/>
          <w:i w:val="0"/>
          <w:iCs w:val="0"/>
          <w:color w:val="auto"/>
        </w:rPr>
        <w:t>hostname</w:t>
      </w:r>
      <w:r w:rsidR="00052C69">
        <w:rPr>
          <w:rStyle w:val="IntenseQuoteChar"/>
          <w:i w:val="0"/>
          <w:iCs w:val="0"/>
          <w:color w:val="auto"/>
        </w:rPr>
        <w:t>&gt;</w:t>
      </w:r>
      <w:r w:rsidRPr="00345284">
        <w:rPr>
          <w:rStyle w:val="IntenseQuoteChar"/>
          <w:i w:val="0"/>
          <w:iCs w:val="0"/>
          <w:color w:val="auto"/>
        </w:rPr>
        <w:t>/postgres/</w:t>
      </w:r>
      <w:r w:rsidR="00534A28">
        <w:rPr>
          <w:rStyle w:val="IntenseQuoteChar"/>
          <w:i w:val="0"/>
          <w:iCs w:val="0"/>
          <w:color w:val="auto"/>
        </w:rPr>
        <w:t>&lt;</w:t>
      </w:r>
      <w:r w:rsidR="008E1763">
        <w:rPr>
          <w:rStyle w:val="IntenseQuoteChar"/>
          <w:i w:val="0"/>
          <w:iCs w:val="0"/>
          <w:color w:val="auto"/>
        </w:rPr>
        <w:t>clustername</w:t>
      </w:r>
      <w:r w:rsidR="00534A28">
        <w:rPr>
          <w:rStyle w:val="IntenseQuoteChar"/>
          <w:i w:val="0"/>
          <w:iCs w:val="0"/>
          <w:color w:val="auto"/>
        </w:rPr>
        <w:t>&gt;</w:t>
      </w:r>
      <w:r w:rsidRPr="00345284">
        <w:rPr>
          <w:rStyle w:val="IntenseQuoteChar"/>
          <w:i w:val="0"/>
          <w:iCs w:val="0"/>
          <w:color w:val="auto"/>
        </w:rPr>
        <w:t>/</w:t>
      </w:r>
      <w:r w:rsidR="00D973A9" w:rsidRPr="00ED60D0">
        <w:t>&lt;target server name&gt;</w:t>
      </w:r>
      <w:r w:rsidRPr="00345284">
        <w:rPr>
          <w:rStyle w:val="IntenseQuoteChar"/>
          <w:i w:val="0"/>
          <w:iCs w:val="0"/>
          <w:color w:val="auto"/>
        </w:rPr>
        <w:t>.key'</w:t>
      </w:r>
    </w:p>
    <w:p w14:paraId="6F5E01A1" w14:textId="3FF7C067" w:rsidR="007A395A" w:rsidRDefault="00CC4E0D" w:rsidP="00CC4E0D">
      <w:pPr>
        <w:pStyle w:val="Heading4"/>
      </w:pPr>
      <w:r>
        <w:lastRenderedPageBreak/>
        <w:t>Restrict to SSL connections</w:t>
      </w:r>
    </w:p>
    <w:p w14:paraId="1E9D0A75" w14:textId="52FF32CC" w:rsidR="00CC4E0D" w:rsidRDefault="00CC4E0D" w:rsidP="00CC4E0D">
      <w:pPr>
        <w:pStyle w:val="ListParagraph"/>
        <w:numPr>
          <w:ilvl w:val="0"/>
          <w:numId w:val="41"/>
        </w:numPr>
      </w:pPr>
      <w:r>
        <w:t>Edit file pg_hba.conf</w:t>
      </w:r>
    </w:p>
    <w:p w14:paraId="0FF89CBF" w14:textId="77777777" w:rsidR="0077588F" w:rsidRDefault="0077588F" w:rsidP="00583DD7">
      <w:pPr>
        <w:pStyle w:val="ListParagraph"/>
        <w:numPr>
          <w:ilvl w:val="0"/>
          <w:numId w:val="41"/>
        </w:numPr>
      </w:pPr>
      <w:r>
        <w:t xml:space="preserve">In section </w:t>
      </w:r>
      <w:r w:rsidRPr="0077588F">
        <w:t># IPv4 remote secured connections:</w:t>
      </w:r>
    </w:p>
    <w:p w14:paraId="7109B7AF" w14:textId="77777777" w:rsidR="0077588F" w:rsidRPr="0077588F" w:rsidRDefault="0077588F" w:rsidP="0077588F">
      <w:pPr>
        <w:pStyle w:val="ListParagraph"/>
        <w:numPr>
          <w:ilvl w:val="1"/>
          <w:numId w:val="41"/>
        </w:numPr>
      </w:pPr>
      <w:r>
        <w:t>Comment the following line</w:t>
      </w:r>
    </w:p>
    <w:p w14:paraId="1F8862CC" w14:textId="022D2912" w:rsidR="0077588F" w:rsidRDefault="0077588F" w:rsidP="0077588F">
      <w:pPr>
        <w:pStyle w:val="ListParagraph"/>
        <w:ind w:left="1440"/>
        <w:rPr>
          <w:rFonts w:ascii="Segoe UI" w:hAnsi="Segoe UI" w:cs="Segoe UI"/>
          <w:i/>
          <w:color w:val="7F7F7F" w:themeColor="text1" w:themeTint="80"/>
          <w:sz w:val="20"/>
          <w:szCs w:val="20"/>
        </w:rPr>
      </w:pPr>
      <w:r>
        <w:rPr>
          <w:rFonts w:ascii="Segoe UI" w:hAnsi="Segoe UI" w:cs="Segoe UI"/>
          <w:i/>
          <w:color w:val="7F7F7F" w:themeColor="text1" w:themeTint="80"/>
          <w:sz w:val="20"/>
          <w:szCs w:val="20"/>
        </w:rPr>
        <w:t>#</w:t>
      </w:r>
      <w:r w:rsidRPr="0077588F">
        <w:rPr>
          <w:rFonts w:ascii="Segoe UI" w:hAnsi="Segoe UI" w:cs="Segoe UI"/>
          <w:i/>
          <w:color w:val="7F7F7F" w:themeColor="text1" w:themeTint="80"/>
          <w:sz w:val="20"/>
          <w:szCs w:val="20"/>
        </w:rPr>
        <w:t>host     all            all           0.0.0.0/0               md5</w:t>
      </w:r>
    </w:p>
    <w:p w14:paraId="3D577EDF" w14:textId="4393FE1C" w:rsidR="0077588F" w:rsidRPr="0077588F" w:rsidRDefault="0077588F" w:rsidP="0077588F">
      <w:pPr>
        <w:pStyle w:val="ListParagraph"/>
        <w:numPr>
          <w:ilvl w:val="1"/>
          <w:numId w:val="41"/>
        </w:numPr>
      </w:pPr>
      <w:r>
        <w:t>Add the following</w:t>
      </w:r>
    </w:p>
    <w:p w14:paraId="7B556DE3" w14:textId="02F6CF7D" w:rsidR="0077588F" w:rsidRPr="0077588F" w:rsidRDefault="0077588F" w:rsidP="0077588F">
      <w:pPr>
        <w:pStyle w:val="ListParagraph"/>
        <w:ind w:left="1440"/>
        <w:rPr>
          <w:rFonts w:ascii="Segoe UI" w:hAnsi="Segoe UI" w:cs="Segoe UI"/>
          <w:i/>
          <w:color w:val="7F7F7F" w:themeColor="text1" w:themeTint="80"/>
          <w:sz w:val="20"/>
          <w:szCs w:val="20"/>
        </w:rPr>
      </w:pPr>
      <w:r w:rsidRPr="0077588F">
        <w:rPr>
          <w:rFonts w:ascii="Segoe UI" w:hAnsi="Segoe UI" w:cs="Segoe UI"/>
          <w:i/>
          <w:color w:val="7F7F7F" w:themeColor="text1" w:themeTint="80"/>
          <w:sz w:val="20"/>
          <w:szCs w:val="20"/>
        </w:rPr>
        <w:t>host</w:t>
      </w:r>
      <w:r>
        <w:rPr>
          <w:rFonts w:ascii="Segoe UI" w:hAnsi="Segoe UI" w:cs="Segoe UI"/>
          <w:i/>
          <w:color w:val="7F7F7F" w:themeColor="text1" w:themeTint="80"/>
          <w:sz w:val="20"/>
          <w:szCs w:val="20"/>
        </w:rPr>
        <w:t>ssl</w:t>
      </w:r>
      <w:r w:rsidRPr="0077588F">
        <w:rPr>
          <w:rFonts w:ascii="Segoe UI" w:hAnsi="Segoe UI" w:cs="Segoe UI"/>
          <w:i/>
          <w:color w:val="7F7F7F" w:themeColor="text1" w:themeTint="80"/>
          <w:sz w:val="20"/>
          <w:szCs w:val="20"/>
        </w:rPr>
        <w:t xml:space="preserve">     all            all           0.0.0.0/0               md5</w:t>
      </w:r>
    </w:p>
    <w:p w14:paraId="56770AB4" w14:textId="77777777" w:rsidR="00ED3D17" w:rsidRDefault="00ED3D17" w:rsidP="00ED3D17">
      <w:pPr>
        <w:pStyle w:val="Heading4"/>
      </w:pPr>
      <w:r>
        <w:t>Reload config settings</w:t>
      </w:r>
    </w:p>
    <w:p w14:paraId="2FE2857E" w14:textId="77777777" w:rsidR="00ED3D17" w:rsidRPr="00877EBC" w:rsidRDefault="00ED3D17" w:rsidP="00ED3D17">
      <w:pPr>
        <w:pStyle w:val="ListParagraph"/>
        <w:ind w:left="360"/>
      </w:pPr>
      <w:r>
        <w:t xml:space="preserve">By shell command : </w:t>
      </w:r>
      <w:r w:rsidRPr="00ED3D17">
        <w:rPr>
          <w:rFonts w:ascii="Segoe UI" w:hAnsi="Segoe UI" w:cs="Segoe UI"/>
          <w:i/>
          <w:color w:val="7F7F7F" w:themeColor="text1" w:themeTint="80"/>
          <w:sz w:val="20"/>
          <w:szCs w:val="20"/>
        </w:rPr>
        <w:t>/usr/bin/pg_ctl reload</w:t>
      </w:r>
    </w:p>
    <w:p w14:paraId="2027EE0B" w14:textId="77777777" w:rsidR="00ED3D17" w:rsidRPr="00877EBC" w:rsidRDefault="00ED3D17" w:rsidP="00ED3D17">
      <w:pPr>
        <w:pStyle w:val="ListParagraph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or</w:t>
      </w:r>
    </w:p>
    <w:p w14:paraId="36E3E979" w14:textId="77777777" w:rsidR="00ED3D17" w:rsidRPr="007E2B41" w:rsidRDefault="00ED3D17" w:rsidP="00ED3D17">
      <w:pPr>
        <w:pStyle w:val="ListParagraph"/>
        <w:ind w:left="360"/>
      </w:pPr>
      <w:r>
        <w:t xml:space="preserve">By sql command : </w:t>
      </w:r>
      <w:r w:rsidRPr="008E1763">
        <w:rPr>
          <w:rFonts w:ascii="Segoe UI" w:hAnsi="Segoe UI" w:cs="Segoe UI"/>
          <w:i/>
          <w:color w:val="7F7F7F" w:themeColor="text1" w:themeTint="80"/>
          <w:sz w:val="20"/>
          <w:szCs w:val="20"/>
        </w:rPr>
        <w:t>SELECT pg_reload_conf();</w:t>
      </w:r>
    </w:p>
    <w:p w14:paraId="608099C0" w14:textId="77777777" w:rsidR="00ED3D17" w:rsidRDefault="00ED3D17" w:rsidP="00ED3D17">
      <w:pPr>
        <w:pStyle w:val="Heading4"/>
      </w:pPr>
      <w:r>
        <w:t>Test SSL</w:t>
      </w:r>
    </w:p>
    <w:p w14:paraId="40974FF0" w14:textId="77777777" w:rsidR="00ED3D17" w:rsidRDefault="00ED3D17" w:rsidP="00ED3D17">
      <w:pPr>
        <w:rPr>
          <w:rFonts w:ascii="Segoe UI" w:hAnsi="Segoe UI" w:cs="Segoe UI"/>
          <w:i/>
          <w:color w:val="7F7F7F" w:themeColor="text1" w:themeTint="80"/>
          <w:sz w:val="18"/>
          <w:szCs w:val="18"/>
        </w:rPr>
      </w:pPr>
      <w:r w:rsidRPr="00E274ED">
        <w:rPr>
          <w:rFonts w:ascii="Segoe UI" w:hAnsi="Segoe UI" w:cs="Segoe UI"/>
          <w:i/>
          <w:color w:val="7F7F7F" w:themeColor="text1" w:themeTint="80"/>
          <w:sz w:val="18"/>
          <w:szCs w:val="18"/>
        </w:rPr>
        <w:t>psql --host=</w:t>
      </w:r>
      <w:r>
        <w:rPr>
          <w:rFonts w:ascii="Segoe UI" w:hAnsi="Segoe UI" w:cs="Segoe UI"/>
          <w:i/>
          <w:color w:val="7F7F7F" w:themeColor="text1" w:themeTint="80"/>
          <w:sz w:val="18"/>
          <w:szCs w:val="18"/>
        </w:rPr>
        <w:t>&lt;host name&gt;</w:t>
      </w:r>
      <w:r w:rsidRPr="00E274ED">
        <w:rPr>
          <w:rFonts w:ascii="Segoe UI" w:hAnsi="Segoe UI" w:cs="Segoe UI"/>
          <w:i/>
          <w:color w:val="7F7F7F" w:themeColor="text1" w:themeTint="80"/>
          <w:sz w:val="18"/>
          <w:szCs w:val="18"/>
        </w:rPr>
        <w:t>.fr.world.socgen --port=5433 --user=</w:t>
      </w:r>
      <w:r>
        <w:rPr>
          <w:rFonts w:ascii="Segoe UI" w:hAnsi="Segoe UI" w:cs="Segoe UI"/>
          <w:i/>
          <w:color w:val="7F7F7F" w:themeColor="text1" w:themeTint="80"/>
          <w:sz w:val="18"/>
          <w:szCs w:val="18"/>
        </w:rPr>
        <w:t>&lt;user name&gt;</w:t>
      </w:r>
      <w:r w:rsidRPr="00E274ED">
        <w:rPr>
          <w:rFonts w:ascii="Segoe UI" w:hAnsi="Segoe UI" w:cs="Segoe UI"/>
          <w:i/>
          <w:color w:val="7F7F7F" w:themeColor="text1" w:themeTint="80"/>
          <w:sz w:val="18"/>
          <w:szCs w:val="18"/>
        </w:rPr>
        <w:t xml:space="preserve"> --password --dbname=</w:t>
      </w:r>
      <w:r>
        <w:rPr>
          <w:rFonts w:ascii="Segoe UI" w:hAnsi="Segoe UI" w:cs="Segoe UI"/>
          <w:i/>
          <w:color w:val="7F7F7F" w:themeColor="text1" w:themeTint="80"/>
          <w:sz w:val="18"/>
          <w:szCs w:val="18"/>
        </w:rPr>
        <w:t>&lt;database name&gt;</w:t>
      </w:r>
    </w:p>
    <w:p w14:paraId="07E28754" w14:textId="77777777" w:rsidR="00ED3D17" w:rsidRPr="003B1DA0" w:rsidRDefault="00ED3D17" w:rsidP="00ED3D17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r w:rsidRPr="003B1DA0">
        <w:rPr>
          <w:rFonts w:ascii="Segoe UI" w:hAnsi="Segoe UI" w:cs="Segoe UI"/>
          <w:color w:val="000000"/>
          <w:sz w:val="20"/>
          <w:szCs w:val="20"/>
        </w:rPr>
        <w:t xml:space="preserve">You should see : </w:t>
      </w:r>
    </w:p>
    <w:p w14:paraId="186E4C87" w14:textId="77777777" w:rsidR="00ED3D17" w:rsidRPr="003B1DA0" w:rsidRDefault="00ED3D17" w:rsidP="00ED3D17">
      <w:pPr>
        <w:pStyle w:val="NormalWeb"/>
        <w:rPr>
          <w:rFonts w:ascii="Segoe UI" w:hAnsi="Segoe UI" w:cs="Segoe UI"/>
          <w:color w:val="00B050"/>
          <w:sz w:val="20"/>
          <w:szCs w:val="20"/>
        </w:rPr>
      </w:pPr>
      <w:r w:rsidRPr="003B1DA0">
        <w:rPr>
          <w:rFonts w:ascii="Segoe UI" w:hAnsi="Segoe UI" w:cs="Segoe UI"/>
          <w:color w:val="00B050"/>
          <w:sz w:val="20"/>
          <w:szCs w:val="20"/>
        </w:rPr>
        <w:t>SSL connection (protocol: TLSv1.2, cipher: ECDHE-RSA-AES256-GCM-SHA384, bits: 256, compression: off)</w:t>
      </w:r>
    </w:p>
    <w:p w14:paraId="72007303" w14:textId="00C796C0" w:rsidR="0077588F" w:rsidRDefault="00ED3D17" w:rsidP="00ED3D17">
      <w:pPr>
        <w:pStyle w:val="Heading4"/>
      </w:pPr>
      <w:r>
        <w:t>Restart</w:t>
      </w:r>
      <w:r w:rsidR="00782BBA">
        <w:t xml:space="preserve"> PostgreSQL</w:t>
      </w:r>
      <w:r w:rsidR="00134093">
        <w:t xml:space="preserve"> (in case)</w:t>
      </w:r>
    </w:p>
    <w:p w14:paraId="03EEE300" w14:textId="0F461FCB" w:rsidR="00134093" w:rsidRPr="00134093" w:rsidRDefault="00134093" w:rsidP="00134093">
      <w:pPr>
        <w:pStyle w:val="ListParagraph"/>
        <w:ind w:left="360"/>
        <w:rPr>
          <w:rFonts w:ascii="Segoe UI" w:hAnsi="Segoe UI" w:cs="Segoe UI"/>
          <w:i/>
          <w:color w:val="7F7F7F" w:themeColor="text1" w:themeTint="80"/>
          <w:sz w:val="20"/>
          <w:szCs w:val="20"/>
        </w:rPr>
      </w:pPr>
      <w:r w:rsidRPr="00134093">
        <w:rPr>
          <w:rFonts w:ascii="Segoe UI" w:hAnsi="Segoe UI" w:cs="Segoe UI"/>
          <w:i/>
          <w:color w:val="7F7F7F" w:themeColor="text1" w:themeTint="80"/>
          <w:sz w:val="20"/>
          <w:szCs w:val="20"/>
        </w:rPr>
        <w:t>pg_ctl stop</w:t>
      </w:r>
    </w:p>
    <w:p w14:paraId="52661DD5" w14:textId="1F21136F" w:rsidR="00134093" w:rsidRPr="00134093" w:rsidRDefault="00134093" w:rsidP="00134093">
      <w:pPr>
        <w:pStyle w:val="ListParagraph"/>
        <w:ind w:left="360"/>
        <w:rPr>
          <w:rFonts w:ascii="Segoe UI" w:hAnsi="Segoe UI" w:cs="Segoe UI"/>
          <w:i/>
          <w:color w:val="7F7F7F" w:themeColor="text1" w:themeTint="80"/>
          <w:sz w:val="20"/>
          <w:szCs w:val="20"/>
        </w:rPr>
      </w:pPr>
      <w:r w:rsidRPr="00134093">
        <w:rPr>
          <w:rFonts w:ascii="Segoe UI" w:hAnsi="Segoe UI" w:cs="Segoe UI"/>
          <w:i/>
          <w:color w:val="7F7F7F" w:themeColor="text1" w:themeTint="80"/>
          <w:sz w:val="20"/>
          <w:szCs w:val="20"/>
        </w:rPr>
        <w:t>pg_ctl start</w:t>
      </w:r>
    </w:p>
    <w:p w14:paraId="23A370E5" w14:textId="77777777" w:rsidR="00782BBA" w:rsidRPr="00782BBA" w:rsidRDefault="00782BBA" w:rsidP="00782BBA"/>
    <w:p w14:paraId="3139C05A" w14:textId="77777777" w:rsidR="00CC4E0D" w:rsidRPr="00CC4E0D" w:rsidRDefault="00CC4E0D" w:rsidP="00CC4E0D"/>
    <w:p w14:paraId="35D7C92F" w14:textId="77777777" w:rsidR="00E75F8C" w:rsidRDefault="00E75F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CCE078" w14:textId="06631E2D" w:rsidR="00820682" w:rsidRDefault="00820682" w:rsidP="00E75F8C">
      <w:pPr>
        <w:pStyle w:val="Heading1"/>
      </w:pPr>
      <w:bookmarkStart w:id="7" w:name="_Toc500496732"/>
      <w:r>
        <w:lastRenderedPageBreak/>
        <w:t>Remember</w:t>
      </w:r>
      <w:bookmarkEnd w:id="7"/>
      <w:r>
        <w:t xml:space="preserve"> </w:t>
      </w:r>
    </w:p>
    <w:p w14:paraId="57D5CC57" w14:textId="77777777" w:rsidR="00280611" w:rsidRDefault="00280611" w:rsidP="00820682">
      <w:pPr>
        <w:pStyle w:val="NoSpacing"/>
      </w:pPr>
    </w:p>
    <w:p w14:paraId="13B4D3D7" w14:textId="77777777" w:rsidR="007E59C5" w:rsidRDefault="00820682" w:rsidP="00820682">
      <w:pPr>
        <w:pStyle w:val="NoSpacing"/>
      </w:pPr>
      <w:r>
        <w:t xml:space="preserve">Service Now group : </w:t>
      </w:r>
    </w:p>
    <w:p w14:paraId="652A2980" w14:textId="62C75280" w:rsidR="00820682" w:rsidRDefault="00941716" w:rsidP="007E59C5">
      <w:pPr>
        <w:pStyle w:val="NoSpacing"/>
        <w:numPr>
          <w:ilvl w:val="0"/>
          <w:numId w:val="32"/>
        </w:numPr>
      </w:pPr>
      <w:r w:rsidRPr="00941716">
        <w:rPr>
          <w:rFonts w:ascii="SourceSansPro" w:hAnsi="SourceSansPro"/>
          <w:color w:val="343D47"/>
          <w:sz w:val="20"/>
          <w:szCs w:val="20"/>
        </w:rPr>
        <w:t>gts_emea_gdi_chg_mng</w:t>
      </w:r>
    </w:p>
    <w:p w14:paraId="4801F05D" w14:textId="0052022D" w:rsidR="00820682" w:rsidRPr="00820682" w:rsidRDefault="00820682" w:rsidP="00820682">
      <w:pPr>
        <w:pStyle w:val="NoSpacing"/>
      </w:pPr>
      <w:r w:rsidRPr="00820682">
        <w:t xml:space="preserve">email in </w:t>
      </w:r>
      <w:r>
        <w:rPr>
          <w:lang w:val="en"/>
        </w:rPr>
        <w:t>Technical Contact</w:t>
      </w:r>
      <w:r w:rsidRPr="00820682">
        <w:t xml:space="preserve"> part</w:t>
      </w:r>
      <w:r>
        <w:t xml:space="preserve"> for </w:t>
      </w:r>
      <w:r>
        <w:rPr>
          <w:lang w:val="en"/>
        </w:rPr>
        <w:t>MKT certification request</w:t>
      </w:r>
    </w:p>
    <w:p w14:paraId="214D6450" w14:textId="0F66FCD1" w:rsidR="00820682" w:rsidRPr="007E59C5" w:rsidRDefault="00820682" w:rsidP="007E59C5">
      <w:pPr>
        <w:pStyle w:val="NoSpacing"/>
        <w:numPr>
          <w:ilvl w:val="0"/>
          <w:numId w:val="31"/>
        </w:numPr>
        <w:rPr>
          <w:lang w:val="fr-FR"/>
        </w:rPr>
      </w:pPr>
      <w:r w:rsidRPr="007E59C5">
        <w:rPr>
          <w:rFonts w:ascii="SourceSansPro" w:hAnsi="SourceSansPro"/>
          <w:color w:val="343D47"/>
          <w:sz w:val="20"/>
          <w:szCs w:val="20"/>
          <w:lang w:val="fr-FR"/>
        </w:rPr>
        <w:t>P</w:t>
      </w:r>
      <w:r w:rsidR="00300239">
        <w:rPr>
          <w:rFonts w:ascii="SourceSansPro" w:hAnsi="SourceSansPro"/>
          <w:color w:val="343D47"/>
          <w:sz w:val="20"/>
          <w:szCs w:val="20"/>
          <w:lang w:val="fr-FR"/>
        </w:rPr>
        <w:t>ar</w:t>
      </w:r>
      <w:r w:rsidRPr="007E59C5">
        <w:rPr>
          <w:rFonts w:ascii="SourceSansPro" w:hAnsi="SourceSansPro"/>
          <w:color w:val="343D47"/>
          <w:sz w:val="20"/>
          <w:szCs w:val="20"/>
          <w:lang w:val="fr-FR"/>
        </w:rPr>
        <w:t>-Resg-Gts-Mkt-Gdi-Postgresql</w:t>
      </w:r>
      <w:r w:rsidRPr="007E59C5">
        <w:rPr>
          <w:lang w:val="fr-FR"/>
        </w:rPr>
        <w:t xml:space="preserve"> </w:t>
      </w:r>
      <w:hyperlink r:id="rId19" w:history="1">
        <w:r w:rsidRPr="007E59C5">
          <w:rPr>
            <w:rStyle w:val="Hyperlink"/>
            <w:lang w:val="fr-FR"/>
          </w:rPr>
          <w:t>list.par-resg-gts-mkt-gdi-postgresql@sgcib.com</w:t>
        </w:r>
      </w:hyperlink>
    </w:p>
    <w:p w14:paraId="310E1A58" w14:textId="77777777" w:rsidR="00820682" w:rsidRDefault="00820682" w:rsidP="007E59C5">
      <w:pPr>
        <w:pStyle w:val="NoSpacing"/>
        <w:numPr>
          <w:ilvl w:val="0"/>
          <w:numId w:val="31"/>
        </w:numPr>
        <w:rPr>
          <w:lang w:val="fr-FR"/>
        </w:rPr>
      </w:pPr>
      <w:r w:rsidRPr="007E59C5">
        <w:rPr>
          <w:rFonts w:ascii="SourceSansPro" w:hAnsi="SourceSansPro"/>
          <w:color w:val="343D47"/>
          <w:sz w:val="20"/>
          <w:szCs w:val="20"/>
          <w:lang w:val="fr-FR"/>
        </w:rPr>
        <w:t>Par-Resg-Gts-Mkt-Gdi-Mssql</w:t>
      </w:r>
      <w:r w:rsidRPr="008632D4">
        <w:rPr>
          <w:lang w:val="fr-FR"/>
        </w:rPr>
        <w:t xml:space="preserve"> </w:t>
      </w:r>
      <w:hyperlink r:id="rId20" w:history="1">
        <w:r w:rsidRPr="007A3E72">
          <w:rPr>
            <w:rStyle w:val="Hyperlink"/>
            <w:lang w:val="fr-FR"/>
          </w:rPr>
          <w:t>PAR-RESG-GTS-MKT-DBA-Mssql@sgcib.com</w:t>
        </w:r>
      </w:hyperlink>
    </w:p>
    <w:p w14:paraId="05156E2D" w14:textId="77777777" w:rsidR="00820682" w:rsidRPr="008632D4" w:rsidRDefault="00820682" w:rsidP="007E59C5">
      <w:pPr>
        <w:pStyle w:val="NoSpacing"/>
        <w:numPr>
          <w:ilvl w:val="0"/>
          <w:numId w:val="31"/>
        </w:numPr>
        <w:rPr>
          <w:lang w:val="fr-FR"/>
        </w:rPr>
      </w:pPr>
      <w:r w:rsidRPr="007E59C5">
        <w:rPr>
          <w:rFonts w:ascii="SourceSansPro" w:hAnsi="SourceSansPro"/>
          <w:color w:val="343D47"/>
          <w:sz w:val="20"/>
          <w:szCs w:val="20"/>
          <w:lang w:val="fr-FR"/>
        </w:rPr>
        <w:t>Par-Resg-Gts-Mkt-Gdi-Sybase</w:t>
      </w:r>
      <w:r w:rsidRPr="008632D4">
        <w:rPr>
          <w:lang w:val="fr-FR"/>
        </w:rPr>
        <w:t xml:space="preserve"> </w:t>
      </w:r>
      <w:hyperlink r:id="rId21" w:history="1">
        <w:r w:rsidRPr="008632D4">
          <w:rPr>
            <w:rStyle w:val="Hyperlink"/>
            <w:lang w:val="fr-FR"/>
          </w:rPr>
          <w:t>PAR-RESG-GTS-MKT-DBA-Sybase@sgcib.com</w:t>
        </w:r>
      </w:hyperlink>
    </w:p>
    <w:p w14:paraId="230495AA" w14:textId="77777777" w:rsidR="00820682" w:rsidRPr="00820682" w:rsidRDefault="00820682" w:rsidP="00820682">
      <w:pPr>
        <w:rPr>
          <w:lang w:val="fr-FR"/>
        </w:rPr>
      </w:pPr>
    </w:p>
    <w:p w14:paraId="2CFEAEDC" w14:textId="2416050F" w:rsidR="00E75F8C" w:rsidRDefault="00E75F8C" w:rsidP="00E75F8C">
      <w:pPr>
        <w:pStyle w:val="Heading1"/>
      </w:pPr>
      <w:bookmarkStart w:id="8" w:name="_Toc500496733"/>
      <w:r>
        <w:t>Related documentation</w:t>
      </w:r>
      <w:bookmarkEnd w:id="8"/>
    </w:p>
    <w:p w14:paraId="653309B4" w14:textId="51560BEE" w:rsidR="00E75F8C" w:rsidRDefault="00E75F8C" w:rsidP="00E75F8C"/>
    <w:p w14:paraId="44F5746D" w14:textId="77777777" w:rsidR="00300239" w:rsidRDefault="00300239" w:rsidP="00300239">
      <w:pPr>
        <w:spacing w:after="0"/>
        <w:rPr>
          <w:rFonts w:ascii="Segoe UI" w:hAnsi="Segoe UI" w:cs="Segoe UI"/>
          <w:color w:val="000000"/>
          <w:sz w:val="20"/>
          <w:szCs w:val="20"/>
        </w:rPr>
      </w:pPr>
      <w:hyperlink r:id="rId22" w:history="1">
        <w:r w:rsidRPr="005C2D61">
          <w:rPr>
            <w:rStyle w:val="Hyperlink"/>
            <w:rFonts w:ascii="Segoe UI" w:hAnsi="Segoe UI" w:cs="Segoe UI"/>
            <w:sz w:val="20"/>
            <w:szCs w:val="20"/>
          </w:rPr>
          <w:t>https://www.postgresql.org/docs/9.6/static/ssl-tcp.html</w:t>
        </w:r>
      </w:hyperlink>
    </w:p>
    <w:p w14:paraId="7ABF74DC" w14:textId="77777777" w:rsidR="00300239" w:rsidRDefault="00300239" w:rsidP="00300239">
      <w:pPr>
        <w:rPr>
          <w:rFonts w:ascii="Segoe UI" w:hAnsi="Segoe UI" w:cs="Segoe UI"/>
          <w:color w:val="000000"/>
          <w:sz w:val="20"/>
          <w:szCs w:val="20"/>
        </w:rPr>
      </w:pPr>
      <w:hyperlink r:id="rId23" w:history="1">
        <w:r w:rsidRPr="005C2D61">
          <w:rPr>
            <w:rStyle w:val="Hyperlink"/>
            <w:rFonts w:ascii="Segoe UI" w:hAnsi="Segoe UI" w:cs="Segoe UI"/>
            <w:sz w:val="20"/>
            <w:szCs w:val="20"/>
          </w:rPr>
          <w:t>https://www.postgresql.org/docs/9.6/static/auth-pg-hba-conf.html</w:t>
        </w:r>
      </w:hyperlink>
    </w:p>
    <w:p w14:paraId="5C3CE90B" w14:textId="727ADACC" w:rsidR="00E75F8C" w:rsidRDefault="00300239" w:rsidP="00E75F8C">
      <w:pPr>
        <w:rPr>
          <w:rFonts w:ascii="Segoe UI" w:hAnsi="Segoe UI" w:cs="Segoe UI"/>
          <w:color w:val="000000"/>
          <w:sz w:val="20"/>
          <w:szCs w:val="20"/>
        </w:rPr>
      </w:pPr>
      <w:hyperlink r:id="rId24" w:history="1">
        <w:r w:rsidR="00E75F8C" w:rsidRPr="007A3E72">
          <w:rPr>
            <w:rStyle w:val="Hyperlink"/>
            <w:rFonts w:ascii="Segoe UI" w:hAnsi="Segoe UI" w:cs="Segoe UI"/>
            <w:sz w:val="20"/>
            <w:szCs w:val="20"/>
          </w:rPr>
          <w:t>https://gosane.fr/mettre-en-place-ssl-pour-postgresql/</w:t>
        </w:r>
      </w:hyperlink>
    </w:p>
    <w:p w14:paraId="6D149415" w14:textId="0A9808B0" w:rsidR="00E75F8C" w:rsidRDefault="00300239" w:rsidP="00E75F8C">
      <w:pPr>
        <w:rPr>
          <w:rStyle w:val="Hyperlink"/>
          <w:rFonts w:ascii="Segoe UI" w:hAnsi="Segoe UI" w:cs="Segoe UI"/>
          <w:sz w:val="20"/>
          <w:szCs w:val="20"/>
        </w:rPr>
      </w:pPr>
      <w:hyperlink r:id="rId25" w:anchor="submitting-csr" w:history="1">
        <w:r w:rsidR="00E75F8C">
          <w:rPr>
            <w:rStyle w:val="Hyperlink"/>
            <w:rFonts w:ascii="Segoe UI" w:hAnsi="Segoe UI" w:cs="Segoe UI"/>
            <w:sz w:val="20"/>
            <w:szCs w:val="20"/>
          </w:rPr>
          <w:t>http://api.fr.world.socgen/docs/en/latest/api/tutorials/certificates/prod-csr.html#submitting-csr</w:t>
        </w:r>
      </w:hyperlink>
      <w:r w:rsidR="00E75F8C">
        <w:rPr>
          <w:rFonts w:ascii="Segoe UI" w:hAnsi="Segoe UI" w:cs="Segoe UI"/>
          <w:color w:val="000000"/>
          <w:sz w:val="20"/>
          <w:szCs w:val="20"/>
        </w:rPr>
        <w:br/>
      </w:r>
      <w:hyperlink r:id="rId26" w:history="1">
        <w:r w:rsidR="00E75F8C">
          <w:rPr>
            <w:rStyle w:val="Hyperlink"/>
            <w:rFonts w:ascii="Segoe UI" w:hAnsi="Segoe UI" w:cs="Segoe UI"/>
            <w:sz w:val="20"/>
            <w:szCs w:val="20"/>
          </w:rPr>
          <w:t>https://secnet.fr.world.socgen/pages/tools/unipass.php</w:t>
        </w:r>
      </w:hyperlink>
      <w:bookmarkStart w:id="9" w:name="_GoBack"/>
      <w:bookmarkEnd w:id="9"/>
      <w:r w:rsidR="00E75F8C">
        <w:rPr>
          <w:rFonts w:ascii="Segoe UI" w:hAnsi="Segoe UI" w:cs="Segoe UI"/>
          <w:color w:val="000000"/>
          <w:sz w:val="20"/>
          <w:szCs w:val="20"/>
        </w:rPr>
        <w:br/>
      </w:r>
      <w:hyperlink r:id="rId27" w:history="1">
        <w:r w:rsidR="00E75F8C">
          <w:rPr>
            <w:rStyle w:val="Hyperlink"/>
            <w:rFonts w:ascii="Segoe UI" w:hAnsi="Segoe UI" w:cs="Segoe UI"/>
            <w:sz w:val="20"/>
            <w:szCs w:val="20"/>
          </w:rPr>
          <w:t>https://sbc.safe.socgen/docs/DOC-185301</w:t>
        </w:r>
      </w:hyperlink>
    </w:p>
    <w:p w14:paraId="7A0CB534" w14:textId="1086D88D" w:rsidR="00300239" w:rsidRPr="00E75F8C" w:rsidRDefault="00300239" w:rsidP="00E75F8C">
      <w:pPr>
        <w:rPr>
          <w:rFonts w:ascii="Segoe UI" w:hAnsi="Segoe UI" w:cs="Segoe UI"/>
          <w:color w:val="000000"/>
          <w:sz w:val="20"/>
          <w:szCs w:val="20"/>
        </w:rPr>
      </w:pPr>
    </w:p>
    <w:sectPr w:rsidR="00300239" w:rsidRPr="00E75F8C" w:rsidSect="002D77D5">
      <w:headerReference w:type="default" r:id="rId28"/>
      <w:footerReference w:type="default" r:id="rId29"/>
      <w:headerReference w:type="firs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BF09C" w14:textId="77777777" w:rsidR="00B820C8" w:rsidRDefault="00B820C8" w:rsidP="004675F8">
      <w:pPr>
        <w:spacing w:after="0" w:line="240" w:lineRule="auto"/>
      </w:pPr>
      <w:r>
        <w:separator/>
      </w:r>
    </w:p>
  </w:endnote>
  <w:endnote w:type="continuationSeparator" w:id="0">
    <w:p w14:paraId="40ED24CC" w14:textId="77777777" w:rsidR="00B820C8" w:rsidRDefault="00B820C8" w:rsidP="00467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SansPr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895317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07680F64" w14:textId="0BE10F8D" w:rsidR="0089387E" w:rsidRDefault="0089387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00239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00239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tbl>
    <w:tblPr>
      <w:tblStyle w:val="TableGrid"/>
      <w:tblW w:w="0" w:type="auto"/>
      <w:tblInd w:w="108" w:type="dxa"/>
      <w:tblLook w:val="04A0" w:firstRow="1" w:lastRow="0" w:firstColumn="1" w:lastColumn="0" w:noHBand="0" w:noVBand="1"/>
    </w:tblPr>
    <w:tblGrid>
      <w:gridCol w:w="9514"/>
    </w:tblGrid>
    <w:tr w:rsidR="0089387E" w14:paraId="07680F66" w14:textId="77777777" w:rsidTr="005C0978">
      <w:tc>
        <w:tcPr>
          <w:tcW w:w="9514" w:type="dxa"/>
          <w:tcBorders>
            <w:top w:val="nil"/>
            <w:left w:val="nil"/>
            <w:bottom w:val="nil"/>
            <w:right w:val="nil"/>
          </w:tcBorders>
        </w:tcPr>
        <w:p w14:paraId="07680F65" w14:textId="77777777" w:rsidR="0089387E" w:rsidRDefault="0089387E">
          <w:pPr>
            <w:pStyle w:val="Footer"/>
          </w:pPr>
          <w:r w:rsidRPr="00BE5773">
            <w:rPr>
              <w:noProof/>
            </w:rPr>
            <w:drawing>
              <wp:inline distT="0" distB="0" distL="0" distR="0" wp14:anchorId="07680F69" wp14:editId="07680F6A">
                <wp:extent cx="695325" cy="647700"/>
                <wp:effectExtent l="19050" t="0" r="9525" b="0"/>
                <wp:docPr id="1" name="Picture 1" descr="FreeVector-Societe-General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reeVector-Societe-Generale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401" cy="649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</w:t>
          </w:r>
          <w:r>
            <w:rPr>
              <w:b/>
              <w:color w:val="FF0000"/>
              <w:sz w:val="32"/>
              <w:szCs w:val="32"/>
            </w:rPr>
            <w:t>RESG-GTS-MKT-GDI</w:t>
          </w:r>
        </w:p>
      </w:tc>
    </w:tr>
  </w:tbl>
  <w:p w14:paraId="07680F67" w14:textId="77777777" w:rsidR="0089387E" w:rsidRDefault="0089387E">
    <w:pPr>
      <w:pStyle w:val="Footer"/>
    </w:pP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8F4D4" w14:textId="77777777" w:rsidR="00B820C8" w:rsidRDefault="00B820C8" w:rsidP="004675F8">
      <w:pPr>
        <w:spacing w:after="0" w:line="240" w:lineRule="auto"/>
      </w:pPr>
      <w:r>
        <w:separator/>
      </w:r>
    </w:p>
  </w:footnote>
  <w:footnote w:type="continuationSeparator" w:id="0">
    <w:p w14:paraId="2CDD8561" w14:textId="77777777" w:rsidR="00B820C8" w:rsidRDefault="00B820C8" w:rsidP="00467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764" w:type="dxa"/>
      <w:tblLook w:val="04A0" w:firstRow="1" w:lastRow="0" w:firstColumn="1" w:lastColumn="0" w:noHBand="0" w:noVBand="1"/>
    </w:tblPr>
    <w:tblGrid>
      <w:gridCol w:w="4680"/>
      <w:gridCol w:w="2088"/>
      <w:gridCol w:w="3870"/>
      <w:gridCol w:w="525"/>
      <w:gridCol w:w="1365"/>
      <w:gridCol w:w="236"/>
    </w:tblGrid>
    <w:tr w:rsidR="0089387E" w14:paraId="07680F5C" w14:textId="77777777" w:rsidTr="00B10F29">
      <w:trPr>
        <w:gridAfter w:val="3"/>
        <w:wAfter w:w="2126" w:type="dxa"/>
        <w:trHeight w:val="990"/>
      </w:trPr>
      <w:tc>
        <w:tcPr>
          <w:tcW w:w="4680" w:type="dxa"/>
          <w:vMerge w:val="restart"/>
          <w:tcBorders>
            <w:top w:val="nil"/>
            <w:left w:val="nil"/>
            <w:right w:val="nil"/>
          </w:tcBorders>
        </w:tcPr>
        <w:p w14:paraId="07680F54" w14:textId="77777777" w:rsidR="0089387E" w:rsidRDefault="0089387E">
          <w:pPr>
            <w:pStyle w:val="Header"/>
            <w:rPr>
              <w:b/>
            </w:rPr>
          </w:pPr>
          <w:r>
            <w:rPr>
              <w:b/>
            </w:rPr>
            <w:t xml:space="preserve">Frequency: </w:t>
          </w:r>
          <w:sdt>
            <w:sdtPr>
              <w:rPr>
                <w:b/>
              </w:rPr>
              <w:id w:val="1360333156"/>
              <w:dropDownList>
                <w:listItem w:value="Choose an item."/>
                <w:listItem w:displayText="On Demand" w:value="On Demand"/>
                <w:listItem w:displayText="Recurrent" w:value="Recurrent"/>
              </w:dropDownList>
            </w:sdtPr>
            <w:sdtEndPr/>
            <w:sdtContent>
              <w:r>
                <w:rPr>
                  <w:b/>
                </w:rPr>
                <w:t>On Demand</w:t>
              </w:r>
            </w:sdtContent>
          </w:sdt>
        </w:p>
        <w:p w14:paraId="07680F55" w14:textId="77777777" w:rsidR="0089387E" w:rsidRDefault="0089387E">
          <w:pPr>
            <w:pStyle w:val="Header"/>
            <w:rPr>
              <w:b/>
            </w:rPr>
          </w:pPr>
          <w:r>
            <w:rPr>
              <w:b/>
            </w:rPr>
            <w:t xml:space="preserve">Duration : </w:t>
          </w:r>
        </w:p>
        <w:p w14:paraId="07680F56" w14:textId="77777777" w:rsidR="0089387E" w:rsidRDefault="0089387E">
          <w:pPr>
            <w:pStyle w:val="Header"/>
            <w:rPr>
              <w:b/>
            </w:rPr>
          </w:pPr>
          <w:r>
            <w:rPr>
              <w:b/>
            </w:rPr>
            <w:t xml:space="preserve">Level: </w:t>
          </w:r>
          <w:sdt>
            <w:sdtPr>
              <w:rPr>
                <w:b/>
              </w:rPr>
              <w:id w:val="1360333282"/>
              <w:dropDownList>
                <w:listItem w:value="Choose an item."/>
                <w:listItem w:displayText="L1" w:value="L1"/>
                <w:listItem w:displayText="L2" w:value="L2"/>
                <w:listItem w:displayText="L3" w:value="L3"/>
              </w:dropDownList>
            </w:sdtPr>
            <w:sdtEndPr/>
            <w:sdtContent>
              <w:r>
                <w:rPr>
                  <w:b/>
                </w:rPr>
                <w:t>L1</w:t>
              </w:r>
            </w:sdtContent>
          </w:sdt>
        </w:p>
        <w:p w14:paraId="07680F57" w14:textId="65588135" w:rsidR="0089387E" w:rsidRDefault="0089387E" w:rsidP="00F220FD">
          <w:pPr>
            <w:pStyle w:val="Header"/>
            <w:rPr>
              <w:b/>
            </w:rPr>
          </w:pPr>
          <w:r>
            <w:rPr>
              <w:b/>
            </w:rPr>
            <w:t xml:space="preserve">Updated by : </w:t>
          </w:r>
          <w:r w:rsidR="001331DC">
            <w:rPr>
              <w:b/>
            </w:rPr>
            <w:t>Lionel</w:t>
          </w:r>
          <w:r>
            <w:rPr>
              <w:b/>
            </w:rPr>
            <w:t xml:space="preserve"> </w:t>
          </w:r>
          <w:r w:rsidR="001331DC">
            <w:rPr>
              <w:b/>
            </w:rPr>
            <w:t>FREMONDIERE</w:t>
          </w:r>
        </w:p>
      </w:tc>
      <w:tc>
        <w:tcPr>
          <w:tcW w:w="5958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7680F58" w14:textId="77777777" w:rsidR="0089387E" w:rsidRPr="00F07B89" w:rsidRDefault="0089387E" w:rsidP="00B10F29">
          <w:pPr>
            <w:ind w:left="3510"/>
          </w:pPr>
          <w:r>
            <w:rPr>
              <w:b/>
            </w:rPr>
            <w:t>T</w:t>
          </w:r>
          <w:r w:rsidRPr="00C51F7F">
            <w:rPr>
              <w:b/>
            </w:rPr>
            <w:t>echnicality</w:t>
          </w:r>
          <w:r>
            <w:rPr>
              <w:b/>
            </w:rPr>
            <w:t xml:space="preserve">: </w:t>
          </w:r>
          <w:sdt>
            <w:sdtPr>
              <w:rPr>
                <w:rStyle w:val="Style2"/>
              </w:rPr>
              <w:alias w:val="Technicality"/>
              <w:tag w:val="Technicality"/>
              <w:id w:val="959369849"/>
              <w:comboBox>
                <w:listItem w:value="Choose an item."/>
                <w:listItem w:displayText="LOW" w:value="LOW"/>
                <w:listItem w:displayText="MEDIUM" w:value="MEDIUM"/>
                <w:listItem w:displayText="HIGH" w:value="HIGH"/>
              </w:comboBox>
            </w:sdtPr>
            <w:sdtEndPr>
              <w:rPr>
                <w:rStyle w:val="Style2"/>
              </w:rPr>
            </w:sdtEndPr>
            <w:sdtContent>
              <w:r>
                <w:rPr>
                  <w:rStyle w:val="Style2"/>
                </w:rPr>
                <w:t>MEDIUM</w:t>
              </w:r>
            </w:sdtContent>
          </w:sdt>
        </w:p>
        <w:p w14:paraId="07680F59" w14:textId="77777777" w:rsidR="0089387E" w:rsidRDefault="0089387E" w:rsidP="00B10F29">
          <w:pPr>
            <w:ind w:left="3510"/>
            <w:rPr>
              <w:b/>
            </w:rPr>
          </w:pPr>
        </w:p>
        <w:p w14:paraId="07680F5A" w14:textId="77777777" w:rsidR="0089387E" w:rsidRDefault="0089387E" w:rsidP="00B10F29">
          <w:pPr>
            <w:ind w:left="3510"/>
            <w:rPr>
              <w:b/>
            </w:rPr>
          </w:pPr>
          <w:r w:rsidRPr="00C51F7F">
            <w:rPr>
              <w:b/>
            </w:rPr>
            <w:t>Criticality</w:t>
          </w:r>
          <w:r>
            <w:rPr>
              <w:b/>
            </w:rPr>
            <w:t xml:space="preserve">: </w:t>
          </w:r>
          <w:sdt>
            <w:sdtPr>
              <w:rPr>
                <w:rStyle w:val="Style2"/>
              </w:rPr>
              <w:alias w:val="Criticality"/>
              <w:tag w:val="Criticality"/>
              <w:id w:val="959369921"/>
              <w:comboBox>
                <w:listItem w:value="Choose an item."/>
                <w:listItem w:displayText="LOW" w:value="LOW"/>
                <w:listItem w:displayText="MEDIUM" w:value="MEDIUM"/>
                <w:listItem w:displayText="HIGH" w:value="HIGH"/>
              </w:comboBox>
            </w:sdtPr>
            <w:sdtEndPr>
              <w:rPr>
                <w:rStyle w:val="Style2"/>
              </w:rPr>
            </w:sdtEndPr>
            <w:sdtContent>
              <w:r>
                <w:rPr>
                  <w:rStyle w:val="Style2"/>
                </w:rPr>
                <w:t>MEDIUM</w:t>
              </w:r>
            </w:sdtContent>
          </w:sdt>
        </w:p>
        <w:p w14:paraId="07680F5B" w14:textId="77777777" w:rsidR="0089387E" w:rsidRDefault="0089387E" w:rsidP="00B10F29">
          <w:pPr>
            <w:pStyle w:val="Header"/>
            <w:ind w:left="314"/>
            <w:rPr>
              <w:b/>
            </w:rPr>
          </w:pPr>
        </w:p>
      </w:tc>
    </w:tr>
    <w:tr w:rsidR="0089387E" w14:paraId="07680F62" w14:textId="77777777" w:rsidTr="00B10F29">
      <w:trPr>
        <w:trHeight w:val="350"/>
      </w:trPr>
      <w:tc>
        <w:tcPr>
          <w:tcW w:w="4680" w:type="dxa"/>
          <w:vMerge/>
          <w:tcBorders>
            <w:top w:val="single" w:sz="4" w:space="0" w:color="auto"/>
            <w:left w:val="nil"/>
            <w:bottom w:val="nil"/>
            <w:right w:val="nil"/>
          </w:tcBorders>
        </w:tcPr>
        <w:p w14:paraId="07680F5D" w14:textId="77777777" w:rsidR="0089387E" w:rsidRDefault="0089387E">
          <w:pPr>
            <w:pStyle w:val="Header"/>
            <w:rPr>
              <w:b/>
            </w:rPr>
          </w:pPr>
        </w:p>
      </w:tc>
      <w:tc>
        <w:tcPr>
          <w:tcW w:w="2088" w:type="dxa"/>
          <w:tcBorders>
            <w:top w:val="nil"/>
            <w:left w:val="nil"/>
            <w:bottom w:val="nil"/>
            <w:right w:val="nil"/>
          </w:tcBorders>
        </w:tcPr>
        <w:p w14:paraId="07680F5E" w14:textId="77777777" w:rsidR="0089387E" w:rsidRDefault="0089387E" w:rsidP="00B10F29">
          <w:pPr>
            <w:pStyle w:val="Header"/>
            <w:rPr>
              <w:b/>
              <w:noProof/>
            </w:rPr>
          </w:pPr>
        </w:p>
      </w:tc>
      <w:tc>
        <w:tcPr>
          <w:tcW w:w="439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7680F5F" w14:textId="77777777" w:rsidR="0089387E" w:rsidRPr="00C51F7F" w:rsidRDefault="0089387E" w:rsidP="00B10F29">
          <w:pPr>
            <w:pStyle w:val="Header"/>
            <w:rPr>
              <w:b/>
              <w:noProof/>
            </w:rPr>
          </w:pPr>
        </w:p>
      </w:tc>
      <w:tc>
        <w:tcPr>
          <w:tcW w:w="1365" w:type="dxa"/>
          <w:tcBorders>
            <w:top w:val="nil"/>
            <w:left w:val="nil"/>
            <w:bottom w:val="nil"/>
            <w:right w:val="nil"/>
          </w:tcBorders>
        </w:tcPr>
        <w:p w14:paraId="07680F60" w14:textId="77777777" w:rsidR="0089387E" w:rsidRPr="00C51F7F" w:rsidRDefault="0089387E" w:rsidP="00B10F29">
          <w:pPr>
            <w:pStyle w:val="Header"/>
            <w:rPr>
              <w:b/>
              <w:noProof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</w:tcPr>
        <w:p w14:paraId="07680F61" w14:textId="77777777" w:rsidR="0089387E" w:rsidRPr="00C51F7F" w:rsidRDefault="0089387E" w:rsidP="00B10F29">
          <w:pPr>
            <w:pStyle w:val="Header"/>
            <w:rPr>
              <w:b/>
              <w:noProof/>
            </w:rPr>
          </w:pPr>
        </w:p>
      </w:tc>
    </w:tr>
  </w:tbl>
  <w:p w14:paraId="07680F63" w14:textId="77777777" w:rsidR="0089387E" w:rsidRDefault="008938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80F68" w14:textId="77777777" w:rsidR="0089387E" w:rsidRDefault="00300239">
    <w:pPr>
      <w:pStyle w:val="Header"/>
    </w:pPr>
    <w:r>
      <w:rPr>
        <w:noProof/>
      </w:rPr>
      <w:pict w14:anchorId="07680F6B">
        <v:shapetype id="_x0000_t55" coordsize="21600,21600" o:spt="55" adj="16200" path="m@0,l,0@1,10800,,21600@0,21600,21600,10800xe">
          <v:stroke joinstyle="miter"/>
          <v:formulas>
            <v:f eqn="val #0"/>
            <v:f eqn="sum 21600 0 @0"/>
            <v:f eqn="prod #0 1 2"/>
          </v:formulas>
          <v:path o:connecttype="custom" o:connectlocs="@2,0;@1,10800;@2,21600;21600,10800" o:connectangles="270,180,90,0" textboxrect="0,0,10800,21600;0,0,16200,21600;0,0,21600,21600"/>
          <v:handles>
            <v:h position="#0,topLeft" xrange="0,21600"/>
          </v:handles>
        </v:shapetype>
        <v:shape id="_x0000_s2077" type="#_x0000_t55" style="position:absolute;margin-left:371.25pt;margin-top:-5.6pt;width:12.75pt;height:13.5pt;rotation:270;z-index:251663360"/>
      </w:pict>
    </w:r>
    <w:r>
      <w:rPr>
        <w:noProof/>
      </w:rPr>
      <w:pict w14:anchorId="07680F6C">
        <v:shape id="_x0000_s2076" type="#_x0000_t55" style="position:absolute;margin-left:371.25pt;margin-top:-18.35pt;width:12.75pt;height:13.5pt;rotation:270;z-index:251662336"/>
      </w:pict>
    </w:r>
    <w:r>
      <w:rPr>
        <w:noProof/>
      </w:rPr>
      <w:pict w14:anchorId="07680F6D">
        <v:shape id="_x0000_s2075" type="#_x0000_t55" style="position:absolute;margin-left:371.25pt;margin-top:-31.1pt;width:12.75pt;height:13.5pt;rotation:270;z-index:251661312"/>
      </w:pict>
    </w:r>
    <w:r>
      <w:rPr>
        <w:noProof/>
      </w:rPr>
      <w:pict w14:anchorId="07680F6E">
        <v:rect id="_x0000_s2080" style="position:absolute;margin-left:469.15pt;margin-top:1.5pt;width:21.75pt;height:9pt;z-index:251666432"/>
      </w:pict>
    </w:r>
    <w:r>
      <w:rPr>
        <w:noProof/>
      </w:rPr>
      <w:pict w14:anchorId="07680F6F">
        <v:rect id="_x0000_s2079" style="position:absolute;margin-left:469.15pt;margin-top:-11.25pt;width:21.75pt;height:9pt;z-index:251665408"/>
      </w:pict>
    </w:r>
    <w:r>
      <w:rPr>
        <w:noProof/>
      </w:rPr>
      <w:pict w14:anchorId="07680F70">
        <v:rect id="_x0000_s2078" style="position:absolute;margin-left:469.15pt;margin-top:-24pt;width:21.75pt;height:9pt;z-index:251664384"/>
      </w:pict>
    </w:r>
    <w:r>
      <w:rPr>
        <w:noProof/>
      </w:rPr>
      <w:pict w14:anchorId="07680F71">
        <v:shapetype id="_x0000_t83" coordsize="21600,21600" o:spt="83" adj="5400,8100,2700,9450" path="m@0@0l@3@0@3@2@1@2,10800,0@4@2@5@2@5@0@8@0@8@3@9@3@9@1,21600,10800@9@4@9@5@8@5@8@8@5@8@5@9@4@9,10800,21600@1@9@3@9@3@8@0@8@0@5@2@5@2@4,,10800@2@1@2@3@0@3xe">
          <v:stroke joinstyle="miter"/>
          <v:formulas>
            <v:f eqn="val #0"/>
            <v:f eqn="val #1"/>
            <v:f eqn="val #2"/>
            <v:f eqn="val #3"/>
            <v:f eqn="sum 21600 0 #1"/>
            <v:f eqn="sum 21600 0 #3"/>
            <v:f eqn="sum #0 21600 0"/>
            <v:f eqn="prod @6 1 2"/>
            <v:f eqn="sum 21600 0 #0"/>
            <v:f eqn="sum 21600 0 #2"/>
          </v:formulas>
          <v:path o:connecttype="rect" textboxrect="@0,@0,@8,@8"/>
          <v:handles>
            <v:h position="topLeft,#0" yrange="@2,@1"/>
            <v:h position="#1,topLeft" xrange="@0,@3"/>
            <v:h position="#3,#2" xrange="@1,10800" yrange="0,@0"/>
          </v:handles>
        </v:shapetype>
        <v:shape id="_x0000_s2073" type="#_x0000_t83" style="position:absolute;margin-left:273.4pt;margin-top:-24pt;width:13.5pt;height:12.75pt;z-index:251660288"/>
      </w:pict>
    </w:r>
    <w:r>
      <w:rPr>
        <w:noProof/>
      </w:rPr>
      <w:pict w14:anchorId="07680F72">
        <v:shape id="_x0000_s2071" type="#_x0000_t83" style="position:absolute;margin-left:265.15pt;margin-top:-11.25pt;width:13.5pt;height:12.75pt;z-index:251658240"/>
      </w:pict>
    </w:r>
    <w:r>
      <w:rPr>
        <w:noProof/>
      </w:rPr>
      <w:pict w14:anchorId="07680F73">
        <v:shape id="_x0000_s2072" type="#_x0000_t83" style="position:absolute;margin-left:283.15pt;margin-top:-11.25pt;width:13.5pt;height:12.75pt;z-index:251659264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numPicBullet w:numPicBulletId="7">
    <w:pict>
      <v:shape id="_x0000_i1033" type="#_x0000_t75" style="width:3in;height:3in" o:bullet="t"/>
    </w:pict>
  </w:numPicBullet>
  <w:numPicBullet w:numPicBulletId="8">
    <w:pict>
      <v:shape id="_x0000_i1034" type="#_x0000_t75" style="width:3in;height:3in" o:bullet="t"/>
    </w:pict>
  </w:numPicBullet>
  <w:numPicBullet w:numPicBulletId="9">
    <w:pict>
      <v:shape id="_x0000_i1035" type="#_x0000_t75" style="width:3in;height:3in" o:bullet="t"/>
    </w:pict>
  </w:numPicBullet>
  <w:numPicBullet w:numPicBulletId="10">
    <w:pict>
      <v:shape id="_x0000_i1036" type="#_x0000_t75" style="width:3in;height:3in" o:bullet="t"/>
    </w:pict>
  </w:numPicBullet>
  <w:numPicBullet w:numPicBulletId="11">
    <w:pict>
      <v:shape id="_x0000_i1037" type="#_x0000_t75" style="width:3in;height:3in" o:bullet="t"/>
    </w:pict>
  </w:numPicBullet>
  <w:numPicBullet w:numPicBulletId="12">
    <w:pict>
      <v:shape id="_x0000_i1038" type="#_x0000_t75" style="width:3in;height:3in" o:bullet="t"/>
    </w:pict>
  </w:numPicBullet>
  <w:numPicBullet w:numPicBulletId="13">
    <w:pict>
      <v:shape id="_x0000_i1039" type="#_x0000_t75" style="width:3in;height:3in" o:bullet="t"/>
    </w:pict>
  </w:numPicBullet>
  <w:numPicBullet w:numPicBulletId="14">
    <w:pict>
      <v:shape id="_x0000_i1040" type="#_x0000_t75" style="width:3in;height:3in" o:bullet="t"/>
    </w:pict>
  </w:numPicBullet>
  <w:numPicBullet w:numPicBulletId="15">
    <w:pict>
      <v:shape id="_x0000_i1041" type="#_x0000_t75" style="width:3in;height:3in" o:bullet="t"/>
    </w:pict>
  </w:numPicBullet>
  <w:numPicBullet w:numPicBulletId="16">
    <w:pict>
      <v:shape id="_x0000_i1042" type="#_x0000_t75" style="width:3in;height:3in" o:bullet="t"/>
    </w:pict>
  </w:numPicBullet>
  <w:numPicBullet w:numPicBulletId="17">
    <w:pict>
      <v:shape id="_x0000_i1043" type="#_x0000_t75" style="width:3in;height:3in" o:bullet="t"/>
    </w:pict>
  </w:numPicBullet>
  <w:numPicBullet w:numPicBulletId="18">
    <w:pict>
      <v:shape id="_x0000_i1044" type="#_x0000_t75" style="width:3in;height:3in" o:bullet="t"/>
    </w:pict>
  </w:numPicBullet>
  <w:numPicBullet w:numPicBulletId="19">
    <w:pict>
      <v:shape id="_x0000_i1045" type="#_x0000_t75" style="width:3in;height:3in" o:bullet="t"/>
    </w:pict>
  </w:numPicBullet>
  <w:numPicBullet w:numPicBulletId="20">
    <w:pict>
      <v:shape id="_x0000_i1046" type="#_x0000_t75" style="width:3in;height:3in" o:bullet="t"/>
    </w:pict>
  </w:numPicBullet>
  <w:numPicBullet w:numPicBulletId="21">
    <w:pict>
      <v:shape id="_x0000_i1047" type="#_x0000_t75" style="width:3in;height:3in" o:bullet="t"/>
    </w:pict>
  </w:numPicBullet>
  <w:numPicBullet w:numPicBulletId="22">
    <w:pict>
      <v:shape id="_x0000_i1048" type="#_x0000_t75" style="width:3in;height:3in" o:bullet="t"/>
    </w:pict>
  </w:numPicBullet>
  <w:numPicBullet w:numPicBulletId="23">
    <w:pict>
      <v:shape id="_x0000_i1049" type="#_x0000_t75" style="width:3in;height:3in" o:bullet="t"/>
    </w:pict>
  </w:numPicBullet>
  <w:numPicBullet w:numPicBulletId="24">
    <w:pict>
      <v:shape id="_x0000_i1050" type="#_x0000_t75" style="width:3in;height:3in" o:bullet="t"/>
    </w:pict>
  </w:numPicBullet>
  <w:numPicBullet w:numPicBulletId="25">
    <w:pict>
      <v:shape id="_x0000_i1051" type="#_x0000_t75" style="width:3in;height:3in" o:bullet="t"/>
    </w:pict>
  </w:numPicBullet>
  <w:numPicBullet w:numPicBulletId="26">
    <w:pict>
      <v:shape id="_x0000_i1052" type="#_x0000_t75" style="width:3in;height:3in" o:bullet="t"/>
    </w:pict>
  </w:numPicBullet>
  <w:numPicBullet w:numPicBulletId="27">
    <w:pict>
      <v:shape id="_x0000_i1053" type="#_x0000_t75" style="width:3in;height:3in" o:bullet="t"/>
    </w:pict>
  </w:numPicBullet>
  <w:abstractNum w:abstractNumId="0" w15:restartNumberingAfterBreak="0">
    <w:nsid w:val="058161FE"/>
    <w:multiLevelType w:val="hybridMultilevel"/>
    <w:tmpl w:val="42D0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0C59"/>
    <w:multiLevelType w:val="hybridMultilevel"/>
    <w:tmpl w:val="168AF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71FB0"/>
    <w:multiLevelType w:val="hybridMultilevel"/>
    <w:tmpl w:val="B3D4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032FB"/>
    <w:multiLevelType w:val="hybridMultilevel"/>
    <w:tmpl w:val="218C75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8818EE"/>
    <w:multiLevelType w:val="hybridMultilevel"/>
    <w:tmpl w:val="3DF2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A3A1F"/>
    <w:multiLevelType w:val="hybridMultilevel"/>
    <w:tmpl w:val="0A68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65491"/>
    <w:multiLevelType w:val="multilevel"/>
    <w:tmpl w:val="EE12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921F9"/>
    <w:multiLevelType w:val="hybridMultilevel"/>
    <w:tmpl w:val="DBA6EC8A"/>
    <w:lvl w:ilvl="0" w:tplc="CE02B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3516D"/>
    <w:multiLevelType w:val="hybridMultilevel"/>
    <w:tmpl w:val="2ADA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83B80"/>
    <w:multiLevelType w:val="hybridMultilevel"/>
    <w:tmpl w:val="CB6A1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421B00"/>
    <w:multiLevelType w:val="hybridMultilevel"/>
    <w:tmpl w:val="ADB81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F4BB8"/>
    <w:multiLevelType w:val="hybridMultilevel"/>
    <w:tmpl w:val="1324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53595"/>
    <w:multiLevelType w:val="hybridMultilevel"/>
    <w:tmpl w:val="CC1AA75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FF7964"/>
    <w:multiLevelType w:val="hybridMultilevel"/>
    <w:tmpl w:val="8ACACC6E"/>
    <w:lvl w:ilvl="0" w:tplc="0CA0CC1C">
      <w:start w:val="1"/>
      <w:numFmt w:val="decimal"/>
      <w:lvlText w:val="%1)"/>
      <w:lvlJc w:val="left"/>
      <w:pPr>
        <w:ind w:left="720" w:hanging="360"/>
      </w:pPr>
    </w:lvl>
    <w:lvl w:ilvl="1" w:tplc="0B5C4086" w:tentative="1">
      <w:start w:val="1"/>
      <w:numFmt w:val="lowerLetter"/>
      <w:lvlText w:val="%2."/>
      <w:lvlJc w:val="left"/>
      <w:pPr>
        <w:ind w:left="1440" w:hanging="360"/>
      </w:pPr>
    </w:lvl>
    <w:lvl w:ilvl="2" w:tplc="A32EB9CC" w:tentative="1">
      <w:start w:val="1"/>
      <w:numFmt w:val="lowerRoman"/>
      <w:lvlText w:val="%3."/>
      <w:lvlJc w:val="right"/>
      <w:pPr>
        <w:ind w:left="2160" w:hanging="180"/>
      </w:pPr>
    </w:lvl>
    <w:lvl w:ilvl="3" w:tplc="52C4A774" w:tentative="1">
      <w:start w:val="1"/>
      <w:numFmt w:val="decimal"/>
      <w:lvlText w:val="%4."/>
      <w:lvlJc w:val="left"/>
      <w:pPr>
        <w:ind w:left="2880" w:hanging="360"/>
      </w:pPr>
    </w:lvl>
    <w:lvl w:ilvl="4" w:tplc="B58C6318" w:tentative="1">
      <w:start w:val="1"/>
      <w:numFmt w:val="lowerLetter"/>
      <w:lvlText w:val="%5."/>
      <w:lvlJc w:val="left"/>
      <w:pPr>
        <w:ind w:left="3600" w:hanging="360"/>
      </w:pPr>
    </w:lvl>
    <w:lvl w:ilvl="5" w:tplc="F8183ABA" w:tentative="1">
      <w:start w:val="1"/>
      <w:numFmt w:val="lowerRoman"/>
      <w:lvlText w:val="%6."/>
      <w:lvlJc w:val="right"/>
      <w:pPr>
        <w:ind w:left="4320" w:hanging="180"/>
      </w:pPr>
    </w:lvl>
    <w:lvl w:ilvl="6" w:tplc="4042767C" w:tentative="1">
      <w:start w:val="1"/>
      <w:numFmt w:val="decimal"/>
      <w:lvlText w:val="%7."/>
      <w:lvlJc w:val="left"/>
      <w:pPr>
        <w:ind w:left="5040" w:hanging="360"/>
      </w:pPr>
    </w:lvl>
    <w:lvl w:ilvl="7" w:tplc="0A50EEB6" w:tentative="1">
      <w:start w:val="1"/>
      <w:numFmt w:val="lowerLetter"/>
      <w:lvlText w:val="%8."/>
      <w:lvlJc w:val="left"/>
      <w:pPr>
        <w:ind w:left="5760" w:hanging="360"/>
      </w:pPr>
    </w:lvl>
    <w:lvl w:ilvl="8" w:tplc="6BC287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B2404"/>
    <w:multiLevelType w:val="hybridMultilevel"/>
    <w:tmpl w:val="28CC9DFC"/>
    <w:lvl w:ilvl="0" w:tplc="EF2627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A0060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A118AE70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7CF2DC60" w:tentative="1">
      <w:start w:val="1"/>
      <w:numFmt w:val="decimal"/>
      <w:lvlText w:val="%4."/>
      <w:lvlJc w:val="left"/>
      <w:pPr>
        <w:ind w:left="2520" w:hanging="360"/>
      </w:pPr>
    </w:lvl>
    <w:lvl w:ilvl="4" w:tplc="C848FA74" w:tentative="1">
      <w:start w:val="1"/>
      <w:numFmt w:val="lowerLetter"/>
      <w:lvlText w:val="%5."/>
      <w:lvlJc w:val="left"/>
      <w:pPr>
        <w:ind w:left="3240" w:hanging="360"/>
      </w:pPr>
    </w:lvl>
    <w:lvl w:ilvl="5" w:tplc="E24057DA" w:tentative="1">
      <w:start w:val="1"/>
      <w:numFmt w:val="lowerRoman"/>
      <w:lvlText w:val="%6."/>
      <w:lvlJc w:val="right"/>
      <w:pPr>
        <w:ind w:left="3960" w:hanging="180"/>
      </w:pPr>
    </w:lvl>
    <w:lvl w:ilvl="6" w:tplc="9E48B434" w:tentative="1">
      <w:start w:val="1"/>
      <w:numFmt w:val="decimal"/>
      <w:lvlText w:val="%7."/>
      <w:lvlJc w:val="left"/>
      <w:pPr>
        <w:ind w:left="4680" w:hanging="360"/>
      </w:pPr>
    </w:lvl>
    <w:lvl w:ilvl="7" w:tplc="A0D0B284" w:tentative="1">
      <w:start w:val="1"/>
      <w:numFmt w:val="lowerLetter"/>
      <w:lvlText w:val="%8."/>
      <w:lvlJc w:val="left"/>
      <w:pPr>
        <w:ind w:left="5400" w:hanging="360"/>
      </w:pPr>
    </w:lvl>
    <w:lvl w:ilvl="8" w:tplc="0D26A5E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CF6170"/>
    <w:multiLevelType w:val="hybridMultilevel"/>
    <w:tmpl w:val="96BC4E9C"/>
    <w:lvl w:ilvl="0" w:tplc="4300E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651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BA5E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2B1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ECD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D0AE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818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0EE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5C21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B2FDF"/>
    <w:multiLevelType w:val="hybridMultilevel"/>
    <w:tmpl w:val="3A4603F8"/>
    <w:lvl w:ilvl="0" w:tplc="04090011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145A9"/>
    <w:multiLevelType w:val="hybridMultilevel"/>
    <w:tmpl w:val="5FF6CD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01" w:tentative="1">
      <w:start w:val="1"/>
      <w:numFmt w:val="lowerLetter"/>
      <w:lvlText w:val="%2."/>
      <w:lvlJc w:val="left"/>
      <w:pPr>
        <w:ind w:left="2160" w:hanging="360"/>
      </w:pPr>
    </w:lvl>
    <w:lvl w:ilvl="2" w:tplc="04090001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CD0482"/>
    <w:multiLevelType w:val="hybridMultilevel"/>
    <w:tmpl w:val="601EC1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E00FA8"/>
    <w:multiLevelType w:val="hybridMultilevel"/>
    <w:tmpl w:val="00E0D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EF7CE9"/>
    <w:multiLevelType w:val="multilevel"/>
    <w:tmpl w:val="88B4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4B2C9F"/>
    <w:multiLevelType w:val="hybridMultilevel"/>
    <w:tmpl w:val="1870C7B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E72FD2"/>
    <w:multiLevelType w:val="hybridMultilevel"/>
    <w:tmpl w:val="97BCA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53131"/>
    <w:multiLevelType w:val="hybridMultilevel"/>
    <w:tmpl w:val="5694D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D40D4"/>
    <w:multiLevelType w:val="hybridMultilevel"/>
    <w:tmpl w:val="95BE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53FB8"/>
    <w:multiLevelType w:val="hybridMultilevel"/>
    <w:tmpl w:val="C98E0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D5542"/>
    <w:multiLevelType w:val="hybridMultilevel"/>
    <w:tmpl w:val="3B1864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109CF"/>
    <w:multiLevelType w:val="hybridMultilevel"/>
    <w:tmpl w:val="D264D43C"/>
    <w:lvl w:ilvl="0" w:tplc="0409001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717A1"/>
    <w:multiLevelType w:val="multilevel"/>
    <w:tmpl w:val="68FA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BC55F1"/>
    <w:multiLevelType w:val="hybridMultilevel"/>
    <w:tmpl w:val="730AD3FA"/>
    <w:lvl w:ilvl="0" w:tplc="554EF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AEA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A470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83F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EEE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3AAC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29E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88C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9405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83D79"/>
    <w:multiLevelType w:val="hybridMultilevel"/>
    <w:tmpl w:val="0EB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C56C3"/>
    <w:multiLevelType w:val="hybridMultilevel"/>
    <w:tmpl w:val="0FC668D2"/>
    <w:lvl w:ilvl="0" w:tplc="5E926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880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687E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A1F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A070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FCFD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A73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472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A26F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227C1"/>
    <w:multiLevelType w:val="hybridMultilevel"/>
    <w:tmpl w:val="AE5473DE"/>
    <w:lvl w:ilvl="0" w:tplc="04090001">
      <w:start w:val="1"/>
      <w:numFmt w:val="upperRoman"/>
      <w:lvlText w:val="%1."/>
      <w:lvlJc w:val="righ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3BD0968"/>
    <w:multiLevelType w:val="multilevel"/>
    <w:tmpl w:val="1712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C51616"/>
    <w:multiLevelType w:val="hybridMultilevel"/>
    <w:tmpl w:val="44A4B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30002"/>
    <w:multiLevelType w:val="hybridMultilevel"/>
    <w:tmpl w:val="D03A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C3922"/>
    <w:multiLevelType w:val="hybridMultilevel"/>
    <w:tmpl w:val="167633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1AD5161"/>
    <w:multiLevelType w:val="hybridMultilevel"/>
    <w:tmpl w:val="7F10E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C2A75"/>
    <w:multiLevelType w:val="multilevel"/>
    <w:tmpl w:val="19BE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F046E8"/>
    <w:multiLevelType w:val="hybridMultilevel"/>
    <w:tmpl w:val="C944D0D8"/>
    <w:lvl w:ilvl="0" w:tplc="8FA40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25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BE35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210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656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6E9F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64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8AD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9E13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40817"/>
    <w:multiLevelType w:val="hybridMultilevel"/>
    <w:tmpl w:val="251CE8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CEB1496"/>
    <w:multiLevelType w:val="hybridMultilevel"/>
    <w:tmpl w:val="EDF6A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4A7BAC"/>
    <w:multiLevelType w:val="hybridMultilevel"/>
    <w:tmpl w:val="A74A3CE4"/>
    <w:lvl w:ilvl="0" w:tplc="C16CC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447E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10C4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E44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406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2A02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A8B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64D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ACE0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7"/>
  </w:num>
  <w:num w:numId="5">
    <w:abstractNumId w:val="13"/>
  </w:num>
  <w:num w:numId="6">
    <w:abstractNumId w:val="32"/>
  </w:num>
  <w:num w:numId="7">
    <w:abstractNumId w:val="28"/>
  </w:num>
  <w:num w:numId="8">
    <w:abstractNumId w:val="20"/>
  </w:num>
  <w:num w:numId="9">
    <w:abstractNumId w:val="33"/>
  </w:num>
  <w:num w:numId="10">
    <w:abstractNumId w:val="38"/>
  </w:num>
  <w:num w:numId="11">
    <w:abstractNumId w:val="6"/>
  </w:num>
  <w:num w:numId="12">
    <w:abstractNumId w:val="5"/>
  </w:num>
  <w:num w:numId="13">
    <w:abstractNumId w:val="41"/>
  </w:num>
  <w:num w:numId="14">
    <w:abstractNumId w:val="30"/>
  </w:num>
  <w:num w:numId="15">
    <w:abstractNumId w:val="10"/>
  </w:num>
  <w:num w:numId="16">
    <w:abstractNumId w:val="4"/>
  </w:num>
  <w:num w:numId="17">
    <w:abstractNumId w:val="15"/>
  </w:num>
  <w:num w:numId="18">
    <w:abstractNumId w:val="8"/>
  </w:num>
  <w:num w:numId="19">
    <w:abstractNumId w:val="35"/>
  </w:num>
  <w:num w:numId="20">
    <w:abstractNumId w:val="29"/>
  </w:num>
  <w:num w:numId="21">
    <w:abstractNumId w:val="7"/>
  </w:num>
  <w:num w:numId="22">
    <w:abstractNumId w:val="1"/>
  </w:num>
  <w:num w:numId="23">
    <w:abstractNumId w:val="27"/>
  </w:num>
  <w:num w:numId="24">
    <w:abstractNumId w:val="2"/>
  </w:num>
  <w:num w:numId="25">
    <w:abstractNumId w:val="39"/>
  </w:num>
  <w:num w:numId="26">
    <w:abstractNumId w:val="31"/>
  </w:num>
  <w:num w:numId="27">
    <w:abstractNumId w:val="42"/>
  </w:num>
  <w:num w:numId="28">
    <w:abstractNumId w:val="14"/>
  </w:num>
  <w:num w:numId="29">
    <w:abstractNumId w:val="19"/>
  </w:num>
  <w:num w:numId="30">
    <w:abstractNumId w:val="40"/>
  </w:num>
  <w:num w:numId="31">
    <w:abstractNumId w:val="24"/>
  </w:num>
  <w:num w:numId="32">
    <w:abstractNumId w:val="11"/>
  </w:num>
  <w:num w:numId="33">
    <w:abstractNumId w:val="22"/>
  </w:num>
  <w:num w:numId="34">
    <w:abstractNumId w:val="25"/>
  </w:num>
  <w:num w:numId="35">
    <w:abstractNumId w:val="36"/>
  </w:num>
  <w:num w:numId="36">
    <w:abstractNumId w:val="26"/>
  </w:num>
  <w:num w:numId="37">
    <w:abstractNumId w:val="23"/>
  </w:num>
  <w:num w:numId="38">
    <w:abstractNumId w:val="0"/>
  </w:num>
  <w:num w:numId="39">
    <w:abstractNumId w:val="9"/>
  </w:num>
  <w:num w:numId="40">
    <w:abstractNumId w:val="37"/>
  </w:num>
  <w:num w:numId="41">
    <w:abstractNumId w:val="34"/>
  </w:num>
  <w:num w:numId="42">
    <w:abstractNumId w:val="21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4DB5"/>
    <w:rsid w:val="0000087B"/>
    <w:rsid w:val="00000CEF"/>
    <w:rsid w:val="00002C11"/>
    <w:rsid w:val="000048F3"/>
    <w:rsid w:val="00007FFA"/>
    <w:rsid w:val="00013728"/>
    <w:rsid w:val="00016002"/>
    <w:rsid w:val="00023901"/>
    <w:rsid w:val="000277FF"/>
    <w:rsid w:val="000369BB"/>
    <w:rsid w:val="0004273D"/>
    <w:rsid w:val="00050ED1"/>
    <w:rsid w:val="00052C69"/>
    <w:rsid w:val="000541C0"/>
    <w:rsid w:val="00056863"/>
    <w:rsid w:val="00064244"/>
    <w:rsid w:val="00065BDE"/>
    <w:rsid w:val="00070201"/>
    <w:rsid w:val="0007743E"/>
    <w:rsid w:val="00081445"/>
    <w:rsid w:val="00083F6D"/>
    <w:rsid w:val="00087C5C"/>
    <w:rsid w:val="000911DC"/>
    <w:rsid w:val="0009773B"/>
    <w:rsid w:val="000B05DD"/>
    <w:rsid w:val="000B689B"/>
    <w:rsid w:val="000B7E9E"/>
    <w:rsid w:val="000C31D8"/>
    <w:rsid w:val="000C3A87"/>
    <w:rsid w:val="000D3FBD"/>
    <w:rsid w:val="001033B1"/>
    <w:rsid w:val="00111F4A"/>
    <w:rsid w:val="0011223F"/>
    <w:rsid w:val="00113A02"/>
    <w:rsid w:val="00117FC8"/>
    <w:rsid w:val="001238F5"/>
    <w:rsid w:val="00132F3D"/>
    <w:rsid w:val="001331DC"/>
    <w:rsid w:val="00134093"/>
    <w:rsid w:val="001352BD"/>
    <w:rsid w:val="001411C2"/>
    <w:rsid w:val="0015070B"/>
    <w:rsid w:val="0016461E"/>
    <w:rsid w:val="00183A01"/>
    <w:rsid w:val="00186518"/>
    <w:rsid w:val="001908F4"/>
    <w:rsid w:val="0019692D"/>
    <w:rsid w:val="001A327F"/>
    <w:rsid w:val="001A63D4"/>
    <w:rsid w:val="001B049E"/>
    <w:rsid w:val="001C2F91"/>
    <w:rsid w:val="001C42C7"/>
    <w:rsid w:val="001C55D3"/>
    <w:rsid w:val="001D5EC4"/>
    <w:rsid w:val="00205BA1"/>
    <w:rsid w:val="002202F3"/>
    <w:rsid w:val="0022106E"/>
    <w:rsid w:val="00231B80"/>
    <w:rsid w:val="0024681B"/>
    <w:rsid w:val="002540E8"/>
    <w:rsid w:val="00255D80"/>
    <w:rsid w:val="002576C6"/>
    <w:rsid w:val="00262FC7"/>
    <w:rsid w:val="00265CC2"/>
    <w:rsid w:val="00266966"/>
    <w:rsid w:val="00267C59"/>
    <w:rsid w:val="00276EA5"/>
    <w:rsid w:val="00280611"/>
    <w:rsid w:val="00280CD6"/>
    <w:rsid w:val="00287FDE"/>
    <w:rsid w:val="002961C6"/>
    <w:rsid w:val="002A24AC"/>
    <w:rsid w:val="002B3EEC"/>
    <w:rsid w:val="002B4CCA"/>
    <w:rsid w:val="002B740F"/>
    <w:rsid w:val="002C296D"/>
    <w:rsid w:val="002C35A7"/>
    <w:rsid w:val="002C55E1"/>
    <w:rsid w:val="002C72A1"/>
    <w:rsid w:val="002D6BD1"/>
    <w:rsid w:val="002D77D5"/>
    <w:rsid w:val="002E09F5"/>
    <w:rsid w:val="002E6291"/>
    <w:rsid w:val="002E64A5"/>
    <w:rsid w:val="00300239"/>
    <w:rsid w:val="00316233"/>
    <w:rsid w:val="003252E2"/>
    <w:rsid w:val="00331091"/>
    <w:rsid w:val="00336C12"/>
    <w:rsid w:val="0034119E"/>
    <w:rsid w:val="00343BA4"/>
    <w:rsid w:val="00345284"/>
    <w:rsid w:val="00362A92"/>
    <w:rsid w:val="003772EA"/>
    <w:rsid w:val="003807F3"/>
    <w:rsid w:val="003833D3"/>
    <w:rsid w:val="003902F3"/>
    <w:rsid w:val="003932DE"/>
    <w:rsid w:val="003A6AB4"/>
    <w:rsid w:val="003A6F51"/>
    <w:rsid w:val="003B1DA0"/>
    <w:rsid w:val="003C39D6"/>
    <w:rsid w:val="003D670A"/>
    <w:rsid w:val="003F164B"/>
    <w:rsid w:val="003F3B67"/>
    <w:rsid w:val="003F7F66"/>
    <w:rsid w:val="00400400"/>
    <w:rsid w:val="00411AF2"/>
    <w:rsid w:val="004153E0"/>
    <w:rsid w:val="00427791"/>
    <w:rsid w:val="00430CB4"/>
    <w:rsid w:val="00440143"/>
    <w:rsid w:val="00463101"/>
    <w:rsid w:val="004659C7"/>
    <w:rsid w:val="004675F8"/>
    <w:rsid w:val="00482282"/>
    <w:rsid w:val="0048415B"/>
    <w:rsid w:val="0048677D"/>
    <w:rsid w:val="00494FEA"/>
    <w:rsid w:val="00496AB1"/>
    <w:rsid w:val="004978FC"/>
    <w:rsid w:val="004C58D3"/>
    <w:rsid w:val="004F0106"/>
    <w:rsid w:val="004F3A99"/>
    <w:rsid w:val="004F702A"/>
    <w:rsid w:val="00522FA8"/>
    <w:rsid w:val="005348F5"/>
    <w:rsid w:val="00534A28"/>
    <w:rsid w:val="00537E79"/>
    <w:rsid w:val="0054122B"/>
    <w:rsid w:val="00542E79"/>
    <w:rsid w:val="00547984"/>
    <w:rsid w:val="00560572"/>
    <w:rsid w:val="0058435E"/>
    <w:rsid w:val="005A7E8F"/>
    <w:rsid w:val="005B00EF"/>
    <w:rsid w:val="005B2C59"/>
    <w:rsid w:val="005B2D5A"/>
    <w:rsid w:val="005B3DB2"/>
    <w:rsid w:val="005B4BE6"/>
    <w:rsid w:val="005B5FC4"/>
    <w:rsid w:val="005B74E6"/>
    <w:rsid w:val="005C0978"/>
    <w:rsid w:val="005C10A7"/>
    <w:rsid w:val="005D15D3"/>
    <w:rsid w:val="005D2568"/>
    <w:rsid w:val="005D77F1"/>
    <w:rsid w:val="00602370"/>
    <w:rsid w:val="00604124"/>
    <w:rsid w:val="00615592"/>
    <w:rsid w:val="0061670E"/>
    <w:rsid w:val="00622000"/>
    <w:rsid w:val="006266C4"/>
    <w:rsid w:val="006270A9"/>
    <w:rsid w:val="0064244F"/>
    <w:rsid w:val="00646D04"/>
    <w:rsid w:val="00651E89"/>
    <w:rsid w:val="00654C18"/>
    <w:rsid w:val="00654D7D"/>
    <w:rsid w:val="00684C8D"/>
    <w:rsid w:val="0069726F"/>
    <w:rsid w:val="006A2FF3"/>
    <w:rsid w:val="006B5B23"/>
    <w:rsid w:val="006B5D97"/>
    <w:rsid w:val="006C1A17"/>
    <w:rsid w:val="006C442E"/>
    <w:rsid w:val="006D24B5"/>
    <w:rsid w:val="006D6B52"/>
    <w:rsid w:val="006D75E4"/>
    <w:rsid w:val="006E199E"/>
    <w:rsid w:val="006F2DFF"/>
    <w:rsid w:val="00710801"/>
    <w:rsid w:val="0071516A"/>
    <w:rsid w:val="007173BF"/>
    <w:rsid w:val="0072598E"/>
    <w:rsid w:val="00733B18"/>
    <w:rsid w:val="007365A9"/>
    <w:rsid w:val="007377D5"/>
    <w:rsid w:val="00741377"/>
    <w:rsid w:val="0074184F"/>
    <w:rsid w:val="0074771D"/>
    <w:rsid w:val="007509CA"/>
    <w:rsid w:val="00760FC9"/>
    <w:rsid w:val="007639C1"/>
    <w:rsid w:val="00767218"/>
    <w:rsid w:val="007713B9"/>
    <w:rsid w:val="0077588F"/>
    <w:rsid w:val="0077717C"/>
    <w:rsid w:val="00780BC3"/>
    <w:rsid w:val="00781435"/>
    <w:rsid w:val="00782BBA"/>
    <w:rsid w:val="00783E51"/>
    <w:rsid w:val="007942CF"/>
    <w:rsid w:val="007A0760"/>
    <w:rsid w:val="007A382E"/>
    <w:rsid w:val="007A395A"/>
    <w:rsid w:val="007A5A07"/>
    <w:rsid w:val="007B0643"/>
    <w:rsid w:val="007D5FDC"/>
    <w:rsid w:val="007D751D"/>
    <w:rsid w:val="007E1315"/>
    <w:rsid w:val="007E2B41"/>
    <w:rsid w:val="007E59C5"/>
    <w:rsid w:val="007E7AFD"/>
    <w:rsid w:val="00806B57"/>
    <w:rsid w:val="00810840"/>
    <w:rsid w:val="00815149"/>
    <w:rsid w:val="00820682"/>
    <w:rsid w:val="008345BE"/>
    <w:rsid w:val="00847EA6"/>
    <w:rsid w:val="00852E49"/>
    <w:rsid w:val="00853F4C"/>
    <w:rsid w:val="00861C64"/>
    <w:rsid w:val="00862B05"/>
    <w:rsid w:val="008632D4"/>
    <w:rsid w:val="008729C7"/>
    <w:rsid w:val="00875429"/>
    <w:rsid w:val="00877EBC"/>
    <w:rsid w:val="0088176B"/>
    <w:rsid w:val="00883EE0"/>
    <w:rsid w:val="00892F89"/>
    <w:rsid w:val="00893776"/>
    <w:rsid w:val="008937EF"/>
    <w:rsid w:val="0089387E"/>
    <w:rsid w:val="00897318"/>
    <w:rsid w:val="008B22A6"/>
    <w:rsid w:val="008B34F2"/>
    <w:rsid w:val="008B5293"/>
    <w:rsid w:val="008D3A04"/>
    <w:rsid w:val="008D5312"/>
    <w:rsid w:val="008D70B3"/>
    <w:rsid w:val="008E1763"/>
    <w:rsid w:val="008F200C"/>
    <w:rsid w:val="00902FC7"/>
    <w:rsid w:val="009166F3"/>
    <w:rsid w:val="00926A76"/>
    <w:rsid w:val="00927AE4"/>
    <w:rsid w:val="00941716"/>
    <w:rsid w:val="009451E5"/>
    <w:rsid w:val="00947510"/>
    <w:rsid w:val="009511FB"/>
    <w:rsid w:val="009644BE"/>
    <w:rsid w:val="0097149B"/>
    <w:rsid w:val="009821E1"/>
    <w:rsid w:val="00983ECE"/>
    <w:rsid w:val="009908A0"/>
    <w:rsid w:val="009958E8"/>
    <w:rsid w:val="009B7301"/>
    <w:rsid w:val="009C0C5D"/>
    <w:rsid w:val="009C3DA0"/>
    <w:rsid w:val="009C4630"/>
    <w:rsid w:val="009D6685"/>
    <w:rsid w:val="009E1DE6"/>
    <w:rsid w:val="009F7B98"/>
    <w:rsid w:val="00A062B7"/>
    <w:rsid w:val="00A16504"/>
    <w:rsid w:val="00A437EB"/>
    <w:rsid w:val="00A44D38"/>
    <w:rsid w:val="00A55F07"/>
    <w:rsid w:val="00A56269"/>
    <w:rsid w:val="00A91D1B"/>
    <w:rsid w:val="00A975A8"/>
    <w:rsid w:val="00A97998"/>
    <w:rsid w:val="00AA3A6E"/>
    <w:rsid w:val="00AA683A"/>
    <w:rsid w:val="00AB6249"/>
    <w:rsid w:val="00AC5CA5"/>
    <w:rsid w:val="00AF434B"/>
    <w:rsid w:val="00B10F29"/>
    <w:rsid w:val="00B34B4D"/>
    <w:rsid w:val="00B51A18"/>
    <w:rsid w:val="00B6467D"/>
    <w:rsid w:val="00B703CC"/>
    <w:rsid w:val="00B7115B"/>
    <w:rsid w:val="00B802ED"/>
    <w:rsid w:val="00B806E5"/>
    <w:rsid w:val="00B81E88"/>
    <w:rsid w:val="00B820C8"/>
    <w:rsid w:val="00BA5382"/>
    <w:rsid w:val="00BB24AF"/>
    <w:rsid w:val="00BB5B80"/>
    <w:rsid w:val="00BE3712"/>
    <w:rsid w:val="00BE5773"/>
    <w:rsid w:val="00BF0020"/>
    <w:rsid w:val="00BF64F9"/>
    <w:rsid w:val="00BF6645"/>
    <w:rsid w:val="00C0107F"/>
    <w:rsid w:val="00C41397"/>
    <w:rsid w:val="00C44062"/>
    <w:rsid w:val="00C50FF1"/>
    <w:rsid w:val="00C51F7F"/>
    <w:rsid w:val="00C567E9"/>
    <w:rsid w:val="00C80A0F"/>
    <w:rsid w:val="00CA1AF0"/>
    <w:rsid w:val="00CB158B"/>
    <w:rsid w:val="00CC04B1"/>
    <w:rsid w:val="00CC4E0D"/>
    <w:rsid w:val="00CD13BE"/>
    <w:rsid w:val="00CD4DB5"/>
    <w:rsid w:val="00CE1FBC"/>
    <w:rsid w:val="00CF5D00"/>
    <w:rsid w:val="00CF7600"/>
    <w:rsid w:val="00D02177"/>
    <w:rsid w:val="00D24EE9"/>
    <w:rsid w:val="00D27F1D"/>
    <w:rsid w:val="00D30D5B"/>
    <w:rsid w:val="00D4715F"/>
    <w:rsid w:val="00D51447"/>
    <w:rsid w:val="00D72DD9"/>
    <w:rsid w:val="00D75212"/>
    <w:rsid w:val="00D76DA6"/>
    <w:rsid w:val="00D773C5"/>
    <w:rsid w:val="00D811D6"/>
    <w:rsid w:val="00D828EF"/>
    <w:rsid w:val="00D8326D"/>
    <w:rsid w:val="00D9597E"/>
    <w:rsid w:val="00D9648D"/>
    <w:rsid w:val="00D96ECD"/>
    <w:rsid w:val="00D973A9"/>
    <w:rsid w:val="00DB0B02"/>
    <w:rsid w:val="00DB10D1"/>
    <w:rsid w:val="00DB4B21"/>
    <w:rsid w:val="00DD2C6E"/>
    <w:rsid w:val="00DE7B39"/>
    <w:rsid w:val="00E16C64"/>
    <w:rsid w:val="00E2536F"/>
    <w:rsid w:val="00E255BA"/>
    <w:rsid w:val="00E26069"/>
    <w:rsid w:val="00E274ED"/>
    <w:rsid w:val="00E3023B"/>
    <w:rsid w:val="00E31FCA"/>
    <w:rsid w:val="00E32995"/>
    <w:rsid w:val="00E445F3"/>
    <w:rsid w:val="00E44CE1"/>
    <w:rsid w:val="00E45BD0"/>
    <w:rsid w:val="00E53916"/>
    <w:rsid w:val="00E55CD0"/>
    <w:rsid w:val="00E628D8"/>
    <w:rsid w:val="00E70E4D"/>
    <w:rsid w:val="00E75F8C"/>
    <w:rsid w:val="00E83B49"/>
    <w:rsid w:val="00E85266"/>
    <w:rsid w:val="00E9115A"/>
    <w:rsid w:val="00E925B4"/>
    <w:rsid w:val="00EB012B"/>
    <w:rsid w:val="00EB05F0"/>
    <w:rsid w:val="00EB46FC"/>
    <w:rsid w:val="00EC7A8E"/>
    <w:rsid w:val="00ED3D17"/>
    <w:rsid w:val="00ED60D0"/>
    <w:rsid w:val="00ED6DDF"/>
    <w:rsid w:val="00EE357B"/>
    <w:rsid w:val="00F00E9A"/>
    <w:rsid w:val="00F07B89"/>
    <w:rsid w:val="00F220FD"/>
    <w:rsid w:val="00F25075"/>
    <w:rsid w:val="00F31851"/>
    <w:rsid w:val="00F3419A"/>
    <w:rsid w:val="00F353B0"/>
    <w:rsid w:val="00F5109E"/>
    <w:rsid w:val="00F631D4"/>
    <w:rsid w:val="00F73B28"/>
    <w:rsid w:val="00F764D3"/>
    <w:rsid w:val="00F90166"/>
    <w:rsid w:val="00FA5425"/>
    <w:rsid w:val="00FB572C"/>
    <w:rsid w:val="00FB639E"/>
    <w:rsid w:val="00FC06C0"/>
    <w:rsid w:val="00FC685A"/>
    <w:rsid w:val="00FE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."/>
  <w:listSeparator w:val=";"/>
  <w14:docId w14:val="07680E9A"/>
  <w15:docId w15:val="{5D9579B1-C35C-4D57-8CB0-6BF5815A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AF0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5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1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6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5F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5F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675F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5F8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5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7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675F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675F8"/>
    <w:pPr>
      <w:spacing w:after="100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D77F1"/>
    <w:pPr>
      <w:tabs>
        <w:tab w:val="right" w:leader="dot" w:pos="9396"/>
      </w:tabs>
      <w:spacing w:after="100"/>
    </w:pPr>
    <w:rPr>
      <w:rFonts w:asciiTheme="minorHAnsi" w:eastAsiaTheme="minorEastAsia" w:hAnsiTheme="minorHAnsi" w:cstheme="minorBidi"/>
      <w:b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675F8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4675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D77F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D77D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771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1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">
    <w:name w:val="Style1"/>
    <w:basedOn w:val="DefaultParagraphFont"/>
    <w:uiPriority w:val="1"/>
    <w:rsid w:val="00B10F29"/>
    <w:rPr>
      <w:color w:val="FF0000"/>
    </w:rPr>
  </w:style>
  <w:style w:type="character" w:customStyle="1" w:styleId="Style2">
    <w:name w:val="Style2"/>
    <w:basedOn w:val="DefaultParagraphFont"/>
    <w:uiPriority w:val="1"/>
    <w:rsid w:val="00B10F29"/>
    <w:rPr>
      <w:b/>
      <w:color w:val="FF0000"/>
    </w:rPr>
  </w:style>
  <w:style w:type="paragraph" w:styleId="NoSpacing">
    <w:name w:val="No Spacing"/>
    <w:uiPriority w:val="1"/>
    <w:qFormat/>
    <w:rsid w:val="00DB0B02"/>
    <w:pPr>
      <w:spacing w:after="0" w:line="240" w:lineRule="auto"/>
    </w:pPr>
    <w:rPr>
      <w:rFonts w:ascii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0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75" w:line="240" w:lineRule="auto"/>
      <w:ind w:left="225" w:right="75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B02"/>
    <w:rPr>
      <w:rFonts w:ascii="Courier New" w:eastAsia="Times New Roman" w:hAnsi="Courier New" w:cs="Courier New"/>
      <w:sz w:val="20"/>
      <w:szCs w:val="20"/>
    </w:rPr>
  </w:style>
  <w:style w:type="character" w:customStyle="1" w:styleId="code-keyword2">
    <w:name w:val="code-keyword2"/>
    <w:basedOn w:val="DefaultParagraphFont"/>
    <w:rsid w:val="00DB0B02"/>
    <w:rPr>
      <w:color w:val="000091"/>
    </w:rPr>
  </w:style>
  <w:style w:type="character" w:customStyle="1" w:styleId="Heading3Char">
    <w:name w:val="Heading 3 Char"/>
    <w:basedOn w:val="DefaultParagraphFont"/>
    <w:link w:val="Heading3"/>
    <w:uiPriority w:val="9"/>
    <w:rsid w:val="008B34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B4CC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CC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D2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9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9C7"/>
    <w:rPr>
      <w:rFonts w:ascii="Calibri" w:hAnsi="Calibri" w:cs="Calibri"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3419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547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05129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  <w:div w:id="1229219976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217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856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7170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3284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81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475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  <w:div w:id="1125000347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  <w:div w:id="575746608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3491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157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6874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377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28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3517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83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71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4520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837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60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3704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925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296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0204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951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13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18277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12049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656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6505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1236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104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919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1288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9844">
                      <w:marLeft w:val="28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2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7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820990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3712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  <w:div w:id="434907954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15545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442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5757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  <w:div w:id="1621185068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1693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09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0159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1745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280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6802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  <w:div w:id="502015081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20088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258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2426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  <w:div w:id="20995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033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451">
                  <w:marLeft w:val="150"/>
                  <w:marRight w:val="150"/>
                  <w:marTop w:val="150"/>
                  <w:marBottom w:val="150"/>
                  <w:divBdr>
                    <w:top w:val="dashed" w:sz="6" w:space="0" w:color="E87731"/>
                    <w:left w:val="dashed" w:sz="6" w:space="0" w:color="E87731"/>
                    <w:bottom w:val="dashed" w:sz="6" w:space="0" w:color="E87731"/>
                    <w:right w:val="dashed" w:sz="6" w:space="0" w:color="E87731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appli.fr.world.socgen/iappli/login.jsp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secnet.fr.world.socgen/pages/tools/unipass.ph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PAR-RESG-GTS-MKT-DBA-Sybase@sgcib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secnet.fr.world.socgen/datas/OpenSSL/manual_req_prompt.conf" TargetMode="External"/><Relationship Id="rId17" Type="http://schemas.openxmlformats.org/officeDocument/2006/relationships/hyperlink" Target="https://wwwdba.fr.world.socgen/" TargetMode="External"/><Relationship Id="rId25" Type="http://schemas.openxmlformats.org/officeDocument/2006/relationships/hyperlink" Target="http://api.fr.world.socgen/docs/en/latest/api/tutorials/certificates/prod-csr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appli.fr.world.socgen/iappli/login.jsp" TargetMode="External"/><Relationship Id="rId20" Type="http://schemas.openxmlformats.org/officeDocument/2006/relationships/hyperlink" Target="mailto:PAR-RESG-GTS-MKT-DBA-Mssql@sgcib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pi.fr.world.socgen/docs/en/latest/api/tutorials/certificates/prod-csr.html" TargetMode="External"/><Relationship Id="rId24" Type="http://schemas.openxmlformats.org/officeDocument/2006/relationships/hyperlink" Target="https://gosane.fr/mettre-en-place-ssl-pour-postgresql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ecnet.fr.world.socgen/pages/tools/unipass.php" TargetMode="External"/><Relationship Id="rId23" Type="http://schemas.openxmlformats.org/officeDocument/2006/relationships/hyperlink" Target="https://www.postgresql.org/docs/9.6/static/auth-pg-hba-conf.html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mailto:list.par-resg-gts-mkt-gdi-postgresql@sgcib.com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dba.fr.world.socgen/" TargetMode="External"/><Relationship Id="rId22" Type="http://schemas.openxmlformats.org/officeDocument/2006/relationships/hyperlink" Target="https://www.postgresql.org/docs/9.6/static/ssl-tcp.html" TargetMode="External"/><Relationship Id="rId27" Type="http://schemas.openxmlformats.org/officeDocument/2006/relationships/hyperlink" Target="https://sbc.safe.socgen/docs/DOC-185301" TargetMode="External"/><Relationship Id="rId3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5019c9d4ed54ef780e8766eaac7ef1d xmlns="c659429e-925b-4d5c-8c0c-008662103857">
      <Terms xmlns="http://schemas.microsoft.com/office/infopath/2007/PartnerControls"/>
    </m5019c9d4ed54ef780e8766eaac7ef1d>
    <i69b50d4565c45c9814c249255bb54fe xmlns="c659429e-925b-4d5c-8c0c-008662103857">
      <Terms xmlns="http://schemas.microsoft.com/office/infopath/2007/PartnerControls"/>
    </i69b50d4565c45c9814c249255bb54fe>
    <TaxCatchAll xmlns="c659429e-925b-4d5c-8c0c-008662103857"/>
    <Frequency xmlns="c659429e-925b-4d5c-8c0c-008662103857">On Demand</Frequency>
    <Procedure xmlns="c659429e-925b-4d5c-8c0c-008662103857" xsi:nil="true"/>
    <SGMINDLastReviewDate xmlns="c659429e-925b-4d5c-8c0c-008662103857" xsi:nil="true"/>
    <Countries_x002f_Regions xmlns="c659429e-925b-4d5c-8c0c-008662103857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cedure" ma:contentTypeID="0x010100140B421CAB034A67A82D95ED4DD20169008EC08ED4151CBF439E16BD4BA0D668B0007597AC56934CAB4DBAD7AA8FAEC5FF23" ma:contentTypeVersion="35" ma:contentTypeDescription="" ma:contentTypeScope="" ma:versionID="396fbf01a9b766bcc098560f0b6ba1a0">
  <xsd:schema xmlns:xsd="http://www.w3.org/2001/XMLSchema" xmlns:xs="http://www.w3.org/2001/XMLSchema" xmlns:p="http://schemas.microsoft.com/office/2006/metadata/properties" xmlns:ns2="c659429e-925b-4d5c-8c0c-008662103857" xmlns:ns3="b3d37106-826c-4e5c-af00-fc5ae3f3ed1f" targetNamespace="http://schemas.microsoft.com/office/2006/metadata/properties" ma:root="true" ma:fieldsID="36636b808932bf53cdb73984e5e5fa3a" ns2:_="" ns3:_="">
    <xsd:import namespace="c659429e-925b-4d5c-8c0c-008662103857"/>
    <xsd:import namespace="b3d37106-826c-4e5c-af00-fc5ae3f3ed1f"/>
    <xsd:element name="properties">
      <xsd:complexType>
        <xsd:sequence>
          <xsd:element name="documentManagement">
            <xsd:complexType>
              <xsd:all>
                <xsd:element ref="ns2:Countries_x002f_Regions" minOccurs="0"/>
                <xsd:element ref="ns2:Frequency" minOccurs="0"/>
                <xsd:element ref="ns2:Procedure" minOccurs="0"/>
                <xsd:element ref="ns2:SGMINDLastReviewDate" minOccurs="0"/>
                <xsd:element ref="ns2:TaxCatchAll" minOccurs="0"/>
                <xsd:element ref="ns2:TaxCatchAllLabel" minOccurs="0"/>
                <xsd:element ref="ns2:i69b50d4565c45c9814c249255bb54fe" minOccurs="0"/>
                <xsd:element ref="ns2:m5019c9d4ed54ef780e8766eaac7ef1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9429e-925b-4d5c-8c0c-008662103857" elementFormDefault="qualified">
    <xsd:import namespace="http://schemas.microsoft.com/office/2006/documentManagement/types"/>
    <xsd:import namespace="http://schemas.microsoft.com/office/infopath/2007/PartnerControls"/>
    <xsd:element name="Countries_x002f_Regions" ma:index="2" nillable="true" ma:displayName="Regions/Countries" ma:internalName="Countries_x002F_Region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"/>
                    <xsd:enumeration value="ASIA"/>
                    <xsd:enumeration value="EMEA"/>
                    <xsd:enumeration value="FTS"/>
                    <xsd:enumeration value="INDIA"/>
                    <xsd:enumeration value="PARIS"/>
                    <xsd:enumeration value="WORLDWIDE"/>
                  </xsd:restriction>
                </xsd:simpleType>
              </xsd:element>
            </xsd:sequence>
          </xsd:extension>
        </xsd:complexContent>
      </xsd:complexType>
    </xsd:element>
    <xsd:element name="Frequency" ma:index="3" nillable="true" ma:displayName="Frequency" ma:default="On Demand" ma:format="RadioButtons" ma:internalName="Frequency">
      <xsd:simpleType>
        <xsd:restriction base="dms:Choice">
          <xsd:enumeration value="On Demand"/>
          <xsd:enumeration value="Recurrent"/>
        </xsd:restriction>
      </xsd:simpleType>
    </xsd:element>
    <xsd:element name="Procedure" ma:index="4" nillable="true" ma:displayName="Procedure" ma:format="Dropdown" ma:internalName="Procedure">
      <xsd:simpleType>
        <xsd:restriction base="dms:Choice">
          <xsd:enumeration value="L1"/>
          <xsd:enumeration value="L2"/>
          <xsd:enumeration value="L3"/>
        </xsd:restriction>
      </xsd:simpleType>
    </xsd:element>
    <xsd:element name="SGMINDLastReviewDate" ma:index="5" nillable="true" ma:displayName="Last Review Date" ma:format="DateOnly" ma:internalName="SGMINDLastReviewDate0">
      <xsd:simpleType>
        <xsd:restriction base="dms:DateTime"/>
      </xsd:simpleType>
    </xsd:element>
    <xsd:element name="TaxCatchAll" ma:index="7" nillable="true" ma:displayName="Taxonomy Catch All Column" ma:description="" ma:hidden="true" ma:list="{3f946ca4-4d21-452a-8901-c017695e70b1}" ma:internalName="TaxCatchAll" ma:showField="CatchAllData" ma:web="c659429e-925b-4d5c-8c0c-00866210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description="" ma:hidden="true" ma:list="{3f946ca4-4d21-452a-8901-c017695e70b1}" ma:internalName="TaxCatchAllLabel" ma:readOnly="true" ma:showField="CatchAllDataLabel" ma:web="c659429e-925b-4d5c-8c0c-00866210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69b50d4565c45c9814c249255bb54fe" ma:index="15" nillable="true" ma:taxonomy="true" ma:internalName="i69b50d4565c45c9814c249255bb54fe" ma:taxonomyFieldName="Products" ma:displayName="Products" ma:default="" ma:fieldId="{269b50d4-565c-45c9-814c-249255bb54fe}" ma:sspId="c69a47fc-2ea9-4166-b8d8-047d17cb5b4f" ma:termSetId="403ba9dd-ba7b-4e74-9e97-2b7f3eacbf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019c9d4ed54ef780e8766eaac7ef1d" ma:index="18" nillable="true" ma:taxonomy="true" ma:internalName="m5019c9d4ed54ef780e8766eaac7ef1d" ma:taxonomyFieldName="SGMINDSharedInfra" ma:displayName="Shared Infra (SECURIPROD)" ma:default="" ma:fieldId="{65019c9d-4ed5-4ef7-80e8-766eaac7ef1d}" ma:taxonomyMulti="true" ma:sspId="c69a47fc-2ea9-4166-b8d8-047d17cb5b4f" ma:termSetId="ca3b8368-fdbb-48df-8b09-aafba972ca94" ma:anchorId="4804ba21-385e-4c4c-813f-48134223c17e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37106-826c-4e5c-af00-fc5ae3f3ed1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300842-8154-4D22-A97D-F8F91F098495}"/>
</file>

<file path=customXml/itemProps2.xml><?xml version="1.0" encoding="utf-8"?>
<ds:datastoreItem xmlns:ds="http://schemas.openxmlformats.org/officeDocument/2006/customXml" ds:itemID="{2B35D56A-AB69-4318-B243-E73BCCC4ABBF}"/>
</file>

<file path=customXml/itemProps3.xml><?xml version="1.0" encoding="utf-8"?>
<ds:datastoreItem xmlns:ds="http://schemas.openxmlformats.org/officeDocument/2006/customXml" ds:itemID="{EF884CD6-F470-43F8-A3FD-935846D30224}"/>
</file>

<file path=customXml/itemProps4.xml><?xml version="1.0" encoding="utf-8"?>
<ds:datastoreItem xmlns:ds="http://schemas.openxmlformats.org/officeDocument/2006/customXml" ds:itemID="{91D0DBE8-6AB9-4363-B361-1AFADA39D666}"/>
</file>

<file path=docProps/app.xml><?xml version="1.0" encoding="utf-8"?>
<Properties xmlns="http://schemas.openxmlformats.org/officeDocument/2006/extended-properties" xmlns:vt="http://schemas.openxmlformats.org/officeDocument/2006/docPropsVTypes">
  <Template>5469C17B.dotm</Template>
  <TotalTime>607</TotalTime>
  <Pages>7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PostGreSQL User Guide</vt:lpstr>
    </vt:vector>
  </TitlesOfParts>
  <Company>SOCIETE GENERALE</Company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 User Guide</dc:title>
  <dc:creator>Valerian GUILLOTIN (vguillot100107)</dc:creator>
  <cp:lastModifiedBy>FREMONDIERE Lionel (EXT) ResgGtsMktGdi</cp:lastModifiedBy>
  <cp:revision>70</cp:revision>
  <dcterms:created xsi:type="dcterms:W3CDTF">2017-11-27T13:32:00Z</dcterms:created>
  <dcterms:modified xsi:type="dcterms:W3CDTF">2017-12-08T10:46:00Z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0x010100140B421CAB034A67A82D95ED4DD20169008EC08ED4151CBF439E16BD4BA0D668B0007597AC56934CAB4DBAD7AA8FAEC5FF23</vt:lpwstr>
  </property>
  <property fmtid="{D5CDD505-2E9C-101B-9397-08002B2CF9AE}" pid="3" name="Product">
    <vt:lpwstr>16;#SQL Server|ecc15cd2-713d-4c7a-8b88-2cd5e55184d3</vt:lpwstr>
  </property>
  <property fmtid="{D5CDD505-2E9C-101B-9397-08002B2CF9AE}" pid="4" name="Region/Country">
    <vt:lpwstr>10;#PARIS|4fe63de2-cecc-483f-a94c-d52683120c1d</vt:lpwstr>
  </property>
  <property fmtid="{D5CDD505-2E9C-101B-9397-08002B2CF9AE}" pid="5" name="Frequency">
    <vt:lpwstr>On Demand</vt:lpwstr>
  </property>
</Properties>
</file>