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CF3F" w14:textId="77777777" w:rsidR="00731340" w:rsidRDefault="00731340" w:rsidP="00731340">
      <w:pPr>
        <w:jc w:val="both"/>
      </w:pPr>
    </w:p>
    <w:p w14:paraId="5A4686DE" w14:textId="77777777" w:rsidR="00731340" w:rsidRDefault="00731340" w:rsidP="00731340">
      <w:pPr>
        <w:pBdr>
          <w:bottom w:val="single" w:sz="6" w:space="1" w:color="auto"/>
        </w:pBdr>
        <w:rPr>
          <w:sz w:val="72"/>
          <w:szCs w:val="72"/>
        </w:rPr>
      </w:pPr>
    </w:p>
    <w:p w14:paraId="5EB0CA76" w14:textId="77777777" w:rsidR="00731340" w:rsidRDefault="00731340" w:rsidP="00731340">
      <w:pPr>
        <w:pBdr>
          <w:bottom w:val="single" w:sz="6" w:space="1" w:color="auto"/>
        </w:pBdr>
        <w:rPr>
          <w:sz w:val="72"/>
          <w:szCs w:val="72"/>
        </w:rPr>
      </w:pPr>
    </w:p>
    <w:p w14:paraId="3F540C93" w14:textId="77777777" w:rsidR="00731340" w:rsidRDefault="00731340" w:rsidP="00731340">
      <w:pPr>
        <w:pBdr>
          <w:bottom w:val="single" w:sz="6" w:space="1" w:color="auto"/>
        </w:pBdr>
        <w:rPr>
          <w:sz w:val="72"/>
          <w:szCs w:val="72"/>
        </w:rPr>
      </w:pPr>
    </w:p>
    <w:p w14:paraId="167338F9" w14:textId="77777777" w:rsidR="00731340" w:rsidRDefault="00731340" w:rsidP="00731340">
      <w:pPr>
        <w:pBdr>
          <w:bottom w:val="single" w:sz="6" w:space="1" w:color="auto"/>
        </w:pBdr>
        <w:rPr>
          <w:sz w:val="72"/>
          <w:szCs w:val="72"/>
        </w:rPr>
      </w:pPr>
      <w:r w:rsidRPr="00005602">
        <w:rPr>
          <w:sz w:val="72"/>
          <w:szCs w:val="72"/>
        </w:rPr>
        <w:t>BASE FILE POSTGRESQL</w:t>
      </w:r>
    </w:p>
    <w:p w14:paraId="5D5D6C91" w14:textId="77777777" w:rsidR="00731340" w:rsidRDefault="00731340" w:rsidP="00731340">
      <w:pPr>
        <w:rPr>
          <w:sz w:val="96"/>
          <w:szCs w:val="96"/>
        </w:rPr>
      </w:pPr>
      <w:r w:rsidRPr="00005602">
        <w:rPr>
          <w:sz w:val="96"/>
          <w:szCs w:val="96"/>
        </w:rPr>
        <w:t>USER GUIDE</w:t>
      </w:r>
    </w:p>
    <w:p w14:paraId="641AD4C9" w14:textId="77777777" w:rsidR="00731340" w:rsidRDefault="00731340" w:rsidP="00731340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4620240" w14:textId="77777777" w:rsidR="00731340" w:rsidRDefault="00731340" w:rsidP="00731340">
      <w:pPr>
        <w:pStyle w:val="TOCHeading"/>
      </w:pPr>
    </w:p>
    <w:p w14:paraId="6EFD4C48" w14:textId="77777777" w:rsidR="00731340" w:rsidRDefault="00731340" w:rsidP="0073134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77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449E4" w14:textId="77777777" w:rsidR="00731340" w:rsidRDefault="00731340" w:rsidP="00731340">
          <w:pPr>
            <w:pStyle w:val="TOCHeading"/>
          </w:pPr>
          <w:r>
            <w:t>Table des matières</w:t>
          </w:r>
        </w:p>
        <w:p w14:paraId="49C3F176" w14:textId="39ABF62D" w:rsidR="003F2CA0" w:rsidRDefault="00731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47" w:history="1">
            <w:r w:rsidR="003F2CA0" w:rsidRPr="00D03779">
              <w:rPr>
                <w:rStyle w:val="Hyperlink"/>
                <w:noProof/>
              </w:rPr>
              <w:t>Introduction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_Toc171247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7D131088" w14:textId="359A9728" w:rsidR="003F2CA0" w:rsidRDefault="00C35C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248" w:history="1">
            <w:r w:rsidR="003F2CA0" w:rsidRPr="00D03779">
              <w:rPr>
                <w:rStyle w:val="Hyperlink"/>
                <w:b/>
                <w:noProof/>
                <w:lang w:val="en-US"/>
              </w:rPr>
              <w:t>PostgreSQL As A Service :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_Toc171248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5F6E3B59" w14:textId="0930415F" w:rsidR="003F2CA0" w:rsidRDefault="00C35C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249" w:history="1">
            <w:r w:rsidR="003F2CA0" w:rsidRPr="00D03779">
              <w:rPr>
                <w:rStyle w:val="Hyperlink"/>
                <w:noProof/>
                <w:lang w:val="en-US"/>
              </w:rPr>
              <w:t>Prerequisites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_Toc171249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22E7AE9C" w14:textId="33140422" w:rsidR="003F2CA0" w:rsidRDefault="00C35C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250" w:history="1">
            <w:r w:rsidR="003F2CA0" w:rsidRPr="00D03779">
              <w:rPr>
                <w:rStyle w:val="Hyperlink"/>
                <w:noProof/>
                <w:lang w:val="en-US"/>
              </w:rPr>
              <w:t>Process Workflow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_Toc171250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2D225204" w14:textId="528E0E86" w:rsidR="003F2CA0" w:rsidRDefault="00C35CE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251" w:history="1">
            <w:r w:rsidR="003F2CA0" w:rsidRPr="00D03779">
              <w:rPr>
                <w:rStyle w:val="Hyperlink"/>
                <w:noProof/>
                <w:lang w:val="en-US"/>
              </w:rPr>
              <w:t>Step 1: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_Toc171251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18B137E6" w14:textId="7081566D" w:rsidR="003F2CA0" w:rsidRDefault="00C35CE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252" w:history="1">
            <w:r w:rsidR="003F2CA0" w:rsidRPr="00D03779">
              <w:rPr>
                <w:rStyle w:val="Hyperlink"/>
                <w:noProof/>
                <w:lang w:val="en-US"/>
              </w:rPr>
              <w:t>Step 2:</w:t>
            </w:r>
            <w:r w:rsidR="003F2CA0">
              <w:rPr>
                <w:noProof/>
                <w:webHidden/>
              </w:rPr>
              <w:tab/>
            </w:r>
            <w:r w:rsidR="003F2CA0">
              <w:rPr>
                <w:noProof/>
                <w:webHidden/>
              </w:rPr>
              <w:fldChar w:fldCharType="begin"/>
            </w:r>
            <w:r w:rsidR="003F2CA0">
              <w:rPr>
                <w:noProof/>
                <w:webHidden/>
              </w:rPr>
              <w:instrText xml:space="preserve"> PAGEREF _Toc171252 \h </w:instrText>
            </w:r>
            <w:r w:rsidR="003F2CA0">
              <w:rPr>
                <w:noProof/>
                <w:webHidden/>
              </w:rPr>
            </w:r>
            <w:r w:rsidR="003F2CA0">
              <w:rPr>
                <w:noProof/>
                <w:webHidden/>
              </w:rPr>
              <w:fldChar w:fldCharType="separate"/>
            </w:r>
            <w:r w:rsidR="003F2CA0">
              <w:rPr>
                <w:noProof/>
                <w:webHidden/>
              </w:rPr>
              <w:t>4</w:t>
            </w:r>
            <w:r w:rsidR="003F2CA0">
              <w:rPr>
                <w:noProof/>
                <w:webHidden/>
              </w:rPr>
              <w:fldChar w:fldCharType="end"/>
            </w:r>
          </w:hyperlink>
        </w:p>
        <w:p w14:paraId="58DF5888" w14:textId="12EA8383" w:rsidR="00731340" w:rsidRDefault="00731340" w:rsidP="00731340">
          <w:r>
            <w:rPr>
              <w:b/>
              <w:bCs/>
            </w:rPr>
            <w:fldChar w:fldCharType="end"/>
          </w:r>
        </w:p>
      </w:sdtContent>
    </w:sdt>
    <w:p w14:paraId="0B5438DE" w14:textId="77777777" w:rsidR="00731340" w:rsidRDefault="00731340" w:rsidP="0073134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9165FDC" w14:textId="77777777" w:rsidR="00731340" w:rsidRDefault="00731340" w:rsidP="00731340"/>
    <w:p w14:paraId="2A685224" w14:textId="77777777" w:rsidR="00731340" w:rsidRDefault="00731340" w:rsidP="00731340">
      <w:pPr>
        <w:pStyle w:val="Title"/>
      </w:pPr>
      <w:r>
        <w:t>MODIFICATION HISTORY &amp; REVIEWS</w:t>
      </w:r>
    </w:p>
    <w:p w14:paraId="7F23F309" w14:textId="77777777" w:rsidR="00731340" w:rsidRDefault="00731340" w:rsidP="00731340"/>
    <w:tbl>
      <w:tblPr>
        <w:tblStyle w:val="Tableausimple11"/>
        <w:tblW w:w="0" w:type="auto"/>
        <w:tblLook w:val="04A0" w:firstRow="1" w:lastRow="0" w:firstColumn="1" w:lastColumn="0" w:noHBand="0" w:noVBand="1"/>
      </w:tblPr>
      <w:tblGrid>
        <w:gridCol w:w="1298"/>
        <w:gridCol w:w="955"/>
        <w:gridCol w:w="2080"/>
        <w:gridCol w:w="4729"/>
      </w:tblGrid>
      <w:tr w:rsidR="00731340" w14:paraId="34F31A4A" w14:textId="77777777" w:rsidTr="001C1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12F96CF" w14:textId="77777777" w:rsidR="00731340" w:rsidRDefault="00731340" w:rsidP="001C181C">
            <w:r>
              <w:t>Date</w:t>
            </w:r>
          </w:p>
        </w:tc>
        <w:tc>
          <w:tcPr>
            <w:tcW w:w="957" w:type="dxa"/>
          </w:tcPr>
          <w:p w14:paraId="39B94476" w14:textId="77777777" w:rsidR="00731340" w:rsidRDefault="00731340" w:rsidP="001C1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126" w:type="dxa"/>
          </w:tcPr>
          <w:p w14:paraId="138444BA" w14:textId="77777777" w:rsidR="00731340" w:rsidRDefault="00731340" w:rsidP="001C1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4887" w:type="dxa"/>
          </w:tcPr>
          <w:p w14:paraId="544D4F96" w14:textId="77777777" w:rsidR="00731340" w:rsidRDefault="00731340" w:rsidP="001C1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1340" w14:paraId="5621FDAD" w14:textId="77777777" w:rsidTr="001C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D4458D4" w14:textId="77777777" w:rsidR="00731340" w:rsidRDefault="00731340" w:rsidP="001C181C">
            <w:r>
              <w:t>09/03/2017</w:t>
            </w:r>
          </w:p>
        </w:tc>
        <w:tc>
          <w:tcPr>
            <w:tcW w:w="957" w:type="dxa"/>
          </w:tcPr>
          <w:p w14:paraId="7210B5F2" w14:textId="77777777" w:rsidR="00731340" w:rsidRDefault="00731340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  <w:tc>
          <w:tcPr>
            <w:tcW w:w="2126" w:type="dxa"/>
          </w:tcPr>
          <w:p w14:paraId="06210BB7" w14:textId="77777777" w:rsidR="00731340" w:rsidRDefault="00731340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3CCB1644" w14:textId="77777777" w:rsidR="00731340" w:rsidRDefault="00731340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731340" w14:paraId="30B20C41" w14:textId="77777777" w:rsidTr="001C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10DC0EB" w14:textId="7BD67D51" w:rsidR="00731340" w:rsidRDefault="00C60362" w:rsidP="001C181C">
            <w:r>
              <w:t>12/02/2018</w:t>
            </w:r>
          </w:p>
        </w:tc>
        <w:tc>
          <w:tcPr>
            <w:tcW w:w="957" w:type="dxa"/>
          </w:tcPr>
          <w:p w14:paraId="37AEE6DD" w14:textId="1A00C5FA" w:rsidR="00731340" w:rsidRDefault="00C60362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V0.2</w:t>
            </w:r>
          </w:p>
        </w:tc>
        <w:tc>
          <w:tcPr>
            <w:tcW w:w="2126" w:type="dxa"/>
          </w:tcPr>
          <w:p w14:paraId="4BDB90EA" w14:textId="50362212" w:rsidR="00731340" w:rsidRDefault="00C60362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415338AD" w14:textId="4C7E289F" w:rsidR="00731340" w:rsidRDefault="00C60362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ITIM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</w:tr>
      <w:tr w:rsidR="00731340" w14:paraId="3A2D12B3" w14:textId="77777777" w:rsidTr="001C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98CF76D" w14:textId="4DDE677D" w:rsidR="00731340" w:rsidRDefault="00B246B2" w:rsidP="001C181C">
            <w:r>
              <w:t>06/06/2018</w:t>
            </w:r>
          </w:p>
        </w:tc>
        <w:tc>
          <w:tcPr>
            <w:tcW w:w="957" w:type="dxa"/>
          </w:tcPr>
          <w:p w14:paraId="6FFCD3F5" w14:textId="3AFD695E" w:rsidR="00731340" w:rsidRDefault="00B246B2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2126" w:type="dxa"/>
          </w:tcPr>
          <w:p w14:paraId="515C4328" w14:textId="48FD6306" w:rsidR="00731340" w:rsidRDefault="00B246B2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5B8937C3" w14:textId="516B0E1F" w:rsidR="00731340" w:rsidRDefault="00B246B2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JUMP </w:t>
            </w:r>
            <w:proofErr w:type="spellStart"/>
            <w:r>
              <w:t>catalog</w:t>
            </w:r>
            <w:proofErr w:type="spellEnd"/>
          </w:p>
        </w:tc>
      </w:tr>
      <w:tr w:rsidR="00731340" w14:paraId="3C24E9F9" w14:textId="77777777" w:rsidTr="001C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E333537" w14:textId="614A5FE8" w:rsidR="00731340" w:rsidRDefault="002D6C97" w:rsidP="001C181C">
            <w:r>
              <w:t>04/09/2018</w:t>
            </w:r>
          </w:p>
        </w:tc>
        <w:tc>
          <w:tcPr>
            <w:tcW w:w="957" w:type="dxa"/>
          </w:tcPr>
          <w:p w14:paraId="3D8D772A" w14:textId="0C4CC80D" w:rsidR="00731340" w:rsidRDefault="002D6C97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</w:p>
        </w:tc>
        <w:tc>
          <w:tcPr>
            <w:tcW w:w="2126" w:type="dxa"/>
          </w:tcPr>
          <w:p w14:paraId="77216D95" w14:textId="3959D940" w:rsidR="00731340" w:rsidRDefault="002D6C97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5875D979" w14:textId="5649384C" w:rsidR="00731340" w:rsidRDefault="002D6C97" w:rsidP="001C1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</w:t>
            </w:r>
            <w:proofErr w:type="spellStart"/>
            <w:r>
              <w:t>Add</w:t>
            </w:r>
            <w:proofErr w:type="spellEnd"/>
            <w:r>
              <w:t xml:space="preserve"> ITIM </w:t>
            </w:r>
            <w:proofErr w:type="spellStart"/>
            <w:r>
              <w:t>verification</w:t>
            </w:r>
            <w:proofErr w:type="spellEnd"/>
          </w:p>
        </w:tc>
      </w:tr>
      <w:tr w:rsidR="009B185A" w14:paraId="4B3B28C3" w14:textId="77777777" w:rsidTr="001C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925339B" w14:textId="39BDD7A9" w:rsidR="009B185A" w:rsidRDefault="009B185A" w:rsidP="001C181C">
            <w:r>
              <w:t>23/01/2019</w:t>
            </w:r>
          </w:p>
        </w:tc>
        <w:tc>
          <w:tcPr>
            <w:tcW w:w="957" w:type="dxa"/>
          </w:tcPr>
          <w:p w14:paraId="33398B6A" w14:textId="0700F347" w:rsidR="009B185A" w:rsidRDefault="009B185A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V2</w:t>
            </w:r>
          </w:p>
        </w:tc>
        <w:tc>
          <w:tcPr>
            <w:tcW w:w="2126" w:type="dxa"/>
          </w:tcPr>
          <w:p w14:paraId="41A62DA3" w14:textId="0DE1E45F" w:rsidR="009B185A" w:rsidRDefault="009B185A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AABOUDI </w:t>
            </w:r>
            <w:r w:rsidR="00E23222">
              <w:t>Karim</w:t>
            </w:r>
          </w:p>
        </w:tc>
        <w:tc>
          <w:tcPr>
            <w:tcW w:w="4887" w:type="dxa"/>
          </w:tcPr>
          <w:p w14:paraId="1F318EAC" w14:textId="10232079" w:rsidR="009B185A" w:rsidRDefault="009B185A" w:rsidP="001C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PGaAS</w:t>
            </w:r>
            <w:proofErr w:type="spellEnd"/>
            <w:r w:rsidR="000C3DAE">
              <w:t xml:space="preserve"> </w:t>
            </w:r>
            <w:proofErr w:type="spellStart"/>
            <w:r w:rsidR="000C3DAE">
              <w:t>link</w:t>
            </w:r>
            <w:proofErr w:type="spellEnd"/>
          </w:p>
        </w:tc>
      </w:tr>
      <w:tr w:rsidR="00245B8A" w:rsidRPr="00245B8A" w14:paraId="15C85160" w14:textId="77777777" w:rsidTr="001C181C">
        <w:tc>
          <w:tcPr>
            <w:tcW w:w="1278" w:type="dxa"/>
          </w:tcPr>
          <w:p w14:paraId="4B9EE2F1" w14:textId="2DD1DD24" w:rsidR="00245B8A" w:rsidRDefault="00245B8A" w:rsidP="001C18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02/04/2019</w:t>
            </w:r>
          </w:p>
        </w:tc>
        <w:tc>
          <w:tcPr>
            <w:tcW w:w="957" w:type="dxa"/>
          </w:tcPr>
          <w:p w14:paraId="29751CC8" w14:textId="06AA0D0A" w:rsidR="00245B8A" w:rsidRDefault="00245B8A" w:rsidP="001C181C">
            <w:r>
              <w:t>V2.1</w:t>
            </w:r>
          </w:p>
        </w:tc>
        <w:tc>
          <w:tcPr>
            <w:tcW w:w="2126" w:type="dxa"/>
          </w:tcPr>
          <w:p w14:paraId="0CDDE759" w14:textId="53405EF3" w:rsidR="00245B8A" w:rsidRDefault="00245B8A" w:rsidP="001C181C">
            <w:r>
              <w:t>EL AABOUDI Karim</w:t>
            </w:r>
          </w:p>
        </w:tc>
        <w:tc>
          <w:tcPr>
            <w:tcW w:w="4887" w:type="dxa"/>
          </w:tcPr>
          <w:p w14:paraId="3800E7C5" w14:textId="148144FE" w:rsidR="00245B8A" w:rsidRPr="00245B8A" w:rsidRDefault="00245B8A" w:rsidP="001C181C">
            <w:pPr>
              <w:rPr>
                <w:lang w:val="en-US"/>
              </w:rPr>
            </w:pPr>
            <w:r w:rsidRPr="00245B8A">
              <w:rPr>
                <w:lang w:val="en-US"/>
              </w:rPr>
              <w:t xml:space="preserve">Add Control-M as a </w:t>
            </w:r>
            <w:r w:rsidR="00C35CEA">
              <w:rPr>
                <w:lang w:val="en-US"/>
              </w:rPr>
              <w:t>p</w:t>
            </w:r>
            <w:bookmarkStart w:id="0" w:name="_GoBack"/>
            <w:bookmarkEnd w:id="0"/>
            <w:r w:rsidRPr="00245B8A">
              <w:rPr>
                <w:lang w:val="en-US"/>
              </w:rPr>
              <w:t>rerequiste</w:t>
            </w:r>
          </w:p>
        </w:tc>
      </w:tr>
    </w:tbl>
    <w:p w14:paraId="6F30C853" w14:textId="77777777" w:rsidR="00731340" w:rsidRPr="00245B8A" w:rsidRDefault="00731340" w:rsidP="0073134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245B8A">
        <w:rPr>
          <w:lang w:val="en-US"/>
        </w:rPr>
        <w:br w:type="page"/>
      </w:r>
    </w:p>
    <w:p w14:paraId="3D82144F" w14:textId="77777777" w:rsidR="00731340" w:rsidRDefault="00731340" w:rsidP="00731340">
      <w:pPr>
        <w:pStyle w:val="Heading1"/>
        <w:jc w:val="both"/>
      </w:pPr>
      <w:bookmarkStart w:id="1" w:name="_Toc171247"/>
      <w:r>
        <w:lastRenderedPageBreak/>
        <w:t>Introduction</w:t>
      </w:r>
      <w:bookmarkEnd w:id="1"/>
    </w:p>
    <w:p w14:paraId="4251F3CA" w14:textId="77777777" w:rsidR="00731340" w:rsidRPr="00005602" w:rsidRDefault="00731340" w:rsidP="00731340">
      <w:pPr>
        <w:jc w:val="both"/>
      </w:pPr>
    </w:p>
    <w:p w14:paraId="5D026519" w14:textId="77777777" w:rsidR="00731340" w:rsidRPr="001F3AF8" w:rsidRDefault="00731340" w:rsidP="00731340">
      <w:pPr>
        <w:jc w:val="both"/>
        <w:rPr>
          <w:lang w:val="en-US"/>
        </w:rPr>
      </w:pPr>
      <w:r w:rsidRPr="001F3AF8">
        <w:rPr>
          <w:lang w:val="en-US"/>
        </w:rPr>
        <w:t>This docume</w:t>
      </w:r>
      <w:r>
        <w:rPr>
          <w:lang w:val="en-US"/>
        </w:rPr>
        <w:t xml:space="preserve">nt describes how to ask for a new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database.</w:t>
      </w:r>
    </w:p>
    <w:p w14:paraId="3FED4C52" w14:textId="7C44E93C" w:rsidR="00731340" w:rsidRPr="009B185A" w:rsidRDefault="009B185A" w:rsidP="00731340">
      <w:pPr>
        <w:pStyle w:val="Heading1"/>
        <w:jc w:val="both"/>
        <w:rPr>
          <w:b/>
          <w:color w:val="FF0000"/>
          <w:lang w:val="en-US"/>
        </w:rPr>
      </w:pPr>
      <w:bookmarkStart w:id="2" w:name="_Toc171248"/>
      <w:r w:rsidRPr="009B185A">
        <w:rPr>
          <w:b/>
          <w:color w:val="FF0000"/>
          <w:lang w:val="en-US"/>
        </w:rPr>
        <w:t xml:space="preserve">PostgreSQL As A </w:t>
      </w:r>
      <w:proofErr w:type="gramStart"/>
      <w:r w:rsidRPr="009B185A">
        <w:rPr>
          <w:b/>
          <w:color w:val="FF0000"/>
          <w:lang w:val="en-US"/>
        </w:rPr>
        <w:t>Service :</w:t>
      </w:r>
      <w:bookmarkEnd w:id="2"/>
      <w:proofErr w:type="gramEnd"/>
    </w:p>
    <w:p w14:paraId="7AB4A7CB" w14:textId="7569C169" w:rsidR="009B185A" w:rsidRPr="009B185A" w:rsidRDefault="009B185A" w:rsidP="009B185A">
      <w:pPr>
        <w:rPr>
          <w:b/>
          <w:color w:val="FF0000"/>
          <w:lang w:val="en-US"/>
        </w:rPr>
      </w:pPr>
    </w:p>
    <w:p w14:paraId="752DD346" w14:textId="752B1690" w:rsidR="009B185A" w:rsidRPr="009B185A" w:rsidRDefault="009B185A" w:rsidP="009B185A">
      <w:pPr>
        <w:rPr>
          <w:b/>
          <w:color w:val="FF0000"/>
          <w:lang w:val="en-US"/>
        </w:rPr>
      </w:pPr>
      <w:r w:rsidRPr="009B185A">
        <w:rPr>
          <w:b/>
          <w:color w:val="FF0000"/>
          <w:lang w:val="en-US"/>
        </w:rPr>
        <w:t xml:space="preserve">Please consider using the PostgreSQL As a Service ( </w:t>
      </w:r>
      <w:hyperlink r:id="rId11" w:history="1">
        <w:r w:rsidRPr="009B185A">
          <w:rPr>
            <w:rStyle w:val="Hyperlink"/>
            <w:b/>
            <w:color w:val="FF0000"/>
            <w:lang w:val="en-US"/>
          </w:rPr>
          <w:t>http://go/doitnow</w:t>
        </w:r>
      </w:hyperlink>
      <w:r w:rsidRPr="009B185A">
        <w:rPr>
          <w:b/>
          <w:color w:val="FF0000"/>
          <w:lang w:val="en-US"/>
        </w:rPr>
        <w:t xml:space="preserve"> ) first before asking the dba team to create a database as described below. </w:t>
      </w:r>
    </w:p>
    <w:p w14:paraId="389CE0D3" w14:textId="77777777" w:rsidR="009B185A" w:rsidRPr="009B185A" w:rsidRDefault="009B185A" w:rsidP="009B185A">
      <w:pPr>
        <w:rPr>
          <w:lang w:val="en-US"/>
        </w:rPr>
      </w:pPr>
    </w:p>
    <w:p w14:paraId="0D95B045" w14:textId="77777777" w:rsidR="00731340" w:rsidRPr="00C843FC" w:rsidRDefault="00731340" w:rsidP="00731340">
      <w:pPr>
        <w:pStyle w:val="Heading1"/>
        <w:jc w:val="both"/>
        <w:rPr>
          <w:lang w:val="en-US"/>
        </w:rPr>
      </w:pPr>
      <w:bookmarkStart w:id="3" w:name="_Toc171249"/>
      <w:r w:rsidRPr="00C843FC">
        <w:rPr>
          <w:lang w:val="en-US"/>
        </w:rPr>
        <w:t>Prerequisites</w:t>
      </w:r>
      <w:bookmarkEnd w:id="3"/>
    </w:p>
    <w:p w14:paraId="42980FAC" w14:textId="77777777" w:rsidR="00731340" w:rsidRPr="00C843FC" w:rsidRDefault="00731340" w:rsidP="00731340">
      <w:pPr>
        <w:jc w:val="both"/>
        <w:rPr>
          <w:lang w:val="en-US"/>
        </w:rPr>
      </w:pPr>
    </w:p>
    <w:p w14:paraId="5E9E13B2" w14:textId="77777777" w:rsidR="00731340" w:rsidRPr="001F3AF8" w:rsidRDefault="00731340" w:rsidP="00731340">
      <w:pPr>
        <w:jc w:val="both"/>
        <w:rPr>
          <w:lang w:val="en-US"/>
        </w:rPr>
      </w:pPr>
      <w:r w:rsidRPr="001F3AF8">
        <w:rPr>
          <w:lang w:val="en-US"/>
        </w:rPr>
        <w:t xml:space="preserve">Before asking for a new </w:t>
      </w:r>
      <w:proofErr w:type="spellStart"/>
      <w:r w:rsidRPr="001F3AF8">
        <w:rPr>
          <w:lang w:val="en-US"/>
        </w:rPr>
        <w:t>postgresql</w:t>
      </w:r>
      <w:proofErr w:type="spellEnd"/>
      <w:r w:rsidRPr="001F3AF8">
        <w:rPr>
          <w:lang w:val="en-US"/>
        </w:rPr>
        <w:t xml:space="preserve"> database, you will need:</w:t>
      </w:r>
    </w:p>
    <w:p w14:paraId="7166882D" w14:textId="77777777" w:rsidR="00731340" w:rsidRDefault="00731340" w:rsidP="0073134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F3AF8">
        <w:rPr>
          <w:lang w:val="en-US"/>
        </w:rPr>
        <w:t>A Provisioning Number for your application: PR is necessary to allocate storage for your database files systems</w:t>
      </w:r>
      <w:r>
        <w:rPr>
          <w:lang w:val="en-US"/>
        </w:rPr>
        <w:t xml:space="preserve"> (PR is not necessary if the size of database is below 2To)</w:t>
      </w:r>
      <w:r w:rsidRPr="001F3AF8">
        <w:rPr>
          <w:lang w:val="en-US"/>
        </w:rPr>
        <w:t>.</w:t>
      </w:r>
    </w:p>
    <w:p w14:paraId="05831180" w14:textId="77777777" w:rsidR="00731340" w:rsidRPr="001F3AF8" w:rsidRDefault="00731340" w:rsidP="0073134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trigram project: The trigram project must be in the KAT repository (</w:t>
      </w:r>
      <w:hyperlink r:id="rId12" w:history="1">
        <w:r w:rsidRPr="001F3AF8">
          <w:rPr>
            <w:rStyle w:val="Hyperlink"/>
            <w:lang w:val="en-US"/>
          </w:rPr>
          <w:t>http://go/kat</w:t>
        </w:r>
      </w:hyperlink>
      <w:r>
        <w:rPr>
          <w:lang w:val="en-US"/>
        </w:rPr>
        <w:t>)</w:t>
      </w:r>
    </w:p>
    <w:p w14:paraId="10430563" w14:textId="5EF137A4" w:rsidR="00731340" w:rsidRDefault="00731340" w:rsidP="0073134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server name:  The server must be in MARLEY repository (</w:t>
      </w:r>
      <w:hyperlink r:id="rId13" w:history="1">
        <w:r w:rsidRPr="00B70981">
          <w:rPr>
            <w:rStyle w:val="Hyperlink"/>
            <w:lang w:val="en-US"/>
          </w:rPr>
          <w:t>http://go/marley</w:t>
        </w:r>
      </w:hyperlink>
      <w:r>
        <w:rPr>
          <w:lang w:val="en-US"/>
        </w:rPr>
        <w:t>)</w:t>
      </w:r>
    </w:p>
    <w:p w14:paraId="66F07B4C" w14:textId="751A5D38" w:rsidR="007E0369" w:rsidRPr="007E0369" w:rsidRDefault="007E0369" w:rsidP="00731340">
      <w:pPr>
        <w:pStyle w:val="ListParagraph"/>
        <w:numPr>
          <w:ilvl w:val="0"/>
          <w:numId w:val="1"/>
        </w:numPr>
        <w:jc w:val="both"/>
        <w:rPr>
          <w:color w:val="FF0000"/>
          <w:lang w:val="en-US"/>
        </w:rPr>
      </w:pPr>
      <w:r w:rsidRPr="007E0369">
        <w:rPr>
          <w:color w:val="FF0000"/>
          <w:lang w:val="en-US"/>
        </w:rPr>
        <w:t>Control-M Agent: Please install control-m agent before on the server before asking for a database</w:t>
      </w:r>
    </w:p>
    <w:p w14:paraId="76326F0B" w14:textId="77777777" w:rsidR="00731340" w:rsidRDefault="00731340" w:rsidP="00731340">
      <w:pPr>
        <w:jc w:val="both"/>
        <w:rPr>
          <w:lang w:val="en-US"/>
        </w:rPr>
      </w:pPr>
    </w:p>
    <w:p w14:paraId="07DAEF29" w14:textId="77777777" w:rsidR="00731340" w:rsidRDefault="00731340" w:rsidP="00731340">
      <w:pPr>
        <w:pStyle w:val="Heading1"/>
        <w:jc w:val="both"/>
        <w:rPr>
          <w:lang w:val="en-US"/>
        </w:rPr>
      </w:pPr>
      <w:bookmarkStart w:id="4" w:name="_Toc171250"/>
      <w:r>
        <w:rPr>
          <w:lang w:val="en-US"/>
        </w:rPr>
        <w:t>Process Workflow</w:t>
      </w:r>
      <w:bookmarkEnd w:id="4"/>
    </w:p>
    <w:p w14:paraId="7515BC9A" w14:textId="77777777" w:rsidR="00731340" w:rsidRDefault="00731340" w:rsidP="00731340">
      <w:pPr>
        <w:pStyle w:val="Heading2"/>
        <w:jc w:val="both"/>
        <w:rPr>
          <w:lang w:val="en-US"/>
        </w:rPr>
      </w:pPr>
    </w:p>
    <w:p w14:paraId="5DF14F70" w14:textId="77777777" w:rsidR="00731340" w:rsidRDefault="00731340" w:rsidP="00731340">
      <w:pPr>
        <w:pStyle w:val="Heading2"/>
        <w:jc w:val="both"/>
        <w:rPr>
          <w:lang w:val="en-US"/>
        </w:rPr>
      </w:pPr>
      <w:bookmarkStart w:id="5" w:name="_Toc171251"/>
      <w:r>
        <w:rPr>
          <w:lang w:val="en-US"/>
        </w:rPr>
        <w:t>Step 1:</w:t>
      </w:r>
      <w:bookmarkEnd w:id="5"/>
    </w:p>
    <w:p w14:paraId="0D816052" w14:textId="77777777" w:rsidR="00731340" w:rsidRPr="001F3AF8" w:rsidRDefault="00731340" w:rsidP="00731340">
      <w:pPr>
        <w:jc w:val="both"/>
        <w:rPr>
          <w:lang w:val="en-US"/>
        </w:rPr>
      </w:pPr>
    </w:p>
    <w:p w14:paraId="3758DB18" w14:textId="77777777" w:rsidR="00731340" w:rsidRDefault="00731340" w:rsidP="00731340">
      <w:pPr>
        <w:jc w:val="both"/>
        <w:rPr>
          <w:lang w:val="en-US"/>
        </w:rPr>
      </w:pPr>
      <w:r>
        <w:rPr>
          <w:lang w:val="en-US"/>
        </w:rPr>
        <w:t>The ME must fill the form:</w:t>
      </w:r>
    </w:p>
    <w:p w14:paraId="66D9EF20" w14:textId="77777777" w:rsidR="00731340" w:rsidRDefault="00C35CEA" w:rsidP="00731340">
      <w:pPr>
        <w:jc w:val="both"/>
        <w:rPr>
          <w:lang w:val="en-US"/>
        </w:rPr>
      </w:pPr>
      <w:hyperlink r:id="rId14" w:history="1">
        <w:r w:rsidR="00731340" w:rsidRPr="00B70981">
          <w:rPr>
            <w:rStyle w:val="Hyperlink"/>
            <w:lang w:val="en-US"/>
          </w:rPr>
          <w:t>https://mind.fr.world.socgen/ope/retdatabase/Documents_Public_Content/Dossier_de_base_Postgres_TRIG_ENV.xlsx</w:t>
        </w:r>
      </w:hyperlink>
    </w:p>
    <w:p w14:paraId="51B77C6F" w14:textId="6B635A70" w:rsidR="00731340" w:rsidRDefault="00731340" w:rsidP="00731340">
      <w:pPr>
        <w:jc w:val="both"/>
        <w:rPr>
          <w:lang w:val="en-US"/>
        </w:rPr>
      </w:pPr>
    </w:p>
    <w:p w14:paraId="5D915EF1" w14:textId="6F672715" w:rsidR="002D6C97" w:rsidRPr="002D6C97" w:rsidRDefault="002D6C97" w:rsidP="00731340">
      <w:pPr>
        <w:jc w:val="both"/>
        <w:rPr>
          <w:b/>
          <w:color w:val="FF0000"/>
          <w:lang w:val="en-US"/>
        </w:rPr>
      </w:pPr>
      <w:r w:rsidRPr="002D6C97">
        <w:rPr>
          <w:b/>
          <w:color w:val="FF0000"/>
          <w:lang w:val="en-US"/>
        </w:rPr>
        <w:t xml:space="preserve">For ITIM </w:t>
      </w:r>
      <w:proofErr w:type="gramStart"/>
      <w:r w:rsidRPr="002D6C97">
        <w:rPr>
          <w:b/>
          <w:color w:val="FF0000"/>
          <w:lang w:val="en-US"/>
        </w:rPr>
        <w:t>only :</w:t>
      </w:r>
      <w:proofErr w:type="gramEnd"/>
    </w:p>
    <w:p w14:paraId="635354E0" w14:textId="05597864" w:rsidR="002D6C97" w:rsidRDefault="002D6C97" w:rsidP="002D6C97">
      <w:pPr>
        <w:jc w:val="both"/>
        <w:rPr>
          <w:lang w:val="en-US"/>
        </w:rPr>
      </w:pPr>
      <w:r>
        <w:rPr>
          <w:lang w:val="en-US"/>
        </w:rPr>
        <w:t>The</w:t>
      </w:r>
      <w:r w:rsidRPr="00400953">
        <w:rPr>
          <w:lang w:val="en-US"/>
        </w:rPr>
        <w:t xml:space="preserve"> </w:t>
      </w:r>
      <w:proofErr w:type="spellStart"/>
      <w:r w:rsidRPr="00400953">
        <w:rPr>
          <w:lang w:val="en-US"/>
        </w:rPr>
        <w:t>xlsx</w:t>
      </w:r>
      <w:proofErr w:type="spellEnd"/>
      <w:r>
        <w:rPr>
          <w:lang w:val="en-US"/>
        </w:rPr>
        <w:t xml:space="preserve"> file</w:t>
      </w:r>
      <w:r w:rsidRPr="00400953">
        <w:rPr>
          <w:lang w:val="en-US"/>
        </w:rPr>
        <w:t xml:space="preserve"> content</w:t>
      </w:r>
      <w:r>
        <w:rPr>
          <w:b/>
          <w:lang w:val="en-US"/>
        </w:rPr>
        <w:t xml:space="preserve"> </w:t>
      </w:r>
      <w:r w:rsidRPr="00400953">
        <w:rPr>
          <w:lang w:val="en-US"/>
        </w:rPr>
        <w:t>must be verified and approved</w:t>
      </w:r>
      <w:r>
        <w:rPr>
          <w:b/>
          <w:lang w:val="en-US"/>
        </w:rPr>
        <w:t xml:space="preserve"> </w:t>
      </w:r>
      <w:r w:rsidRPr="00400953">
        <w:rPr>
          <w:lang w:val="en-US"/>
        </w:rPr>
        <w:t xml:space="preserve">by </w:t>
      </w:r>
      <w:r>
        <w:rPr>
          <w:lang w:val="en-US"/>
        </w:rPr>
        <w:t xml:space="preserve">a member of </w:t>
      </w:r>
      <w:r w:rsidRPr="00400953">
        <w:rPr>
          <w:lang w:val="en-US"/>
        </w:rPr>
        <w:t>th</w:t>
      </w:r>
      <w:r>
        <w:rPr>
          <w:lang w:val="en-US"/>
        </w:rPr>
        <w:t>e DBAE team in charge of the project, through a JIRA demand (</w:t>
      </w:r>
      <w:hyperlink r:id="rId15" w:history="1">
        <w:r w:rsidRPr="00400953">
          <w:rPr>
            <w:rStyle w:val="Hyperlink"/>
            <w:lang w:val="en-US"/>
          </w:rPr>
          <w:t>https://jira.socgen/projects/DBAE</w:t>
        </w:r>
      </w:hyperlink>
      <w:r w:rsidRPr="00400953">
        <w:rPr>
          <w:color w:val="1F497D"/>
          <w:lang w:val="en-US"/>
        </w:rPr>
        <w:t>)</w:t>
      </w:r>
      <w:r>
        <w:rPr>
          <w:color w:val="1F497D"/>
          <w:lang w:val="en-US"/>
        </w:rPr>
        <w:t>.</w:t>
      </w:r>
    </w:p>
    <w:p w14:paraId="771A6637" w14:textId="77777777" w:rsidR="002D6C97" w:rsidRDefault="002D6C97" w:rsidP="00731340">
      <w:pPr>
        <w:jc w:val="both"/>
        <w:rPr>
          <w:lang w:val="en-US"/>
        </w:rPr>
      </w:pPr>
    </w:p>
    <w:p w14:paraId="2F66D5FC" w14:textId="77777777" w:rsidR="002D6C97" w:rsidRDefault="002D6C97" w:rsidP="00731340">
      <w:pPr>
        <w:jc w:val="both"/>
        <w:rPr>
          <w:lang w:val="en-US"/>
        </w:rPr>
      </w:pPr>
    </w:p>
    <w:p w14:paraId="072D980D" w14:textId="7BEA0DAB" w:rsidR="00731340" w:rsidRDefault="00F3152B" w:rsidP="00731340">
      <w:pPr>
        <w:pStyle w:val="Heading2"/>
        <w:rPr>
          <w:lang w:val="en-US"/>
        </w:rPr>
      </w:pPr>
      <w:bookmarkStart w:id="6" w:name="_Toc171252"/>
      <w:r>
        <w:rPr>
          <w:lang w:val="en-US"/>
        </w:rPr>
        <w:lastRenderedPageBreak/>
        <w:t>Step 2:</w:t>
      </w:r>
      <w:bookmarkEnd w:id="6"/>
      <w:r>
        <w:rPr>
          <w:lang w:val="en-US"/>
        </w:rPr>
        <w:t xml:space="preserve"> </w:t>
      </w:r>
    </w:p>
    <w:p w14:paraId="7B2EE982" w14:textId="77777777" w:rsidR="00731340" w:rsidRPr="00005602" w:rsidRDefault="00731340" w:rsidP="00731340">
      <w:pPr>
        <w:rPr>
          <w:lang w:val="en-US"/>
        </w:rPr>
      </w:pPr>
    </w:p>
    <w:p w14:paraId="51C128AC" w14:textId="23FE29AB" w:rsidR="00731340" w:rsidRPr="00400953" w:rsidRDefault="00731340" w:rsidP="00731340">
      <w:pPr>
        <w:jc w:val="both"/>
        <w:rPr>
          <w:lang w:val="en-US"/>
        </w:rPr>
      </w:pPr>
      <w:r w:rsidRPr="00400953">
        <w:rPr>
          <w:lang w:val="en-US"/>
        </w:rPr>
        <w:t xml:space="preserve">The ME must </w:t>
      </w:r>
      <w:r w:rsidR="00F3152B">
        <w:rPr>
          <w:lang w:val="en-US"/>
        </w:rPr>
        <w:t>order</w:t>
      </w:r>
      <w:r w:rsidRPr="00400953">
        <w:rPr>
          <w:lang w:val="en-US"/>
        </w:rPr>
        <w:t xml:space="preserve"> a change</w:t>
      </w:r>
      <w:r w:rsidR="00F3152B">
        <w:rPr>
          <w:lang w:val="en-US"/>
        </w:rPr>
        <w:t xml:space="preserve"> from the catalog</w:t>
      </w:r>
      <w:r w:rsidRPr="00400953">
        <w:rPr>
          <w:lang w:val="en-US"/>
        </w:rPr>
        <w:t xml:space="preserve"> on ITSM (</w:t>
      </w:r>
      <w:hyperlink r:id="rId16" w:history="1">
        <w:r w:rsidRPr="00400953">
          <w:rPr>
            <w:rStyle w:val="Hyperlink"/>
            <w:lang w:val="en-US"/>
          </w:rPr>
          <w:t>https://corporate.jump.socgen/sm/index.do</w:t>
        </w:r>
      </w:hyperlink>
      <w:r w:rsidRPr="00400953">
        <w:rPr>
          <w:lang w:val="en-US"/>
        </w:rPr>
        <w:t>) and attach the form above.</w:t>
      </w:r>
    </w:p>
    <w:p w14:paraId="2F964DF2" w14:textId="689152F8" w:rsidR="001F3AF8" w:rsidRDefault="001F3AF8" w:rsidP="00731340">
      <w:pPr>
        <w:jc w:val="both"/>
        <w:rPr>
          <w:lang w:val="en-US"/>
        </w:rPr>
      </w:pPr>
    </w:p>
    <w:p w14:paraId="2A28E9BC" w14:textId="4EEBD593" w:rsidR="00F3152B" w:rsidRDefault="00F3152B" w:rsidP="00731340">
      <w:pPr>
        <w:jc w:val="both"/>
        <w:rPr>
          <w:lang w:val="en-US"/>
        </w:rPr>
      </w:pPr>
      <w:r>
        <w:rPr>
          <w:lang w:val="en-US"/>
        </w:rPr>
        <w:t>In change Management &gt; Changes &gt; Order from Catalog, search for “PostgreSQL” (respect the case) and order the service “[POSTGRESQL] Create a database cluster”</w:t>
      </w:r>
    </w:p>
    <w:p w14:paraId="486D4C95" w14:textId="00A26E64" w:rsidR="00F3152B" w:rsidRDefault="00F3152B" w:rsidP="00731340">
      <w:pPr>
        <w:jc w:val="both"/>
        <w:rPr>
          <w:lang w:val="en-US"/>
        </w:rPr>
      </w:pPr>
    </w:p>
    <w:p w14:paraId="7271A13B" w14:textId="4E44ECED" w:rsidR="00F3152B" w:rsidRDefault="00F3152B" w:rsidP="0073134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88C6C" wp14:editId="15B1D53D">
            <wp:extent cx="5867400" cy="2505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9DFC" w14:textId="3D3B77D3" w:rsidR="00B246B2" w:rsidRDefault="00F3152B" w:rsidP="00731340">
      <w:pPr>
        <w:jc w:val="both"/>
        <w:rPr>
          <w:lang w:val="en-US"/>
        </w:rPr>
      </w:pPr>
      <w:r>
        <w:rPr>
          <w:lang w:val="en-US"/>
        </w:rPr>
        <w:t>Then click on the “next” button, to move to the submit screen. Fill in the r</w:t>
      </w:r>
      <w:r w:rsidR="00B246B2">
        <w:rPr>
          <w:lang w:val="en-US"/>
        </w:rPr>
        <w:t xml:space="preserve">equired </w:t>
      </w:r>
      <w:proofErr w:type="gramStart"/>
      <w:r w:rsidR="00B246B2">
        <w:rPr>
          <w:lang w:val="en-US"/>
        </w:rPr>
        <w:t>fields, and</w:t>
      </w:r>
      <w:proofErr w:type="gramEnd"/>
      <w:r w:rsidR="00B246B2">
        <w:rPr>
          <w:lang w:val="en-US"/>
        </w:rPr>
        <w:t xml:space="preserve"> attach the form you completed in the step 1.</w:t>
      </w:r>
    </w:p>
    <w:p w14:paraId="53A11056" w14:textId="5AFF9E97" w:rsidR="00B246B2" w:rsidRDefault="00B246B2" w:rsidP="00731340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73DE13" wp14:editId="6098EC2D">
            <wp:extent cx="5760720" cy="53555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F940" w14:textId="20731110" w:rsidR="00B246B2" w:rsidRPr="00731340" w:rsidRDefault="00B246B2" w:rsidP="00731340">
      <w:pPr>
        <w:jc w:val="both"/>
        <w:rPr>
          <w:lang w:val="en-US"/>
        </w:rPr>
      </w:pPr>
      <w:r>
        <w:rPr>
          <w:lang w:val="en-US"/>
        </w:rPr>
        <w:t>Finally, submit the request and keep the request number for tracking purpose.</w:t>
      </w:r>
    </w:p>
    <w:sectPr w:rsidR="00B246B2" w:rsidRPr="00731340" w:rsidSect="00C30089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036C4" w14:textId="77777777" w:rsidR="009603C2" w:rsidRDefault="009603C2" w:rsidP="001F3AF8">
      <w:pPr>
        <w:spacing w:after="0" w:line="240" w:lineRule="auto"/>
      </w:pPr>
      <w:r>
        <w:separator/>
      </w:r>
    </w:p>
  </w:endnote>
  <w:endnote w:type="continuationSeparator" w:id="0">
    <w:p w14:paraId="1611F3F8" w14:textId="77777777" w:rsidR="009603C2" w:rsidRDefault="009603C2" w:rsidP="001F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6FA1" w14:textId="77777777" w:rsidR="009603C2" w:rsidRDefault="009603C2" w:rsidP="001F3AF8">
      <w:pPr>
        <w:spacing w:after="0" w:line="240" w:lineRule="auto"/>
      </w:pPr>
      <w:r>
        <w:separator/>
      </w:r>
    </w:p>
  </w:footnote>
  <w:footnote w:type="continuationSeparator" w:id="0">
    <w:p w14:paraId="39D665E8" w14:textId="77777777" w:rsidR="009603C2" w:rsidRDefault="009603C2" w:rsidP="001F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70445" w14:textId="77777777" w:rsidR="001F3AF8" w:rsidRPr="001F3AF8" w:rsidRDefault="001F3AF8">
    <w:pPr>
      <w:pStyle w:val="Header"/>
      <w:rPr>
        <w:b/>
        <w:lang w:val="en-US"/>
      </w:rPr>
    </w:pPr>
    <w:r>
      <w:rPr>
        <w:noProof/>
        <w:lang w:eastAsia="fr-FR"/>
      </w:rPr>
      <w:drawing>
        <wp:inline distT="0" distB="0" distL="0" distR="0" wp14:anchorId="7094266D" wp14:editId="7E93133D">
          <wp:extent cx="962025" cy="257175"/>
          <wp:effectExtent l="1905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proofErr w:type="gramStart"/>
    <w:r w:rsidRPr="001F3AF8">
      <w:rPr>
        <w:b/>
        <w:lang w:val="en-US"/>
      </w:rPr>
      <w:t>POSTGRESQL :</w:t>
    </w:r>
    <w:proofErr w:type="gramEnd"/>
    <w:r w:rsidRPr="001F3AF8">
      <w:rPr>
        <w:b/>
        <w:lang w:val="en-US"/>
      </w:rPr>
      <w:t xml:space="preserve"> Base file – User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2988"/>
    <w:multiLevelType w:val="hybridMultilevel"/>
    <w:tmpl w:val="F308392A"/>
    <w:lvl w:ilvl="0" w:tplc="22CEA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0B96"/>
    <w:multiLevelType w:val="hybridMultilevel"/>
    <w:tmpl w:val="38BA974C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1F312C7"/>
    <w:multiLevelType w:val="hybridMultilevel"/>
    <w:tmpl w:val="053E82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F8"/>
    <w:rsid w:val="00005602"/>
    <w:rsid w:val="000C3DAE"/>
    <w:rsid w:val="001F3AF8"/>
    <w:rsid w:val="00245B8A"/>
    <w:rsid w:val="002A4712"/>
    <w:rsid w:val="002D6C97"/>
    <w:rsid w:val="002E0183"/>
    <w:rsid w:val="003F2CA0"/>
    <w:rsid w:val="005534E5"/>
    <w:rsid w:val="00726AF9"/>
    <w:rsid w:val="00731340"/>
    <w:rsid w:val="007E0369"/>
    <w:rsid w:val="0088269A"/>
    <w:rsid w:val="009603C2"/>
    <w:rsid w:val="009B185A"/>
    <w:rsid w:val="009F66B3"/>
    <w:rsid w:val="00A36A1C"/>
    <w:rsid w:val="00AE5577"/>
    <w:rsid w:val="00B246B2"/>
    <w:rsid w:val="00C30089"/>
    <w:rsid w:val="00C35CEA"/>
    <w:rsid w:val="00C60362"/>
    <w:rsid w:val="00C843FC"/>
    <w:rsid w:val="00D40EF6"/>
    <w:rsid w:val="00D5639A"/>
    <w:rsid w:val="00D93FE4"/>
    <w:rsid w:val="00E23222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62A21A0"/>
  <w15:chartTrackingRefBased/>
  <w15:docId w15:val="{0738CF5D-902B-450C-9ADC-BDA432A1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340"/>
  </w:style>
  <w:style w:type="paragraph" w:styleId="Heading1">
    <w:name w:val="heading 1"/>
    <w:basedOn w:val="Normal"/>
    <w:next w:val="Normal"/>
    <w:link w:val="Heading1Char"/>
    <w:uiPriority w:val="9"/>
    <w:qFormat/>
    <w:rsid w:val="001F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F8"/>
  </w:style>
  <w:style w:type="paragraph" w:styleId="Footer">
    <w:name w:val="footer"/>
    <w:basedOn w:val="Normal"/>
    <w:link w:val="FooterChar"/>
    <w:uiPriority w:val="99"/>
    <w:unhideWhenUsed/>
    <w:rsid w:val="001F3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F8"/>
  </w:style>
  <w:style w:type="character" w:customStyle="1" w:styleId="Heading1Char">
    <w:name w:val="Heading 1 Char"/>
    <w:basedOn w:val="DefaultParagraphFont"/>
    <w:link w:val="Heading1"/>
    <w:uiPriority w:val="9"/>
    <w:rsid w:val="001F3A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A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3A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602"/>
    <w:pPr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05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602"/>
    <w:pPr>
      <w:spacing w:after="100"/>
      <w:ind w:left="220"/>
    </w:pPr>
  </w:style>
  <w:style w:type="table" w:styleId="PlainTable1">
    <w:name w:val="Plain Table 1"/>
    <w:basedOn w:val="TableNormal"/>
    <w:uiPriority w:val="41"/>
    <w:rsid w:val="000056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36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ausimple11">
    <w:name w:val="Tableau simple 11"/>
    <w:basedOn w:val="TableNormal"/>
    <w:uiPriority w:val="41"/>
    <w:rsid w:val="007313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B18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/marley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go/kat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corporate.jump.socgen/sm/index.d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/doitnow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ira.socgen/projects/DBAE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nd.fr.world.socgen/ope/retdatabase/Documents_Public_Content/Dossier_de_base_Postgres_TRIG_ENV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chnologie xmlns="b96e8483-7769-4e94-8362-9ab7196b76d8">PostgreSQL</Technologie>
    <Arborescence xmlns="b96e8483-7769-4e94-8362-9ab7196b76d8">Normes - Standards</Arborescen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TS Word Document" ma:contentTypeID="0x010100B85973AC27144E3D8AFC74A83935277800E9D5ECD3BDEC504D97B9340588707EE8" ma:contentTypeVersion="3" ma:contentTypeDescription="" ma:contentTypeScope="" ma:versionID="78956d649d78bc1895a574c038aee36e">
  <xsd:schema xmlns:xsd="http://www.w3.org/2001/XMLSchema" xmlns:xs="http://www.w3.org/2001/XMLSchema" xmlns:p="http://schemas.microsoft.com/office/2006/metadata/properties" xmlns:ns2="b96e8483-7769-4e94-8362-9ab7196b76d8" xmlns:ns3="066b71c8-24bc-4011-832a-fcd413721f91" targetNamespace="http://schemas.microsoft.com/office/2006/metadata/properties" ma:root="true" ma:fieldsID="b4f59b9fc6e7a2d70e93fca0bca61b1e" ns2:_="" ns3:_="">
    <xsd:import namespace="b96e8483-7769-4e94-8362-9ab7196b76d8"/>
    <xsd:import namespace="066b71c8-24bc-4011-832a-fcd413721f91"/>
    <xsd:element name="properties">
      <xsd:complexType>
        <xsd:sequence>
          <xsd:element name="documentManagement">
            <xsd:complexType>
              <xsd:all>
                <xsd:element ref="ns2:Arborescence"/>
                <xsd:element ref="ns2:Technologi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e8483-7769-4e94-8362-9ab7196b76d8" elementFormDefault="qualified">
    <xsd:import namespace="http://schemas.microsoft.com/office/2006/documentManagement/types"/>
    <xsd:import namespace="http://schemas.microsoft.com/office/infopath/2007/PartnerControls"/>
    <xsd:element name="Arborescence" ma:index="9" ma:displayName="Activity" ma:format="Dropdown" ma:internalName="Arborescence">
      <xsd:simpleType>
        <xsd:restriction base="dms:Choice">
          <xsd:enumeration value="Offre de service - Service Offer"/>
          <xsd:enumeration value="Normes - Standards"/>
          <xsd:enumeration value="BT Activités - BT Activities"/>
          <xsd:enumeration value="Patch_Management"/>
          <xsd:enumeration value="Securiprod"/>
          <xsd:enumeration value="Operations"/>
          <xsd:enumeration value="Risk Acceptance"/>
          <xsd:enumeration value="CODD"/>
        </xsd:restriction>
      </xsd:simpleType>
    </xsd:element>
    <xsd:element name="Technologie" ma:index="10" nillable="true" ma:displayName="Technologie" ma:format="Dropdown" ma:internalName="Technologie">
      <xsd:simpleType>
        <xsd:restriction base="dms:Choice">
          <xsd:enumeration value="Big Data"/>
          <xsd:enumeration value="DB2"/>
          <xsd:enumeration value="Informix"/>
          <xsd:enumeration value="MongoDB"/>
          <xsd:enumeration value="Oracle"/>
          <xsd:enumeration value="Oracle CDN"/>
          <xsd:enumeration value="PostgreSQL"/>
          <xsd:enumeration value="SQL Server"/>
          <xsd:enumeration value="Sybase"/>
          <xsd:enumeration value="Teradata"/>
          <xsd:enumeration value="All Technologi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b71c8-24bc-4011-832a-fcd413721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AEE14-3309-489D-ADD1-CE147954C2EB}"/>
</file>

<file path=customXml/itemProps2.xml><?xml version="1.0" encoding="utf-8"?>
<ds:datastoreItem xmlns:ds="http://schemas.openxmlformats.org/officeDocument/2006/customXml" ds:itemID="{A5F96AA4-90E7-4871-9838-A47EC7DAD4FC}"/>
</file>

<file path=customXml/itemProps3.xml><?xml version="1.0" encoding="utf-8"?>
<ds:datastoreItem xmlns:ds="http://schemas.openxmlformats.org/officeDocument/2006/customXml" ds:itemID="{C03D5800-9C1A-4F22-BBD1-61ED5F31F0E2}"/>
</file>

<file path=customXml/itemProps4.xml><?xml version="1.0" encoding="utf-8"?>
<ds:datastoreItem xmlns:ds="http://schemas.openxmlformats.org/officeDocument/2006/customXml" ds:itemID="{258039D6-B80D-4B5F-AD7C-559E1C9ED74B}"/>
</file>

<file path=docProps/app.xml><?xml version="1.0" encoding="utf-8"?>
<Properties xmlns="http://schemas.openxmlformats.org/officeDocument/2006/extended-properties" xmlns:vt="http://schemas.openxmlformats.org/officeDocument/2006/docPropsVTypes">
  <Template>192EE52B.dotm</Template>
  <TotalTime>56</TotalTime>
  <Pages>6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AABOUDI Karim ResgGtsRetMdbScl</dc:creator>
  <cp:keywords/>
  <dc:description/>
  <cp:lastModifiedBy>KARIM EL AABOUDI</cp:lastModifiedBy>
  <cp:revision>18</cp:revision>
  <dcterms:created xsi:type="dcterms:W3CDTF">2017-03-09T13:15:00Z</dcterms:created>
  <dcterms:modified xsi:type="dcterms:W3CDTF">2019-04-02T08:45:00Z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0x010100B85973AC27144E3D8AFC74A83935277800E9D5ECD3BDEC504D97B9340588707EE8</vt:lpwstr>
  </property>
</Properties>
</file>